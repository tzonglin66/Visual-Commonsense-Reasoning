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6F8" w:rsidRDefault="005B56F8" w:rsidP="008F4980">
      <w:pPr>
        <w:pStyle w:val="1"/>
        <w:spacing w:before="312" w:after="312"/>
        <w:rPr>
          <w:rFonts w:hint="eastAsia"/>
        </w:rPr>
      </w:pPr>
      <w:r>
        <w:rPr>
          <w:rFonts w:hint="eastAsia"/>
        </w:rPr>
        <w:t>Windows</w:t>
      </w:r>
    </w:p>
    <w:p w:rsidR="005B56F8" w:rsidRDefault="005B56F8" w:rsidP="008F4980">
      <w:pPr>
        <w:pStyle w:val="2"/>
        <w:spacing w:before="312" w:after="312"/>
      </w:pPr>
      <w:r>
        <w:rPr>
          <w:rFonts w:hint="eastAsia"/>
        </w:rPr>
        <w:t>CMD</w:t>
      </w:r>
    </w:p>
    <w:p w:rsidR="005B56F8" w:rsidRDefault="005B56F8" w:rsidP="008F4980">
      <w:pPr>
        <w:ind w:firstLine="480"/>
        <w:rPr>
          <w:rFonts w:hint="eastAsia"/>
        </w:rPr>
      </w:pPr>
      <w:r>
        <w:rPr>
          <w:rFonts w:hint="eastAsia"/>
        </w:rPr>
        <w:t>切换目录：</w:t>
      </w:r>
      <w:r>
        <w:rPr>
          <w:rFonts w:hint="eastAsia"/>
        </w:rPr>
        <w:t>cd /d E:\root\data-tmp</w:t>
      </w:r>
    </w:p>
    <w:p w:rsidR="008F4980" w:rsidRDefault="008F4980" w:rsidP="008F4980">
      <w:pPr>
        <w:ind w:firstLine="480"/>
        <w:rPr>
          <w:rFonts w:hint="eastAsia"/>
        </w:rPr>
      </w:pPr>
      <w:r>
        <w:rPr>
          <w:rFonts w:hint="eastAsia"/>
        </w:rPr>
        <w:t>设置代理</w:t>
      </w:r>
      <w:r w:rsidR="006A2E32">
        <w:rPr>
          <w:rFonts w:hint="eastAsia"/>
        </w:rPr>
        <w:t>（</w:t>
      </w:r>
      <w:r w:rsidR="004059B7">
        <w:rPr>
          <w:rFonts w:hint="eastAsia"/>
        </w:rPr>
        <w:t xml:space="preserve">Ubuntu: </w:t>
      </w:r>
      <w:r w:rsidR="004059B7" w:rsidRPr="004059B7">
        <w:rPr>
          <w:rFonts w:hint="eastAsia"/>
        </w:rPr>
        <w:t>expor</w:t>
      </w:r>
      <w:r w:rsidR="004059B7">
        <w:rPr>
          <w:rFonts w:hint="eastAsia"/>
        </w:rPr>
        <w:t>t</w:t>
      </w:r>
      <w:r w:rsidR="006A2E32">
        <w:rPr>
          <w:rFonts w:hint="eastAsia"/>
        </w:rPr>
        <w:t>）</w:t>
      </w:r>
      <w:r>
        <w:rPr>
          <w:rFonts w:hint="eastAsia"/>
        </w:rPr>
        <w:t>：</w:t>
      </w:r>
    </w:p>
    <w:p w:rsidR="008F4980" w:rsidRDefault="008F4980" w:rsidP="008F4980">
      <w:pPr>
        <w:ind w:firstLine="480"/>
      </w:pPr>
      <w:proofErr w:type="gramStart"/>
      <w:r>
        <w:t>set</w:t>
      </w:r>
      <w:proofErr w:type="gramEnd"/>
      <w:r>
        <w:t xml:space="preserve"> http_proxy=http://127.0.0.1:1080</w:t>
      </w:r>
    </w:p>
    <w:p w:rsidR="008F4980" w:rsidRDefault="008F4980" w:rsidP="008F4980">
      <w:pPr>
        <w:ind w:firstLine="480"/>
        <w:rPr>
          <w:rFonts w:hint="eastAsia"/>
        </w:rPr>
      </w:pPr>
      <w:proofErr w:type="gramStart"/>
      <w:r>
        <w:t>set</w:t>
      </w:r>
      <w:proofErr w:type="gramEnd"/>
      <w:r>
        <w:t xml:space="preserve"> https_proxy=http://127.0.0.1:1080</w:t>
      </w:r>
    </w:p>
    <w:p w:rsidR="008F4980" w:rsidRDefault="008F4980" w:rsidP="008F4980">
      <w:pPr>
        <w:ind w:firstLine="480"/>
        <w:rPr>
          <w:rFonts w:hint="eastAsia"/>
        </w:rPr>
      </w:pPr>
      <w:r>
        <w:rPr>
          <w:rFonts w:hint="eastAsia"/>
        </w:rPr>
        <w:tab/>
      </w:r>
      <w:r>
        <w:rPr>
          <w:rFonts w:hint="eastAsia"/>
        </w:rPr>
        <w:t>恢复：</w:t>
      </w:r>
    </w:p>
    <w:p w:rsidR="008F4980" w:rsidRDefault="008F4980" w:rsidP="008F4980">
      <w:pPr>
        <w:ind w:left="360" w:firstLine="480"/>
      </w:pPr>
      <w:proofErr w:type="gramStart"/>
      <w:r>
        <w:t>set</w:t>
      </w:r>
      <w:proofErr w:type="gramEnd"/>
      <w:r>
        <w:t xml:space="preserve"> http_proxy=</w:t>
      </w:r>
    </w:p>
    <w:p w:rsidR="008F4980" w:rsidRDefault="008F4980" w:rsidP="008F4980">
      <w:pPr>
        <w:ind w:left="360" w:firstLine="480"/>
        <w:rPr>
          <w:rFonts w:hint="eastAsia"/>
        </w:rPr>
      </w:pPr>
      <w:proofErr w:type="gramStart"/>
      <w:r>
        <w:t>set</w:t>
      </w:r>
      <w:proofErr w:type="gramEnd"/>
      <w:r>
        <w:t xml:space="preserve"> https_proxy=</w:t>
      </w:r>
    </w:p>
    <w:p w:rsidR="002C41FC" w:rsidRDefault="002C41FC" w:rsidP="002C41FC">
      <w:pPr>
        <w:ind w:firstLineChars="150" w:firstLine="360"/>
        <w:rPr>
          <w:rFonts w:hint="eastAsia"/>
        </w:rPr>
      </w:pPr>
      <w:r>
        <w:rPr>
          <w:rFonts w:hint="eastAsia"/>
        </w:rPr>
        <w:t>创建文件：</w:t>
      </w:r>
      <w:r w:rsidRPr="002C41FC">
        <w:t>type nul &gt;</w:t>
      </w:r>
      <w:r>
        <w:t>文件名</w:t>
      </w:r>
      <w:r>
        <w:t>.</w:t>
      </w:r>
      <w:r>
        <w:t>后缀</w:t>
      </w:r>
    </w:p>
    <w:p w:rsidR="00082D0A" w:rsidRPr="008F4980" w:rsidRDefault="00082D0A" w:rsidP="00082D0A">
      <w:pPr>
        <w:ind w:firstLineChars="150" w:firstLine="360"/>
        <w:rPr>
          <w:rFonts w:hint="eastAsia"/>
        </w:rPr>
      </w:pPr>
      <w:r>
        <w:rPr>
          <w:rFonts w:hint="eastAsia"/>
        </w:rPr>
        <w:t>生成文件夹目录结构：</w:t>
      </w:r>
      <w:r>
        <w:t>tree /f&gt;st</w:t>
      </w:r>
      <w:r>
        <w:rPr>
          <w:rFonts w:hint="eastAsia"/>
        </w:rPr>
        <w:t>ructure</w:t>
      </w:r>
      <w:r w:rsidRPr="00082D0A">
        <w:t>.txt</w:t>
      </w:r>
    </w:p>
    <w:p w:rsidR="005B56F8" w:rsidRDefault="005B56F8" w:rsidP="008F4980">
      <w:pPr>
        <w:pStyle w:val="1"/>
        <w:spacing w:before="312" w:after="312"/>
        <w:rPr>
          <w:rFonts w:hint="eastAsia"/>
        </w:rPr>
      </w:pPr>
      <w:r>
        <w:rPr>
          <w:rFonts w:hint="eastAsia"/>
        </w:rPr>
        <w:t xml:space="preserve">Pytorch </w:t>
      </w:r>
      <w:r>
        <w:rPr>
          <w:rFonts w:hint="eastAsia"/>
        </w:rPr>
        <w:t>使用</w:t>
      </w:r>
    </w:p>
    <w:p w:rsidR="005B56F8" w:rsidRDefault="005B56F8" w:rsidP="008F4980">
      <w:pPr>
        <w:ind w:firstLine="480"/>
        <w:rPr>
          <w:rFonts w:hint="eastAsia"/>
        </w:rPr>
      </w:pPr>
      <w:proofErr w:type="gramStart"/>
      <w:r>
        <w:rPr>
          <w:rFonts w:hint="eastAsia"/>
        </w:rPr>
        <w:t>import</w:t>
      </w:r>
      <w:proofErr w:type="gramEnd"/>
      <w:r>
        <w:rPr>
          <w:rFonts w:hint="eastAsia"/>
        </w:rPr>
        <w:t xml:space="preserve"> torch</w:t>
      </w:r>
    </w:p>
    <w:p w:rsidR="005B56F8" w:rsidRDefault="005B56F8" w:rsidP="008F4980">
      <w:pPr>
        <w:ind w:firstLine="480"/>
        <w:rPr>
          <w:rFonts w:hint="eastAsia"/>
        </w:rPr>
      </w:pPr>
      <w:r>
        <w:rPr>
          <w:rFonts w:hint="eastAsia"/>
        </w:rPr>
        <w:t>查看版本：</w:t>
      </w:r>
      <w:r>
        <w:rPr>
          <w:rFonts w:hint="eastAsia"/>
        </w:rPr>
        <w:t>torch.__version__</w:t>
      </w:r>
    </w:p>
    <w:p w:rsidR="005B56F8" w:rsidRDefault="005B56F8" w:rsidP="008F4980">
      <w:pPr>
        <w:ind w:firstLine="480"/>
      </w:pPr>
      <w:r>
        <w:rPr>
          <w:rFonts w:hint="eastAsia"/>
        </w:rPr>
        <w:t>是否支持</w:t>
      </w:r>
      <w:r>
        <w:rPr>
          <w:rFonts w:hint="eastAsia"/>
        </w:rPr>
        <w:t>GPU</w:t>
      </w:r>
      <w:r>
        <w:rPr>
          <w:rFonts w:hint="eastAsia"/>
        </w:rPr>
        <w:t>计算：</w:t>
      </w:r>
      <w:r>
        <w:rPr>
          <w:rFonts w:hint="eastAsia"/>
        </w:rPr>
        <w:t>torch.cuda.is_available()</w:t>
      </w:r>
    </w:p>
    <w:p w:rsidR="005B56F8" w:rsidRDefault="005B56F8" w:rsidP="008F4980">
      <w:pPr>
        <w:pStyle w:val="1"/>
        <w:spacing w:before="312" w:after="312"/>
        <w:rPr>
          <w:rFonts w:hint="eastAsia"/>
        </w:rPr>
      </w:pPr>
      <w:r>
        <w:rPr>
          <w:rFonts w:hint="eastAsia"/>
        </w:rPr>
        <w:t>CUDA</w:t>
      </w:r>
    </w:p>
    <w:p w:rsidR="005B56F8" w:rsidRDefault="005B56F8" w:rsidP="008F4980">
      <w:pPr>
        <w:pStyle w:val="2"/>
        <w:spacing w:before="312" w:after="312"/>
      </w:pPr>
      <w:r>
        <w:t>查看</w:t>
      </w:r>
      <w:r>
        <w:t>CUDA</w:t>
      </w:r>
      <w:r>
        <w:t>版本</w:t>
      </w:r>
    </w:p>
    <w:p w:rsidR="005B56F8" w:rsidRDefault="005B56F8" w:rsidP="008F4980">
      <w:pPr>
        <w:ind w:firstLine="480"/>
      </w:pPr>
      <w:r>
        <w:t>cuda</w:t>
      </w:r>
      <w:r>
        <w:t>默认安装在</w:t>
      </w:r>
      <w:r>
        <w:t>/usr/local</w:t>
      </w:r>
      <w:r>
        <w:t>目录，可以使用</w:t>
      </w:r>
      <w:r>
        <w:t>ls -l /usr/local | grep cuda</w:t>
      </w:r>
      <w:r>
        <w:t>查看该目录下有哪些</w:t>
      </w:r>
      <w:r>
        <w:t>cuda</w:t>
      </w:r>
      <w:r>
        <w:t>版本</w:t>
      </w:r>
    </w:p>
    <w:p w:rsidR="005B56F8" w:rsidRDefault="005B56F8" w:rsidP="008F4980">
      <w:pPr>
        <w:ind w:firstLine="480"/>
      </w:pPr>
      <w:r>
        <w:t>假设有如下输出：</w:t>
      </w:r>
    </w:p>
    <w:p w:rsidR="005B56F8" w:rsidRDefault="005B56F8" w:rsidP="008F4980">
      <w:pPr>
        <w:ind w:firstLine="480"/>
      </w:pPr>
      <w:r>
        <w:t>lrwxrwxrwx</w:t>
      </w:r>
      <w:proofErr w:type="gramStart"/>
      <w:r>
        <w:t>  1</w:t>
      </w:r>
      <w:proofErr w:type="gramEnd"/>
      <w:r>
        <w:t xml:space="preserve"> root root    8 Apr 26  2019 cuda -&gt; cuda-9.0</w:t>
      </w:r>
    </w:p>
    <w:p w:rsidR="005B56F8" w:rsidRDefault="005B56F8" w:rsidP="008F4980">
      <w:pPr>
        <w:ind w:firstLine="480"/>
      </w:pPr>
      <w:proofErr w:type="gramStart"/>
      <w:r>
        <w:t>drwxr-xr-x</w:t>
      </w:r>
      <w:proofErr w:type="gramEnd"/>
      <w:r>
        <w:t xml:space="preserve"> 11 root root 4096 Apr 26  2019 cuda-10.0</w:t>
      </w:r>
    </w:p>
    <w:p w:rsidR="005B56F8" w:rsidRDefault="005B56F8" w:rsidP="008F4980">
      <w:pPr>
        <w:ind w:firstLine="480"/>
      </w:pPr>
      <w:proofErr w:type="gramStart"/>
      <w:r>
        <w:t>drwxr-xr-x</w:t>
      </w:r>
      <w:proofErr w:type="gramEnd"/>
      <w:r>
        <w:t xml:space="preserve"> 11 root root 4096 Apr 26  2019 cuda-8.0</w:t>
      </w:r>
    </w:p>
    <w:p w:rsidR="005B56F8" w:rsidRDefault="005B56F8" w:rsidP="008F4980">
      <w:pPr>
        <w:ind w:firstLine="480"/>
      </w:pPr>
      <w:proofErr w:type="gramStart"/>
      <w:r>
        <w:t>drwxr-xr-x</w:t>
      </w:r>
      <w:proofErr w:type="gramEnd"/>
      <w:r>
        <w:t xml:space="preserve"> 11 root root 4096 Apr 26  2019 cuda-9.0</w:t>
      </w:r>
    </w:p>
    <w:p w:rsidR="005B56F8" w:rsidRDefault="005B56F8" w:rsidP="008F4980">
      <w:pPr>
        <w:ind w:firstLine="480"/>
      </w:pPr>
      <w:r>
        <w:lastRenderedPageBreak/>
        <w:t>则表示当前机器上安装了</w:t>
      </w:r>
      <w:r>
        <w:t>8.0</w:t>
      </w:r>
      <w:r>
        <w:t>、</w:t>
      </w:r>
      <w:r>
        <w:t>9.0</w:t>
      </w:r>
      <w:r>
        <w:t>、</w:t>
      </w:r>
      <w:r>
        <w:t>10.0</w:t>
      </w:r>
      <w:r>
        <w:t>三个</w:t>
      </w:r>
      <w:r>
        <w:t>cuda</w:t>
      </w:r>
      <w:r>
        <w:t>版本，</w:t>
      </w:r>
      <w:r>
        <w:rPr>
          <w:b/>
          <w:bCs/>
        </w:rPr>
        <w:t>/usr/local/cuda</w:t>
      </w:r>
      <w:r>
        <w:rPr>
          <w:b/>
          <w:bCs/>
        </w:rPr>
        <w:t>是一个软链接，链接到</w:t>
      </w:r>
      <w:r>
        <w:rPr>
          <w:b/>
          <w:bCs/>
        </w:rPr>
        <w:t>/usr/local/cuda-9.0</w:t>
      </w:r>
      <w:r>
        <w:rPr>
          <w:b/>
          <w:bCs/>
        </w:rPr>
        <w:t>目录</w:t>
      </w:r>
      <w:r>
        <w:t>，表示当前使用的是</w:t>
      </w:r>
      <w:r>
        <w:t>cuda-9.0</w:t>
      </w:r>
      <w:r>
        <w:t>版本</w:t>
      </w:r>
    </w:p>
    <w:p w:rsidR="005B56F8" w:rsidRDefault="005B56F8" w:rsidP="008F4980">
      <w:pPr>
        <w:ind w:firstLine="480"/>
      </w:pPr>
      <w:r>
        <w:t>如果要查看详细的</w:t>
      </w:r>
      <w:r>
        <w:t>cuda</w:t>
      </w:r>
      <w:r>
        <w:t>版本号，可以：</w:t>
      </w:r>
    </w:p>
    <w:p w:rsidR="005B56F8" w:rsidRDefault="005B56F8" w:rsidP="008F4980">
      <w:pPr>
        <w:ind w:firstLine="480"/>
      </w:pPr>
      <w:proofErr w:type="gramStart"/>
      <w:r>
        <w:t>cat</w:t>
      </w:r>
      <w:proofErr w:type="gramEnd"/>
      <w:r>
        <w:t xml:space="preserve"> /usr/local/cuda/version.txt</w:t>
      </w:r>
    </w:p>
    <w:p w:rsidR="005B56F8" w:rsidRDefault="005B56F8" w:rsidP="008F4980">
      <w:pPr>
        <w:ind w:firstLine="480"/>
      </w:pPr>
      <w:r>
        <w:t>如果当前机器上安装了多个</w:t>
      </w:r>
      <w:r>
        <w:t>cuda</w:t>
      </w:r>
      <w:r>
        <w:t>版本，可以使用修改软链接的方式来修改系统使用的</w:t>
      </w:r>
      <w:r>
        <w:t>cuda</w:t>
      </w:r>
      <w:r>
        <w:t>版本，命令如下：</w:t>
      </w:r>
    </w:p>
    <w:p w:rsidR="005B56F8" w:rsidRDefault="005B56F8" w:rsidP="008F4980">
      <w:pPr>
        <w:ind w:firstLine="480"/>
      </w:pPr>
      <w:proofErr w:type="gramStart"/>
      <w:r>
        <w:t>sudo</w:t>
      </w:r>
      <w:proofErr w:type="gramEnd"/>
      <w:r>
        <w:t xml:space="preserve"> ln -snf /usr/local/cuda-8.0 /usr/local/cuda</w:t>
      </w:r>
    </w:p>
    <w:p w:rsidR="005B56F8" w:rsidRDefault="005B56F8" w:rsidP="008F4980">
      <w:pPr>
        <w:pStyle w:val="2"/>
        <w:spacing w:before="312" w:after="312"/>
      </w:pPr>
      <w:r>
        <w:rPr>
          <w:rFonts w:hint="eastAsia"/>
        </w:rPr>
        <w:t>安装位置</w:t>
      </w:r>
    </w:p>
    <w:p w:rsidR="005B56F8" w:rsidRDefault="005B56F8" w:rsidP="008F4980">
      <w:pPr>
        <w:ind w:firstLine="480"/>
      </w:pPr>
      <w:r>
        <w:t xml:space="preserve"> /usr/local/cuda/</w:t>
      </w:r>
    </w:p>
    <w:p w:rsidR="005B56F8" w:rsidRDefault="005B56F8" w:rsidP="008F4980">
      <w:pPr>
        <w:pStyle w:val="1"/>
        <w:spacing w:before="312" w:after="312"/>
        <w:rPr>
          <w:rFonts w:hint="eastAsia"/>
        </w:rPr>
      </w:pPr>
      <w:r>
        <w:rPr>
          <w:rFonts w:hint="eastAsia"/>
        </w:rPr>
        <w:t>Anaconda</w:t>
      </w:r>
    </w:p>
    <w:p w:rsidR="005B56F8" w:rsidRDefault="005B56F8" w:rsidP="008F4980">
      <w:pPr>
        <w:pStyle w:val="2"/>
        <w:spacing w:before="312" w:after="312"/>
        <w:rPr>
          <w:rFonts w:hint="eastAsia"/>
        </w:rPr>
      </w:pPr>
      <w:r>
        <w:rPr>
          <w:rFonts w:hint="eastAsia"/>
        </w:rPr>
        <w:t>查看</w:t>
      </w:r>
      <w:r>
        <w:rPr>
          <w:rFonts w:hint="eastAsia"/>
        </w:rPr>
        <w:t>Anaconda</w:t>
      </w:r>
      <w:r>
        <w:rPr>
          <w:rFonts w:hint="eastAsia"/>
        </w:rPr>
        <w:t>版本</w:t>
      </w:r>
    </w:p>
    <w:p w:rsidR="005B56F8" w:rsidRDefault="005B56F8" w:rsidP="008F4980">
      <w:pPr>
        <w:ind w:firstLine="480"/>
        <w:rPr>
          <w:rFonts w:hint="eastAsia"/>
        </w:rPr>
      </w:pPr>
      <w:proofErr w:type="gramStart"/>
      <w:r>
        <w:rPr>
          <w:rFonts w:hint="eastAsia"/>
        </w:rPr>
        <w:t>conda</w:t>
      </w:r>
      <w:proofErr w:type="gramEnd"/>
      <w:r>
        <w:rPr>
          <w:rFonts w:hint="eastAsia"/>
        </w:rPr>
        <w:t xml:space="preserve"> -V</w:t>
      </w:r>
    </w:p>
    <w:p w:rsidR="005B56F8" w:rsidRDefault="005B56F8" w:rsidP="008F4980">
      <w:pPr>
        <w:ind w:firstLine="480"/>
      </w:pPr>
      <w:proofErr w:type="gramStart"/>
      <w:r>
        <w:rPr>
          <w:rFonts w:hint="eastAsia"/>
        </w:rPr>
        <w:t>conda</w:t>
      </w:r>
      <w:proofErr w:type="gramEnd"/>
      <w:r>
        <w:rPr>
          <w:rFonts w:hint="eastAsia"/>
        </w:rPr>
        <w:t xml:space="preserve"> --version</w:t>
      </w:r>
    </w:p>
    <w:p w:rsidR="005B56F8" w:rsidRDefault="005B56F8" w:rsidP="008F4980">
      <w:pPr>
        <w:pStyle w:val="2"/>
        <w:spacing w:before="312" w:after="312"/>
      </w:pPr>
      <w:r>
        <w:rPr>
          <w:rFonts w:hint="eastAsia"/>
        </w:rPr>
        <w:t>查看</w:t>
      </w:r>
      <w:r>
        <w:rPr>
          <w:rFonts w:hint="eastAsia"/>
        </w:rPr>
        <w:t>Python</w:t>
      </w:r>
      <w:r>
        <w:rPr>
          <w:rFonts w:hint="eastAsia"/>
        </w:rPr>
        <w:t>环境</w:t>
      </w:r>
    </w:p>
    <w:p w:rsidR="005B56F8" w:rsidRDefault="005B56F8" w:rsidP="008F4980">
      <w:pPr>
        <w:ind w:firstLine="480"/>
      </w:pPr>
      <w:r>
        <w:t>conda info --env</w:t>
      </w:r>
      <w:r>
        <w:t>可以看到所有</w:t>
      </w:r>
      <w:r>
        <w:t>python</w:t>
      </w:r>
      <w:r>
        <w:t>环境，前面有个</w:t>
      </w:r>
      <w:r>
        <w:t>‘*’</w:t>
      </w:r>
      <w:r>
        <w:t>的代表当前环境</w:t>
      </w:r>
    </w:p>
    <w:p w:rsidR="005B56F8" w:rsidRDefault="005B56F8" w:rsidP="008F4980">
      <w:pPr>
        <w:pStyle w:val="2"/>
        <w:spacing w:before="312" w:after="312"/>
      </w:pPr>
      <w:r>
        <w:t>创建</w:t>
      </w:r>
      <w:r>
        <w:t>Python</w:t>
      </w:r>
      <w:r>
        <w:t>环境</w:t>
      </w:r>
    </w:p>
    <w:p w:rsidR="005B56F8" w:rsidRDefault="005B56F8" w:rsidP="008F4980">
      <w:pPr>
        <w:ind w:firstLine="480"/>
      </w:pPr>
      <w:r>
        <w:t xml:space="preserve">conda create --name python35 python=3.5  </w:t>
      </w:r>
      <w:r>
        <w:t>代表创建一个</w:t>
      </w:r>
      <w:r>
        <w:t>python3.5</w:t>
      </w:r>
      <w:r>
        <w:t>的环境，把它命名为</w:t>
      </w:r>
      <w:r>
        <w:t>python35</w:t>
      </w:r>
    </w:p>
    <w:p w:rsidR="005B56F8" w:rsidRDefault="005B56F8" w:rsidP="008F4980">
      <w:pPr>
        <w:ind w:firstLine="480"/>
      </w:pPr>
    </w:p>
    <w:p w:rsidR="005B56F8" w:rsidRDefault="005B56F8" w:rsidP="008F4980">
      <w:pPr>
        <w:pStyle w:val="2"/>
        <w:spacing w:before="312" w:after="312"/>
      </w:pPr>
      <w:r>
        <w:t>管理和使用</w:t>
      </w:r>
      <w:r>
        <w:t>python</w:t>
      </w:r>
      <w:r>
        <w:t>环境</w:t>
      </w:r>
    </w:p>
    <w:p w:rsidR="005B56F8" w:rsidRDefault="005B56F8" w:rsidP="008F4980">
      <w:pPr>
        <w:ind w:firstLine="480"/>
      </w:pPr>
      <w:r>
        <w:t>使用</w:t>
      </w:r>
      <w:r>
        <w:t xml:space="preserve">conda activate python35 </w:t>
      </w:r>
      <w:r>
        <w:t>来激活刚才创建的环境</w:t>
      </w:r>
      <w:r>
        <w:rPr>
          <w:rFonts w:hint="eastAsia"/>
        </w:rPr>
        <w:t>（</w:t>
      </w:r>
      <w:r>
        <w:rPr>
          <w:rFonts w:hint="eastAsia"/>
        </w:rPr>
        <w:t>source activate</w:t>
      </w:r>
      <w:r>
        <w:rPr>
          <w:rFonts w:hint="eastAsia"/>
        </w:rPr>
        <w:t>）</w:t>
      </w:r>
    </w:p>
    <w:p w:rsidR="005B56F8" w:rsidRDefault="005B56F8" w:rsidP="008F4980">
      <w:pPr>
        <w:ind w:firstLine="480"/>
      </w:pPr>
      <w:r>
        <w:t>pip install numpy</w:t>
      </w:r>
      <w:r>
        <w:t>来给环境安装</w:t>
      </w:r>
      <w:r>
        <w:rPr>
          <w:rFonts w:hint="eastAsia"/>
        </w:rPr>
        <w:t>numpy</w:t>
      </w:r>
      <w:r>
        <w:t>包</w:t>
      </w:r>
      <w:r>
        <w:rPr>
          <w:rFonts w:hint="eastAsia"/>
        </w:rPr>
        <w:t>，</w:t>
      </w:r>
      <w:r>
        <w:t>也可以用</w:t>
      </w:r>
      <w:r>
        <w:t>conda install numpy</w:t>
      </w:r>
      <w:r>
        <w:t>来安装</w:t>
      </w:r>
    </w:p>
    <w:p w:rsidR="005B56F8" w:rsidRDefault="005B56F8" w:rsidP="008F4980">
      <w:pPr>
        <w:ind w:firstLine="480"/>
        <w:rPr>
          <w:rFonts w:hint="eastAsia"/>
        </w:rPr>
      </w:pPr>
      <w:r>
        <w:rPr>
          <w:rFonts w:hint="eastAsia"/>
        </w:rPr>
        <w:lastRenderedPageBreak/>
        <w:t>使用</w:t>
      </w:r>
      <w:r>
        <w:t>conda remove -n python35 --all</w:t>
      </w:r>
      <w:r>
        <w:t>删除</w:t>
      </w:r>
      <w:r>
        <w:rPr>
          <w:rFonts w:hint="eastAsia"/>
        </w:rPr>
        <w:t>环境</w:t>
      </w:r>
      <w:r>
        <w:t>python35</w:t>
      </w:r>
    </w:p>
    <w:p w:rsidR="00591A5B" w:rsidRDefault="00591A5B" w:rsidP="00591A5B">
      <w:pPr>
        <w:ind w:firstLine="480"/>
      </w:pPr>
      <w:r>
        <w:rPr>
          <w:rFonts w:hint="eastAsia"/>
        </w:rPr>
        <w:t>使用</w:t>
      </w:r>
      <w:r>
        <w:t xml:space="preserve">conda create -n </w:t>
      </w:r>
      <w:r>
        <w:rPr>
          <w:rFonts w:hint="eastAsia"/>
        </w:rPr>
        <w:t>new_env</w:t>
      </w:r>
      <w:r>
        <w:t xml:space="preserve"> --clone </w:t>
      </w:r>
      <w:r>
        <w:rPr>
          <w:rFonts w:hint="eastAsia"/>
        </w:rPr>
        <w:t>exist_</w:t>
      </w:r>
      <w:r>
        <w:t>en</w:t>
      </w:r>
      <w:r>
        <w:rPr>
          <w:rFonts w:hint="eastAsia"/>
        </w:rPr>
        <w:t>v</w:t>
      </w:r>
    </w:p>
    <w:p w:rsidR="00591A5B" w:rsidRDefault="00591A5B" w:rsidP="00591A5B">
      <w:pPr>
        <w:ind w:left="360" w:firstLine="480"/>
      </w:pPr>
      <w:r>
        <w:rPr>
          <w:rFonts w:hint="eastAsia"/>
        </w:rPr>
        <w:t>new_env</w:t>
      </w:r>
      <w:r>
        <w:rPr>
          <w:rFonts w:hint="eastAsia"/>
        </w:rPr>
        <w:t>是新创建的</w:t>
      </w:r>
      <w:r>
        <w:rPr>
          <w:rFonts w:hint="eastAsia"/>
        </w:rPr>
        <w:t>Conda</w:t>
      </w:r>
      <w:r>
        <w:rPr>
          <w:rFonts w:hint="eastAsia"/>
        </w:rPr>
        <w:t>环境，</w:t>
      </w:r>
      <w:r>
        <w:rPr>
          <w:rFonts w:hint="eastAsia"/>
        </w:rPr>
        <w:t>exist_</w:t>
      </w:r>
      <w:r>
        <w:t>en</w:t>
      </w:r>
      <w:r>
        <w:rPr>
          <w:rFonts w:hint="eastAsia"/>
        </w:rPr>
        <w:t>v</w:t>
      </w:r>
      <w:r>
        <w:rPr>
          <w:rFonts w:hint="eastAsia"/>
        </w:rPr>
        <w:t>是被复制的</w:t>
      </w:r>
      <w:r>
        <w:rPr>
          <w:rFonts w:hint="eastAsia"/>
        </w:rPr>
        <w:t>Conda</w:t>
      </w:r>
      <w:r>
        <w:rPr>
          <w:rFonts w:hint="eastAsia"/>
        </w:rPr>
        <w:t>环境</w:t>
      </w:r>
    </w:p>
    <w:p w:rsidR="005B56F8" w:rsidRDefault="005B56F8" w:rsidP="008F4980">
      <w:pPr>
        <w:pStyle w:val="2"/>
        <w:spacing w:before="312" w:after="312"/>
        <w:rPr>
          <w:rFonts w:hint="eastAsia"/>
        </w:rPr>
      </w:pPr>
      <w:r>
        <w:rPr>
          <w:rFonts w:hint="eastAsia"/>
        </w:rPr>
        <w:t>查看环境中安装的</w:t>
      </w:r>
      <w:r>
        <w:rPr>
          <w:rFonts w:hint="eastAsia"/>
        </w:rPr>
        <w:t>packages</w:t>
      </w:r>
    </w:p>
    <w:p w:rsidR="005B56F8" w:rsidRDefault="005B56F8" w:rsidP="008F4980">
      <w:pPr>
        <w:ind w:firstLine="480"/>
      </w:pPr>
      <w:proofErr w:type="gramStart"/>
      <w:r>
        <w:rPr>
          <w:rFonts w:hint="eastAsia"/>
        </w:rPr>
        <w:t>pip</w:t>
      </w:r>
      <w:proofErr w:type="gramEnd"/>
      <w:r>
        <w:rPr>
          <w:rFonts w:hint="eastAsia"/>
        </w:rPr>
        <w:t xml:space="preserve"> list</w:t>
      </w:r>
    </w:p>
    <w:p w:rsidR="005B56F8" w:rsidRDefault="005B56F8" w:rsidP="008F4980">
      <w:pPr>
        <w:pStyle w:val="1"/>
        <w:spacing w:before="312" w:after="312"/>
        <w:rPr>
          <w:rFonts w:hint="eastAsia"/>
        </w:rPr>
      </w:pPr>
      <w:r>
        <w:rPr>
          <w:rFonts w:hint="eastAsia"/>
        </w:rPr>
        <w:t>Linux</w:t>
      </w:r>
      <w:r>
        <w:rPr>
          <w:rFonts w:hint="eastAsia"/>
        </w:rPr>
        <w:t>环境变量</w:t>
      </w:r>
    </w:p>
    <w:p w:rsidR="005B56F8" w:rsidRDefault="005B56F8" w:rsidP="008F4980">
      <w:pPr>
        <w:pStyle w:val="2"/>
        <w:spacing w:before="312" w:after="312"/>
      </w:pPr>
      <w:r>
        <w:t>读取环境变量</w:t>
      </w:r>
    </w:p>
    <w:p w:rsidR="005B56F8" w:rsidRDefault="005B56F8" w:rsidP="008F4980">
      <w:pPr>
        <w:ind w:firstLine="480"/>
      </w:pPr>
      <w:r>
        <w:t>export</w:t>
      </w:r>
      <w:r>
        <w:t>命令显示当前系统定义的所有环境变量</w:t>
      </w:r>
      <w:r>
        <w:rPr>
          <w:rFonts w:hint="eastAsia"/>
        </w:rPr>
        <w:t xml:space="preserve"> OR set OR env</w:t>
      </w:r>
    </w:p>
    <w:p w:rsidR="005B56F8" w:rsidRDefault="005B56F8" w:rsidP="008F4980">
      <w:pPr>
        <w:ind w:firstLine="480"/>
      </w:pPr>
      <w:r>
        <w:rPr>
          <w:rFonts w:hint="eastAsia"/>
        </w:rPr>
        <w:t xml:space="preserve">echo $ENV_VAR_NAME </w:t>
      </w:r>
      <w:r>
        <w:rPr>
          <w:rFonts w:hint="eastAsia"/>
        </w:rPr>
        <w:t>输出环境变量</w:t>
      </w:r>
      <w:r>
        <w:rPr>
          <w:rFonts w:hint="eastAsia"/>
        </w:rPr>
        <w:t>ENV_VAR_NAME</w:t>
      </w:r>
      <w:r>
        <w:rPr>
          <w:rFonts w:hint="eastAsia"/>
        </w:rPr>
        <w:t>的值</w:t>
      </w:r>
    </w:p>
    <w:p w:rsidR="005B56F8" w:rsidRDefault="005B56F8" w:rsidP="008F4980">
      <w:pPr>
        <w:ind w:firstLine="480"/>
      </w:pPr>
      <w:r>
        <w:t>echo $PATH</w:t>
      </w:r>
      <w:r>
        <w:t>命令输出当前的</w:t>
      </w:r>
      <w:r>
        <w:t>PATH</w:t>
      </w:r>
      <w:r>
        <w:t>环境变量的值</w:t>
      </w:r>
      <w:r>
        <w:rPr>
          <w:rFonts w:hint="eastAsia"/>
        </w:rPr>
        <w:t>→</w:t>
      </w:r>
      <w:r>
        <w:t>定义了运行命令的查找路径，以冒号</w:t>
      </w:r>
      <w:r>
        <w:t>:</w:t>
      </w:r>
      <w:r>
        <w:t>分割不同的路径，使用</w:t>
      </w:r>
      <w:r>
        <w:t>export</w:t>
      </w:r>
      <w:r>
        <w:t>定义的时候可加双引号也可不加</w:t>
      </w:r>
    </w:p>
    <w:p w:rsidR="005B56F8" w:rsidRDefault="005B56F8" w:rsidP="008F4980">
      <w:pPr>
        <w:pStyle w:val="2"/>
        <w:spacing w:before="312" w:after="312"/>
      </w:pPr>
      <w:r>
        <w:t>常用的环境变量</w:t>
      </w:r>
    </w:p>
    <w:p w:rsidR="005B56F8" w:rsidRDefault="005B56F8" w:rsidP="008F4980">
      <w:pPr>
        <w:ind w:firstLine="480"/>
      </w:pPr>
      <w:r>
        <w:t xml:space="preserve">PATH </w:t>
      </w:r>
      <w:r>
        <w:t>决定了</w:t>
      </w:r>
      <w:r>
        <w:t>shell</w:t>
      </w:r>
      <w:r>
        <w:t>将到哪些目录中寻找命令或程序</w:t>
      </w:r>
      <w:r>
        <w:t xml:space="preserve"> </w:t>
      </w:r>
    </w:p>
    <w:p w:rsidR="005B56F8" w:rsidRDefault="005B56F8" w:rsidP="008F4980">
      <w:pPr>
        <w:ind w:firstLine="480"/>
      </w:pPr>
      <w:r>
        <w:t xml:space="preserve">HOME </w:t>
      </w:r>
      <w:r>
        <w:t>当前用户主目录</w:t>
      </w:r>
      <w:r>
        <w:t xml:space="preserve"> </w:t>
      </w:r>
    </w:p>
    <w:p w:rsidR="005B56F8" w:rsidRDefault="005B56F8" w:rsidP="008F4980">
      <w:pPr>
        <w:ind w:firstLine="480"/>
      </w:pPr>
      <w:r>
        <w:t>HISTSIZE</w:t>
      </w:r>
      <w:r>
        <w:t xml:space="preserve">　历史记录数</w:t>
      </w:r>
      <w:r>
        <w:t xml:space="preserve"> </w:t>
      </w:r>
    </w:p>
    <w:p w:rsidR="005B56F8" w:rsidRDefault="005B56F8" w:rsidP="008F4980">
      <w:pPr>
        <w:ind w:firstLine="480"/>
      </w:pPr>
      <w:r>
        <w:t xml:space="preserve">LOGNAME </w:t>
      </w:r>
      <w:r>
        <w:t>当前用户的登录名</w:t>
      </w:r>
      <w:r>
        <w:t xml:space="preserve"> </w:t>
      </w:r>
    </w:p>
    <w:p w:rsidR="005B56F8" w:rsidRDefault="005B56F8" w:rsidP="008F4980">
      <w:pPr>
        <w:ind w:firstLine="480"/>
      </w:pPr>
      <w:r>
        <w:t>HOSTNAME</w:t>
      </w:r>
      <w:r>
        <w:t xml:space="preserve">　指主机的名称</w:t>
      </w:r>
      <w:r>
        <w:t xml:space="preserve"> </w:t>
      </w:r>
    </w:p>
    <w:p w:rsidR="005B56F8" w:rsidRDefault="005B56F8" w:rsidP="008F4980">
      <w:pPr>
        <w:ind w:firstLine="480"/>
      </w:pPr>
      <w:r>
        <w:t xml:space="preserve">SHELL </w:t>
      </w:r>
      <w:r>
        <w:t>当前用户</w:t>
      </w:r>
      <w:r>
        <w:t>Shell</w:t>
      </w:r>
      <w:r>
        <w:t>类型</w:t>
      </w:r>
      <w:r>
        <w:t xml:space="preserve"> </w:t>
      </w:r>
    </w:p>
    <w:p w:rsidR="005B56F8" w:rsidRDefault="005B56F8" w:rsidP="008F4980">
      <w:pPr>
        <w:ind w:firstLine="480"/>
      </w:pPr>
      <w:r>
        <w:t xml:space="preserve">LANGUGE </w:t>
      </w:r>
      <w:r>
        <w:t xml:space="preserve">　语言相关的环境变量，多语言可以修改此环境变量</w:t>
      </w:r>
      <w:r>
        <w:t xml:space="preserve"> </w:t>
      </w:r>
    </w:p>
    <w:p w:rsidR="005B56F8" w:rsidRDefault="005B56F8" w:rsidP="008F4980">
      <w:pPr>
        <w:ind w:firstLine="480"/>
      </w:pPr>
      <w:r>
        <w:t>MAIL</w:t>
      </w:r>
      <w:r>
        <w:t xml:space="preserve">　当前用户的邮件存放目录</w:t>
      </w:r>
      <w:r>
        <w:t xml:space="preserve"> </w:t>
      </w:r>
    </w:p>
    <w:p w:rsidR="005B56F8" w:rsidRDefault="005B56F8" w:rsidP="008F4980">
      <w:pPr>
        <w:ind w:firstLine="480"/>
      </w:pPr>
      <w:r>
        <w:t>PS1</w:t>
      </w:r>
      <w:r>
        <w:t xml:space="preserve">　基本提示符，对于</w:t>
      </w:r>
      <w:r>
        <w:t>root</w:t>
      </w:r>
      <w:r>
        <w:t>用户是</w:t>
      </w:r>
      <w:r>
        <w:t>#</w:t>
      </w:r>
      <w:r>
        <w:t>，对于普通用户是</w:t>
      </w:r>
      <w:r>
        <w:t>$</w:t>
      </w:r>
    </w:p>
    <w:p w:rsidR="005B56F8" w:rsidRDefault="005B56F8" w:rsidP="008F4980">
      <w:pPr>
        <w:pStyle w:val="2"/>
        <w:spacing w:before="312" w:after="312"/>
        <w:rPr>
          <w:rFonts w:hint="eastAsia"/>
        </w:rPr>
      </w:pPr>
      <w:r>
        <w:rPr>
          <w:rFonts w:hint="eastAsia"/>
        </w:rPr>
        <w:t>设置环境变量</w:t>
      </w:r>
    </w:p>
    <w:p w:rsidR="005B56F8" w:rsidRDefault="005B56F8" w:rsidP="008F4980">
      <w:pPr>
        <w:pStyle w:val="3"/>
        <w:spacing w:before="156" w:after="156"/>
      </w:pPr>
      <w:r>
        <w:rPr>
          <w:rFonts w:hint="eastAsia"/>
        </w:rPr>
        <w:t>方法</w:t>
      </w:r>
      <w:r>
        <w:rPr>
          <w:rFonts w:hint="eastAsia"/>
        </w:rPr>
        <w:t>1</w:t>
      </w:r>
      <w:r>
        <w:rPr>
          <w:rFonts w:hint="eastAsia"/>
        </w:rPr>
        <w:t>：</w:t>
      </w:r>
      <w:r>
        <w:rPr>
          <w:rFonts w:hint="eastAsia"/>
        </w:rPr>
        <w:t>export</w:t>
      </w:r>
      <w:r>
        <w:rPr>
          <w:rFonts w:hint="eastAsia"/>
        </w:rPr>
        <w:t>（临时）</w:t>
      </w:r>
    </w:p>
    <w:p w:rsidR="005B56F8" w:rsidRDefault="005B56F8" w:rsidP="008F4980">
      <w:pPr>
        <w:ind w:firstLine="480"/>
        <w:rPr>
          <w:rFonts w:hint="eastAsia"/>
        </w:rPr>
      </w:pPr>
      <w:proofErr w:type="gramStart"/>
      <w:r>
        <w:rPr>
          <w:rFonts w:hint="eastAsia"/>
        </w:rPr>
        <w:t>export</w:t>
      </w:r>
      <w:proofErr w:type="gramEnd"/>
      <w:r>
        <w:rPr>
          <w:rFonts w:hint="eastAsia"/>
        </w:rPr>
        <w:t xml:space="preserve"> VAR_NAME=content</w:t>
      </w:r>
    </w:p>
    <w:p w:rsidR="005B56F8" w:rsidRDefault="005B56F8" w:rsidP="008F4980">
      <w:pPr>
        <w:pStyle w:val="3"/>
        <w:spacing w:before="156" w:after="156"/>
        <w:rPr>
          <w:rFonts w:hint="eastAsia"/>
        </w:rPr>
      </w:pPr>
      <w:r>
        <w:rPr>
          <w:rFonts w:hint="eastAsia"/>
        </w:rPr>
        <w:lastRenderedPageBreak/>
        <w:t>方法</w:t>
      </w:r>
      <w:r>
        <w:rPr>
          <w:rFonts w:hint="eastAsia"/>
        </w:rPr>
        <w:t>2</w:t>
      </w:r>
      <w:r>
        <w:rPr>
          <w:rFonts w:hint="eastAsia"/>
        </w:rPr>
        <w:t>：修改</w:t>
      </w:r>
      <w:r>
        <w:rPr>
          <w:rFonts w:hint="eastAsia"/>
        </w:rPr>
        <w:t>~/.bashrc OR ~/.bash_profile</w:t>
      </w:r>
      <w:r>
        <w:rPr>
          <w:rFonts w:hint="eastAsia"/>
        </w:rPr>
        <w:t>文件（长久）</w:t>
      </w:r>
    </w:p>
    <w:p w:rsidR="005B56F8" w:rsidRDefault="005B56F8" w:rsidP="008F4980">
      <w:pPr>
        <w:ind w:firstLine="480"/>
        <w:rPr>
          <w:rFonts w:hint="eastAsia"/>
        </w:rPr>
      </w:pPr>
      <w:r>
        <w:rPr>
          <w:rFonts w:hint="eastAsia"/>
        </w:rPr>
        <w:t>先用</w:t>
      </w:r>
      <w:r>
        <w:rPr>
          <w:rFonts w:hint="eastAsia"/>
        </w:rPr>
        <w:t>vim</w:t>
      </w:r>
      <w:r>
        <w:rPr>
          <w:rFonts w:hint="eastAsia"/>
        </w:rPr>
        <w:t>打开</w:t>
      </w:r>
    </w:p>
    <w:p w:rsidR="005B56F8" w:rsidRDefault="005B56F8" w:rsidP="008F4980">
      <w:pPr>
        <w:ind w:firstLine="480"/>
        <w:rPr>
          <w:rFonts w:hint="eastAsia"/>
        </w:rPr>
      </w:pPr>
      <w:r>
        <w:rPr>
          <w:rFonts w:hint="eastAsia"/>
        </w:rPr>
        <w:t>在最后一行插入：</w:t>
      </w:r>
      <w:r>
        <w:rPr>
          <w:rFonts w:hint="eastAsia"/>
        </w:rPr>
        <w:t>export VAR_NAME=content</w:t>
      </w:r>
    </w:p>
    <w:p w:rsidR="005B56F8" w:rsidRDefault="005B56F8" w:rsidP="008F4980">
      <w:pPr>
        <w:pStyle w:val="2"/>
        <w:spacing w:before="312" w:after="312"/>
        <w:rPr>
          <w:rFonts w:hint="eastAsia"/>
        </w:rPr>
      </w:pPr>
      <w:r>
        <w:rPr>
          <w:rFonts w:hint="eastAsia"/>
        </w:rPr>
        <w:t>删除环境变量</w:t>
      </w:r>
    </w:p>
    <w:p w:rsidR="005B56F8" w:rsidRDefault="00F35B73" w:rsidP="00F35B73">
      <w:pPr>
        <w:ind w:firstLine="480"/>
      </w:pPr>
      <w:proofErr w:type="gramStart"/>
      <w:r>
        <w:rPr>
          <w:rFonts w:hint="eastAsia"/>
        </w:rPr>
        <w:t>unset</w:t>
      </w:r>
      <w:proofErr w:type="gramEnd"/>
      <w:r>
        <w:rPr>
          <w:rFonts w:hint="eastAsia"/>
        </w:rPr>
        <w:t xml:space="preserve"> VAR_NAME</w:t>
      </w:r>
    </w:p>
    <w:p w:rsidR="005B56F8" w:rsidRDefault="005B56F8" w:rsidP="008F4980">
      <w:pPr>
        <w:pStyle w:val="2"/>
        <w:spacing w:before="312" w:after="312"/>
      </w:pPr>
      <w:r>
        <w:rPr>
          <w:rFonts w:hint="eastAsia"/>
        </w:rPr>
        <w:t>增加</w:t>
      </w:r>
      <w:r>
        <w:rPr>
          <w:rFonts w:hint="eastAsia"/>
        </w:rPr>
        <w:t>PATH</w:t>
      </w:r>
      <w:r>
        <w:rPr>
          <w:rFonts w:hint="eastAsia"/>
        </w:rPr>
        <w:t>中的路径</w:t>
      </w:r>
    </w:p>
    <w:p w:rsidR="005B56F8" w:rsidRDefault="005B56F8" w:rsidP="008F4980">
      <w:pPr>
        <w:pStyle w:val="3"/>
        <w:spacing w:before="156" w:after="156"/>
      </w:pPr>
      <w:r>
        <w:t>方法</w:t>
      </w:r>
      <w:r>
        <w:rPr>
          <w:rFonts w:hint="eastAsia"/>
        </w:rPr>
        <w:t>1</w:t>
      </w:r>
      <w:r>
        <w:t>：</w:t>
      </w:r>
      <w:r>
        <w:t>export PATH</w:t>
      </w:r>
      <w:r>
        <w:rPr>
          <w:rFonts w:hint="eastAsia"/>
        </w:rPr>
        <w:t>（临时）</w:t>
      </w:r>
    </w:p>
    <w:p w:rsidR="005B56F8" w:rsidRDefault="005B56F8" w:rsidP="008F4980">
      <w:pPr>
        <w:ind w:firstLine="480"/>
      </w:pPr>
      <w:proofErr w:type="gramStart"/>
      <w:r>
        <w:t>export</w:t>
      </w:r>
      <w:proofErr w:type="gramEnd"/>
      <w:r>
        <w:t xml:space="preserve"> PATH=</w:t>
      </w:r>
      <w:r>
        <w:rPr>
          <w:rFonts w:hint="eastAsia"/>
        </w:rPr>
        <w:t>t_path/bin</w:t>
      </w:r>
      <w:r>
        <w:t>:$PATH</w:t>
      </w:r>
    </w:p>
    <w:p w:rsidR="005B56F8" w:rsidRDefault="005B56F8" w:rsidP="008F4980">
      <w:pPr>
        <w:ind w:firstLine="480"/>
      </w:pPr>
      <w:r>
        <w:t>或者把</w:t>
      </w:r>
      <w:r>
        <w:t>PATH</w:t>
      </w:r>
      <w:r>
        <w:t>放在前面</w:t>
      </w:r>
    </w:p>
    <w:p w:rsidR="005B56F8" w:rsidRDefault="005B56F8" w:rsidP="008F4980">
      <w:pPr>
        <w:ind w:firstLine="480"/>
      </w:pPr>
      <w:proofErr w:type="gramStart"/>
      <w:r>
        <w:t>export</w:t>
      </w:r>
      <w:proofErr w:type="gramEnd"/>
      <w:r>
        <w:t xml:space="preserve"> PATH=$PATH:</w:t>
      </w:r>
      <w:r>
        <w:rPr>
          <w:rFonts w:hint="eastAsia"/>
        </w:rPr>
        <w:t>t_path/bin</w:t>
      </w:r>
    </w:p>
    <w:p w:rsidR="005B56F8" w:rsidRDefault="005B56F8" w:rsidP="008F4980">
      <w:pPr>
        <w:ind w:firstLine="482"/>
        <w:rPr>
          <w:b/>
          <w:bCs/>
        </w:rPr>
      </w:pPr>
      <w:r>
        <w:rPr>
          <w:b/>
          <w:bCs/>
        </w:rPr>
        <w:t>注意事项：</w:t>
      </w:r>
    </w:p>
    <w:p w:rsidR="005B56F8" w:rsidRDefault="005B56F8" w:rsidP="008F4980">
      <w:pPr>
        <w:ind w:firstLine="480"/>
      </w:pPr>
      <w:r>
        <w:t>生效时间：立即生效</w:t>
      </w:r>
    </w:p>
    <w:p w:rsidR="005B56F8" w:rsidRDefault="005B56F8" w:rsidP="008F4980">
      <w:pPr>
        <w:ind w:firstLine="480"/>
      </w:pPr>
      <w:r>
        <w:t>生效期限：当前终端有效，窗口关闭后无效</w:t>
      </w:r>
    </w:p>
    <w:p w:rsidR="005B56F8" w:rsidRDefault="005B56F8" w:rsidP="008F4980">
      <w:pPr>
        <w:ind w:firstLine="480"/>
      </w:pPr>
      <w:r>
        <w:t>生效范围：仅对当前用户有效</w:t>
      </w:r>
    </w:p>
    <w:p w:rsidR="005B56F8" w:rsidRDefault="005B56F8" w:rsidP="008F4980">
      <w:pPr>
        <w:ind w:firstLine="480"/>
      </w:pPr>
      <w:r>
        <w:t>配置的环境变量中不要忘了加上原来的配置，即</w:t>
      </w:r>
      <w:r>
        <w:t>$PATH</w:t>
      </w:r>
      <w:r>
        <w:t>部分，避免覆盖原来配置</w:t>
      </w:r>
    </w:p>
    <w:p w:rsidR="005B56F8" w:rsidRDefault="005B56F8" w:rsidP="008F4980">
      <w:pPr>
        <w:pStyle w:val="3"/>
        <w:spacing w:before="156" w:after="156"/>
      </w:pPr>
      <w:r>
        <w:t>方法</w:t>
      </w:r>
      <w:r>
        <w:rPr>
          <w:rFonts w:hint="eastAsia"/>
        </w:rPr>
        <w:t>2</w:t>
      </w:r>
      <w:r>
        <w:t>：</w:t>
      </w:r>
      <w:r>
        <w:t>vim ~/.bashrc</w:t>
      </w:r>
      <w:r>
        <w:rPr>
          <w:rFonts w:hint="eastAsia"/>
        </w:rPr>
        <w:t xml:space="preserve"> OR vim ~/.bash_profile</w:t>
      </w:r>
      <w:r>
        <w:rPr>
          <w:rFonts w:hint="eastAsia"/>
        </w:rPr>
        <w:t>（长久）</w:t>
      </w:r>
    </w:p>
    <w:p w:rsidR="005B56F8" w:rsidRDefault="005B56F8" w:rsidP="008F4980">
      <w:pPr>
        <w:ind w:firstLine="480"/>
      </w:pPr>
      <w:r>
        <w:t>通过修改用户目录下的</w:t>
      </w:r>
      <w:r>
        <w:t>~/.bashrc</w:t>
      </w:r>
      <w:r>
        <w:rPr>
          <w:rFonts w:hint="eastAsia"/>
        </w:rPr>
        <w:t xml:space="preserve"> OR ~/.bash_profile</w:t>
      </w:r>
      <w:r>
        <w:t>文件进行配置</w:t>
      </w:r>
    </w:p>
    <w:p w:rsidR="005B56F8" w:rsidRDefault="005B56F8" w:rsidP="008F4980">
      <w:pPr>
        <w:ind w:firstLine="480"/>
      </w:pPr>
      <w:proofErr w:type="gramStart"/>
      <w:r>
        <w:t>vim</w:t>
      </w:r>
      <w:proofErr w:type="gramEnd"/>
      <w:r>
        <w:t xml:space="preserve"> ~/.bashrc</w:t>
      </w:r>
    </w:p>
    <w:p w:rsidR="005B56F8" w:rsidRDefault="005B56F8" w:rsidP="008F4980">
      <w:pPr>
        <w:ind w:firstLine="480"/>
      </w:pPr>
      <w:r>
        <w:t xml:space="preserve"># </w:t>
      </w:r>
      <w:r>
        <w:t>在最后一行加上</w:t>
      </w:r>
    </w:p>
    <w:p w:rsidR="005B56F8" w:rsidRDefault="005B56F8" w:rsidP="008F4980">
      <w:pPr>
        <w:ind w:firstLine="480"/>
      </w:pPr>
      <w:proofErr w:type="gramStart"/>
      <w:r>
        <w:t>export</w:t>
      </w:r>
      <w:proofErr w:type="gramEnd"/>
      <w:r>
        <w:t xml:space="preserve"> PATH=$PATH:/home/uusama/mysql/bin</w:t>
      </w:r>
    </w:p>
    <w:p w:rsidR="005B56F8" w:rsidRDefault="005B56F8" w:rsidP="008F4980">
      <w:pPr>
        <w:ind w:firstLine="482"/>
      </w:pPr>
      <w:r>
        <w:rPr>
          <w:b/>
          <w:bCs/>
        </w:rPr>
        <w:t>注意事项：</w:t>
      </w:r>
    </w:p>
    <w:p w:rsidR="005B56F8" w:rsidRDefault="005B56F8" w:rsidP="008F4980">
      <w:pPr>
        <w:ind w:firstLine="480"/>
      </w:pPr>
      <w:r>
        <w:t>生效时间：使用相同的用户打开新的终端时生效，或者手动</w:t>
      </w:r>
      <w:r>
        <w:rPr>
          <w:b/>
          <w:bCs/>
        </w:rPr>
        <w:t>source ~/.bashrc</w:t>
      </w:r>
      <w:r>
        <w:t>生效</w:t>
      </w:r>
    </w:p>
    <w:p w:rsidR="005B56F8" w:rsidRDefault="005B56F8" w:rsidP="008F4980">
      <w:pPr>
        <w:ind w:firstLine="480"/>
      </w:pPr>
      <w:r>
        <w:t>生效期限：永久有效</w:t>
      </w:r>
    </w:p>
    <w:p w:rsidR="005B56F8" w:rsidRDefault="005B56F8" w:rsidP="008F4980">
      <w:pPr>
        <w:ind w:firstLine="480"/>
      </w:pPr>
      <w:r>
        <w:t>生效范围：仅对当前用户有效</w:t>
      </w:r>
    </w:p>
    <w:p w:rsidR="005B56F8" w:rsidRDefault="005B56F8" w:rsidP="008F4980">
      <w:pPr>
        <w:ind w:firstLine="480"/>
      </w:pPr>
      <w:r>
        <w:t>如果有后续的环境变量加载文件覆盖了</w:t>
      </w:r>
      <w:r>
        <w:t>PATH</w:t>
      </w:r>
      <w:r>
        <w:t>定义，则可能不生效</w:t>
      </w:r>
    </w:p>
    <w:p w:rsidR="005B56F8" w:rsidRDefault="005B56F8" w:rsidP="008F4980">
      <w:pPr>
        <w:ind w:firstLine="480"/>
      </w:pPr>
      <w:r>
        <w:lastRenderedPageBreak/>
        <w:t>如果没有</w:t>
      </w:r>
      <w:r>
        <w:t>~/.bash_profile</w:t>
      </w:r>
      <w:r>
        <w:t>文件，则可以编辑</w:t>
      </w:r>
      <w:r>
        <w:t>~/.profile</w:t>
      </w:r>
      <w:r>
        <w:t>文件或者新建一个</w:t>
      </w:r>
    </w:p>
    <w:p w:rsidR="005B56F8" w:rsidRDefault="005B56F8" w:rsidP="008F4980">
      <w:pPr>
        <w:pStyle w:val="1"/>
        <w:spacing w:before="312" w:after="312"/>
      </w:pPr>
      <w:r>
        <w:rPr>
          <w:rFonts w:hint="eastAsia"/>
        </w:rPr>
        <w:t>Tmux</w:t>
      </w:r>
    </w:p>
    <w:p w:rsidR="005B56F8" w:rsidRDefault="005B56F8" w:rsidP="008F4980">
      <w:pPr>
        <w:pStyle w:val="2"/>
        <w:spacing w:before="312" w:after="312"/>
      </w:pPr>
      <w:r>
        <w:t>安装</w:t>
      </w:r>
    </w:p>
    <w:p w:rsidR="005B56F8" w:rsidRDefault="005B56F8" w:rsidP="008F4980">
      <w:pPr>
        <w:ind w:firstLine="480"/>
      </w:pPr>
      <w:r>
        <w:t># Ubunt</w:t>
      </w:r>
      <w:r>
        <w:rPr>
          <w:rFonts w:hint="eastAsia"/>
        </w:rPr>
        <w:t>u</w:t>
      </w:r>
    </w:p>
    <w:p w:rsidR="005B56F8" w:rsidRDefault="005B56F8" w:rsidP="008F4980">
      <w:pPr>
        <w:ind w:firstLine="480"/>
      </w:pPr>
      <w:r>
        <w:t xml:space="preserve">$ </w:t>
      </w:r>
      <w:proofErr w:type="gramStart"/>
      <w:r>
        <w:t>sudo</w:t>
      </w:r>
      <w:proofErr w:type="gramEnd"/>
      <w:r>
        <w:t xml:space="preserve"> apt-get install tmux</w:t>
      </w:r>
    </w:p>
    <w:p w:rsidR="005B56F8" w:rsidRDefault="005B56F8" w:rsidP="008F4980">
      <w:pPr>
        <w:pStyle w:val="2"/>
        <w:spacing w:before="312" w:after="312"/>
      </w:pPr>
      <w:r>
        <w:t>启动与退出</w:t>
      </w:r>
    </w:p>
    <w:p w:rsidR="005B56F8" w:rsidRDefault="005B56F8" w:rsidP="008F4980">
      <w:pPr>
        <w:ind w:firstLine="480"/>
      </w:pPr>
      <w:r>
        <w:t>安装完成后，键入</w:t>
      </w:r>
      <w:r>
        <w:t>tmux</w:t>
      </w:r>
      <w:r>
        <w:t>命令，就进入了</w:t>
      </w:r>
      <w:r>
        <w:t xml:space="preserve"> Tmux </w:t>
      </w:r>
      <w:r>
        <w:t>窗口。</w:t>
      </w:r>
    </w:p>
    <w:p w:rsidR="005B56F8" w:rsidRDefault="005B56F8" w:rsidP="008F4980">
      <w:pPr>
        <w:ind w:firstLine="480"/>
      </w:pPr>
      <w:proofErr w:type="gramStart"/>
      <w:r>
        <w:t>tmux</w:t>
      </w:r>
      <w:proofErr w:type="gramEnd"/>
    </w:p>
    <w:p w:rsidR="005B56F8" w:rsidRDefault="005B56F8" w:rsidP="008F4980">
      <w:pPr>
        <w:ind w:firstLine="480"/>
      </w:pPr>
      <w:r>
        <w:t>上面命令会启动</w:t>
      </w:r>
      <w:r>
        <w:t xml:space="preserve"> Tmux </w:t>
      </w:r>
      <w:r>
        <w:t>窗口，底部有一个状态栏。状态栏的左侧是窗口信息（编号和名称），右侧是系统信息。</w:t>
      </w:r>
    </w:p>
    <w:p w:rsidR="005B56F8" w:rsidRDefault="005B56F8" w:rsidP="008F4980">
      <w:pPr>
        <w:ind w:firstLine="480"/>
      </w:pPr>
      <w:r>
        <w:t>按下</w:t>
      </w:r>
      <w:r>
        <w:t>Ctrl+d</w:t>
      </w:r>
      <w:r>
        <w:t>或者显式输入</w:t>
      </w:r>
      <w:r>
        <w:t>exit</w:t>
      </w:r>
      <w:r>
        <w:t>命令，就可以退出</w:t>
      </w:r>
      <w:r>
        <w:t xml:space="preserve"> Tmux </w:t>
      </w:r>
      <w:r>
        <w:t>窗口。</w:t>
      </w:r>
    </w:p>
    <w:p w:rsidR="005B56F8" w:rsidRDefault="005B56F8" w:rsidP="008F4980">
      <w:pPr>
        <w:ind w:firstLine="480"/>
      </w:pPr>
      <w:proofErr w:type="gramStart"/>
      <w:r>
        <w:t>exit</w:t>
      </w:r>
      <w:proofErr w:type="gramEnd"/>
    </w:p>
    <w:p w:rsidR="005B56F8" w:rsidRDefault="005B56F8" w:rsidP="008F4980">
      <w:pPr>
        <w:pStyle w:val="2"/>
        <w:spacing w:before="312" w:after="312"/>
      </w:pPr>
      <w:r>
        <w:t>前缀键</w:t>
      </w:r>
    </w:p>
    <w:p w:rsidR="005B56F8" w:rsidRDefault="005B56F8" w:rsidP="008F4980">
      <w:pPr>
        <w:ind w:firstLine="480"/>
      </w:pPr>
      <w:r>
        <w:t xml:space="preserve">Tmux </w:t>
      </w:r>
      <w:r>
        <w:t>窗口有大量的快捷键。所有快捷键都要通过前缀键唤起。默认的前缀键是</w:t>
      </w:r>
      <w:r>
        <w:t>Ctrl+b</w:t>
      </w:r>
      <w:r>
        <w:t>，即先按下</w:t>
      </w:r>
      <w:r>
        <w:t>Ctrl+b</w:t>
      </w:r>
      <w:r>
        <w:t>，快捷键才会生效。</w:t>
      </w:r>
    </w:p>
    <w:p w:rsidR="005B56F8" w:rsidRDefault="005B56F8" w:rsidP="008F4980">
      <w:pPr>
        <w:ind w:firstLine="480"/>
      </w:pPr>
      <w:r>
        <w:t>举例来说，帮助命令的快捷键是</w:t>
      </w:r>
      <w:r>
        <w:t>Ctrl+b ?</w:t>
      </w:r>
      <w:r>
        <w:t>。它的用法是，在</w:t>
      </w:r>
      <w:r>
        <w:t xml:space="preserve"> Tmux </w:t>
      </w:r>
      <w:r>
        <w:t>窗口中，先按下</w:t>
      </w:r>
      <w:r>
        <w:t>Ctrl+b</w:t>
      </w:r>
      <w:r>
        <w:t>，再按下</w:t>
      </w:r>
      <w:r>
        <w:t>?</w:t>
      </w:r>
      <w:r>
        <w:t>，就会显示帮助信息。</w:t>
      </w:r>
    </w:p>
    <w:p w:rsidR="005B56F8" w:rsidRDefault="005B56F8" w:rsidP="008F4980">
      <w:pPr>
        <w:ind w:firstLine="480"/>
      </w:pPr>
      <w:r>
        <w:t>然后，按下</w:t>
      </w:r>
      <w:r>
        <w:t xml:space="preserve"> ESC </w:t>
      </w:r>
      <w:r>
        <w:t>键或</w:t>
      </w:r>
      <w:r>
        <w:t>q</w:t>
      </w:r>
      <w:r>
        <w:t>键，就可以退出帮助。</w:t>
      </w:r>
    </w:p>
    <w:p w:rsidR="005B56F8" w:rsidRDefault="005B56F8" w:rsidP="008F4980">
      <w:pPr>
        <w:pStyle w:val="2"/>
        <w:spacing w:before="312" w:after="312"/>
      </w:pPr>
      <w:r>
        <w:t>会话管理</w:t>
      </w:r>
    </w:p>
    <w:p w:rsidR="005B56F8" w:rsidRDefault="005B56F8" w:rsidP="008F4980">
      <w:pPr>
        <w:pStyle w:val="3"/>
        <w:spacing w:before="156" w:after="156"/>
      </w:pPr>
      <w:r>
        <w:t>新建会话</w:t>
      </w:r>
    </w:p>
    <w:p w:rsidR="005B56F8" w:rsidRDefault="005B56F8" w:rsidP="008F4980">
      <w:pPr>
        <w:ind w:firstLine="480"/>
      </w:pPr>
      <w:r>
        <w:t>第一个启动的</w:t>
      </w:r>
      <w:r>
        <w:t xml:space="preserve"> Tmux </w:t>
      </w:r>
      <w:r>
        <w:t>窗口，编号是</w:t>
      </w:r>
      <w:r>
        <w:t>0</w:t>
      </w:r>
      <w:r>
        <w:t>，第二个窗口的编号是</w:t>
      </w:r>
      <w:r>
        <w:t>1</w:t>
      </w:r>
      <w:r>
        <w:t>，以此类推。这些窗口对应的会话，就是</w:t>
      </w:r>
      <w:r>
        <w:t xml:space="preserve"> 0 </w:t>
      </w:r>
      <w:r>
        <w:t>号会话、</w:t>
      </w:r>
      <w:r>
        <w:t xml:space="preserve">1 </w:t>
      </w:r>
      <w:r>
        <w:t>号会话。</w:t>
      </w:r>
    </w:p>
    <w:p w:rsidR="005B56F8" w:rsidRDefault="005B56F8" w:rsidP="008F4980">
      <w:pPr>
        <w:ind w:firstLine="480"/>
      </w:pPr>
      <w:r>
        <w:t>使用编号区分会话，不太直观，更好的方法是为会话起名。</w:t>
      </w:r>
    </w:p>
    <w:p w:rsidR="005B56F8" w:rsidRDefault="005B56F8" w:rsidP="008F4980">
      <w:pPr>
        <w:ind w:firstLine="480"/>
      </w:pPr>
      <w:proofErr w:type="gramStart"/>
      <w:r>
        <w:t>tmux</w:t>
      </w:r>
      <w:proofErr w:type="gramEnd"/>
      <w:r>
        <w:t xml:space="preserve"> new -s &lt;session-name&gt;</w:t>
      </w:r>
    </w:p>
    <w:p w:rsidR="005B56F8" w:rsidRDefault="005B56F8" w:rsidP="008F4980">
      <w:pPr>
        <w:ind w:firstLine="480"/>
      </w:pPr>
      <w:r>
        <w:lastRenderedPageBreak/>
        <w:t>上面命令新建一个指定名称的会话。</w:t>
      </w:r>
    </w:p>
    <w:p w:rsidR="005B56F8" w:rsidRDefault="005B56F8" w:rsidP="008F4980">
      <w:pPr>
        <w:pStyle w:val="3"/>
        <w:spacing w:before="156" w:after="156"/>
      </w:pPr>
      <w:r>
        <w:t>分离会话</w:t>
      </w:r>
    </w:p>
    <w:p w:rsidR="005B56F8" w:rsidRDefault="005B56F8" w:rsidP="008F4980">
      <w:pPr>
        <w:ind w:firstLine="480"/>
      </w:pPr>
      <w:r>
        <w:t>在</w:t>
      </w:r>
      <w:r>
        <w:t xml:space="preserve"> Tmux </w:t>
      </w:r>
      <w:r>
        <w:t>窗口中，按下</w:t>
      </w:r>
      <w:r>
        <w:t>Ctrl+b d</w:t>
      </w:r>
      <w:r>
        <w:t>或者输入</w:t>
      </w:r>
      <w:r>
        <w:t>tmux detach</w:t>
      </w:r>
      <w:r>
        <w:t>命令，就会将当前会话与窗口分离。</w:t>
      </w:r>
    </w:p>
    <w:p w:rsidR="005B56F8" w:rsidRDefault="005B56F8" w:rsidP="008F4980">
      <w:pPr>
        <w:ind w:firstLine="482"/>
        <w:rPr>
          <w:b/>
          <w:bCs/>
        </w:rPr>
      </w:pPr>
      <w:proofErr w:type="gramStart"/>
      <w:r>
        <w:rPr>
          <w:b/>
          <w:bCs/>
        </w:rPr>
        <w:t>tmux</w:t>
      </w:r>
      <w:proofErr w:type="gramEnd"/>
      <w:r>
        <w:rPr>
          <w:b/>
          <w:bCs/>
        </w:rPr>
        <w:t xml:space="preserve"> detach</w:t>
      </w:r>
    </w:p>
    <w:p w:rsidR="005B56F8" w:rsidRDefault="005B56F8" w:rsidP="008F4980">
      <w:pPr>
        <w:ind w:firstLine="480"/>
      </w:pPr>
      <w:r>
        <w:t>上面命令执行后，就会退出当前</w:t>
      </w:r>
      <w:r>
        <w:t xml:space="preserve"> Tmux </w:t>
      </w:r>
      <w:r>
        <w:t>窗口，但是会话和里面的进程仍然在后台运行。</w:t>
      </w:r>
    </w:p>
    <w:p w:rsidR="005B56F8" w:rsidRDefault="005B56F8" w:rsidP="008F4980">
      <w:pPr>
        <w:pStyle w:val="3"/>
        <w:spacing w:before="156" w:after="156"/>
      </w:pPr>
      <w:r>
        <w:rPr>
          <w:rFonts w:hint="eastAsia"/>
        </w:rPr>
        <w:t>查看会话</w:t>
      </w:r>
    </w:p>
    <w:p w:rsidR="005B56F8" w:rsidRDefault="005B56F8" w:rsidP="008F4980">
      <w:pPr>
        <w:ind w:firstLine="480"/>
      </w:pPr>
      <w:r>
        <w:t>tmux ls</w:t>
      </w:r>
      <w:r>
        <w:t>命令可以查看当前所有的</w:t>
      </w:r>
      <w:r>
        <w:t xml:space="preserve"> Tmux </w:t>
      </w:r>
      <w:r>
        <w:t>会话。</w:t>
      </w:r>
    </w:p>
    <w:p w:rsidR="005B56F8" w:rsidRDefault="005B56F8" w:rsidP="008F4980">
      <w:pPr>
        <w:ind w:firstLine="480"/>
      </w:pPr>
      <w:r>
        <w:t xml:space="preserve"> </w:t>
      </w:r>
      <w:proofErr w:type="gramStart"/>
      <w:r>
        <w:t>tmux</w:t>
      </w:r>
      <w:proofErr w:type="gramEnd"/>
      <w:r>
        <w:t xml:space="preserve"> ls</w:t>
      </w:r>
    </w:p>
    <w:p w:rsidR="005B56F8" w:rsidRDefault="005B56F8" w:rsidP="008F4980">
      <w:pPr>
        <w:ind w:firstLine="480"/>
      </w:pPr>
      <w:r>
        <w:t xml:space="preserve"># </w:t>
      </w:r>
      <w:r>
        <w:rPr>
          <w:rFonts w:hint="eastAsia"/>
        </w:rPr>
        <w:t>OR</w:t>
      </w:r>
    </w:p>
    <w:p w:rsidR="005B56F8" w:rsidRDefault="005B56F8" w:rsidP="008F4980">
      <w:pPr>
        <w:ind w:firstLine="480"/>
      </w:pPr>
      <w:proofErr w:type="gramStart"/>
      <w:r>
        <w:t>tmux</w:t>
      </w:r>
      <w:proofErr w:type="gramEnd"/>
      <w:r>
        <w:t xml:space="preserve"> list-session</w:t>
      </w:r>
    </w:p>
    <w:p w:rsidR="005B56F8" w:rsidRDefault="005B56F8" w:rsidP="008F4980">
      <w:pPr>
        <w:pStyle w:val="3"/>
        <w:spacing w:before="156" w:after="156"/>
      </w:pPr>
      <w:r>
        <w:rPr>
          <w:rFonts w:hint="eastAsia"/>
        </w:rPr>
        <w:t>进</w:t>
      </w:r>
      <w:r>
        <w:t>入会话</w:t>
      </w:r>
    </w:p>
    <w:p w:rsidR="005B56F8" w:rsidRDefault="005B56F8" w:rsidP="008F4980">
      <w:pPr>
        <w:ind w:firstLine="480"/>
      </w:pPr>
      <w:r>
        <w:t>tmux attach</w:t>
      </w:r>
      <w:r>
        <w:t>命令用于重新接入某个已存在的会话。</w:t>
      </w:r>
    </w:p>
    <w:p w:rsidR="005B56F8" w:rsidRDefault="005B56F8" w:rsidP="008F4980">
      <w:pPr>
        <w:ind w:firstLine="480"/>
      </w:pPr>
    </w:p>
    <w:p w:rsidR="005B56F8" w:rsidRDefault="005B56F8" w:rsidP="008F4980">
      <w:pPr>
        <w:ind w:firstLine="480"/>
      </w:pPr>
    </w:p>
    <w:p w:rsidR="005B56F8" w:rsidRDefault="005B56F8" w:rsidP="008F4980">
      <w:pPr>
        <w:ind w:firstLine="480"/>
      </w:pPr>
      <w:r>
        <w:t>使用会话编号</w:t>
      </w:r>
    </w:p>
    <w:p w:rsidR="005B56F8" w:rsidRDefault="005B56F8" w:rsidP="008F4980">
      <w:pPr>
        <w:ind w:firstLine="480"/>
      </w:pPr>
      <w:proofErr w:type="gramStart"/>
      <w:r>
        <w:t>tmux</w:t>
      </w:r>
      <w:proofErr w:type="gramEnd"/>
      <w:r>
        <w:t xml:space="preserve"> attach -t 0</w:t>
      </w:r>
    </w:p>
    <w:p w:rsidR="005B56F8" w:rsidRDefault="005B56F8" w:rsidP="008F4980">
      <w:pPr>
        <w:ind w:firstLine="480"/>
      </w:pPr>
    </w:p>
    <w:p w:rsidR="005B56F8" w:rsidRDefault="005B56F8" w:rsidP="008F4980">
      <w:pPr>
        <w:ind w:firstLine="480"/>
      </w:pPr>
      <w:r>
        <w:t>使用会话名称</w:t>
      </w:r>
    </w:p>
    <w:p w:rsidR="005B56F8" w:rsidRDefault="005B56F8" w:rsidP="008F4980">
      <w:pPr>
        <w:ind w:firstLine="480"/>
      </w:pPr>
      <w:proofErr w:type="gramStart"/>
      <w:r>
        <w:t>tmux</w:t>
      </w:r>
      <w:proofErr w:type="gramEnd"/>
      <w:r>
        <w:t xml:space="preserve"> attach -t &lt;session-name&gt;</w:t>
      </w:r>
    </w:p>
    <w:p w:rsidR="005B56F8" w:rsidRDefault="005B56F8" w:rsidP="008F4980">
      <w:pPr>
        <w:pStyle w:val="3"/>
        <w:spacing w:before="156" w:after="156"/>
      </w:pPr>
      <w:r>
        <w:t>杀死会话</w:t>
      </w:r>
    </w:p>
    <w:p w:rsidR="005B56F8" w:rsidRDefault="005B56F8" w:rsidP="008F4980">
      <w:pPr>
        <w:ind w:firstLine="480"/>
      </w:pPr>
      <w:r>
        <w:t>tmux kill-session</w:t>
      </w:r>
      <w:r>
        <w:t>命令用于杀死某个会话。</w:t>
      </w:r>
    </w:p>
    <w:p w:rsidR="005B56F8" w:rsidRDefault="005B56F8" w:rsidP="008F4980">
      <w:pPr>
        <w:ind w:firstLine="480"/>
      </w:pPr>
      <w:r>
        <w:t xml:space="preserve"># </w:t>
      </w:r>
      <w:r>
        <w:t>使用会话编号</w:t>
      </w:r>
    </w:p>
    <w:p w:rsidR="005B56F8" w:rsidRDefault="005B56F8" w:rsidP="008F4980">
      <w:pPr>
        <w:ind w:firstLine="480"/>
      </w:pPr>
      <w:proofErr w:type="gramStart"/>
      <w:r>
        <w:t>tmux</w:t>
      </w:r>
      <w:proofErr w:type="gramEnd"/>
      <w:r>
        <w:t xml:space="preserve"> kill-session -t 0</w:t>
      </w:r>
    </w:p>
    <w:p w:rsidR="005B56F8" w:rsidRDefault="005B56F8" w:rsidP="008F4980">
      <w:pPr>
        <w:ind w:firstLine="480"/>
      </w:pPr>
      <w:r>
        <w:t xml:space="preserve"># </w:t>
      </w:r>
      <w:r>
        <w:t>使用会话名称</w:t>
      </w:r>
    </w:p>
    <w:p w:rsidR="005B56F8" w:rsidRDefault="005B56F8" w:rsidP="008F4980">
      <w:pPr>
        <w:ind w:firstLine="480"/>
      </w:pPr>
      <w:proofErr w:type="gramStart"/>
      <w:r>
        <w:t>tmux</w:t>
      </w:r>
      <w:proofErr w:type="gramEnd"/>
      <w:r>
        <w:t xml:space="preserve"> kill-session -t &lt;session-name&gt;</w:t>
      </w:r>
    </w:p>
    <w:p w:rsidR="005B56F8" w:rsidRDefault="005B56F8" w:rsidP="008F4980">
      <w:pPr>
        <w:pStyle w:val="3"/>
        <w:spacing w:before="156" w:after="156"/>
      </w:pPr>
      <w:r>
        <w:lastRenderedPageBreak/>
        <w:t>切换会话</w:t>
      </w:r>
    </w:p>
    <w:p w:rsidR="005B56F8" w:rsidRDefault="005B56F8" w:rsidP="008F4980">
      <w:pPr>
        <w:ind w:firstLine="480"/>
      </w:pPr>
      <w:r>
        <w:t>tmux switch</w:t>
      </w:r>
      <w:r>
        <w:t>命令用于切换会话</w:t>
      </w:r>
    </w:p>
    <w:p w:rsidR="005B56F8" w:rsidRDefault="005B56F8" w:rsidP="008F4980">
      <w:pPr>
        <w:ind w:firstLine="480"/>
      </w:pPr>
      <w:r>
        <w:t xml:space="preserve"># </w:t>
      </w:r>
      <w:r>
        <w:t>使用会话编号</w:t>
      </w:r>
    </w:p>
    <w:p w:rsidR="005B56F8" w:rsidRDefault="005B56F8" w:rsidP="008F4980">
      <w:pPr>
        <w:ind w:firstLine="480"/>
      </w:pPr>
      <w:proofErr w:type="gramStart"/>
      <w:r>
        <w:t>tmux</w:t>
      </w:r>
      <w:proofErr w:type="gramEnd"/>
      <w:r>
        <w:t xml:space="preserve"> switch -t 0</w:t>
      </w:r>
    </w:p>
    <w:p w:rsidR="005B56F8" w:rsidRDefault="005B56F8" w:rsidP="008F4980">
      <w:pPr>
        <w:ind w:firstLine="480"/>
      </w:pPr>
      <w:r>
        <w:t xml:space="preserve"># </w:t>
      </w:r>
      <w:r>
        <w:t>使用会话名称</w:t>
      </w:r>
    </w:p>
    <w:p w:rsidR="005B56F8" w:rsidRDefault="005B56F8" w:rsidP="008F4980">
      <w:pPr>
        <w:ind w:firstLine="480"/>
      </w:pPr>
      <w:proofErr w:type="gramStart"/>
      <w:r>
        <w:t>tmux</w:t>
      </w:r>
      <w:proofErr w:type="gramEnd"/>
      <w:r>
        <w:t xml:space="preserve"> switch -t &lt;session-name&gt;</w:t>
      </w:r>
    </w:p>
    <w:p w:rsidR="005B56F8" w:rsidRDefault="005B56F8" w:rsidP="008F4980">
      <w:pPr>
        <w:pStyle w:val="3"/>
        <w:spacing w:before="156" w:after="156"/>
      </w:pPr>
      <w:r>
        <w:t>重命名会话</w:t>
      </w:r>
    </w:p>
    <w:p w:rsidR="005B56F8" w:rsidRDefault="005B56F8" w:rsidP="008F4980">
      <w:pPr>
        <w:ind w:firstLine="480"/>
      </w:pPr>
      <w:r>
        <w:t>tmux rename-session</w:t>
      </w:r>
      <w:r>
        <w:t>命令用于重命名会话</w:t>
      </w:r>
    </w:p>
    <w:p w:rsidR="005B56F8" w:rsidRDefault="005B56F8" w:rsidP="008F4980">
      <w:pPr>
        <w:ind w:firstLine="480"/>
      </w:pPr>
      <w:proofErr w:type="gramStart"/>
      <w:r>
        <w:t>tmux</w:t>
      </w:r>
      <w:proofErr w:type="gramEnd"/>
      <w:r>
        <w:t xml:space="preserve"> rename-session -t 0 &lt;new-name&gt;</w:t>
      </w:r>
    </w:p>
    <w:p w:rsidR="005B56F8" w:rsidRDefault="005B56F8" w:rsidP="008F4980">
      <w:pPr>
        <w:ind w:firstLine="480"/>
      </w:pPr>
      <w:r>
        <w:t>上面命令将</w:t>
      </w:r>
      <w:r>
        <w:t>0</w:t>
      </w:r>
      <w:r>
        <w:t>号会话重命名</w:t>
      </w:r>
    </w:p>
    <w:p w:rsidR="005B56F8" w:rsidRDefault="005B56F8" w:rsidP="008F4980">
      <w:pPr>
        <w:pStyle w:val="3"/>
        <w:spacing w:before="156" w:after="156"/>
      </w:pPr>
      <w:r>
        <w:t>会话快捷键</w:t>
      </w:r>
    </w:p>
    <w:p w:rsidR="005B56F8" w:rsidRDefault="005B56F8" w:rsidP="008F4980">
      <w:pPr>
        <w:ind w:firstLine="480"/>
      </w:pPr>
      <w:r>
        <w:t>下面是一些会话相关的快捷键。</w:t>
      </w:r>
    </w:p>
    <w:p w:rsidR="005B56F8" w:rsidRDefault="005B56F8" w:rsidP="008F4980">
      <w:pPr>
        <w:ind w:firstLine="480"/>
      </w:pPr>
      <w:r>
        <w:t>Ctrl+b d</w:t>
      </w:r>
      <w:r>
        <w:t>：分离当前会话。</w:t>
      </w:r>
    </w:p>
    <w:p w:rsidR="005B56F8" w:rsidRDefault="005B56F8" w:rsidP="008F4980">
      <w:pPr>
        <w:ind w:firstLine="480"/>
      </w:pPr>
      <w:r>
        <w:t>Ctrl+b s</w:t>
      </w:r>
      <w:r>
        <w:t>：列出所有会话。</w:t>
      </w:r>
    </w:p>
    <w:p w:rsidR="005B56F8" w:rsidRDefault="005B56F8" w:rsidP="008F4980">
      <w:pPr>
        <w:ind w:firstLine="480"/>
      </w:pPr>
      <w:r>
        <w:t>Ctrl+b $</w:t>
      </w:r>
      <w:r>
        <w:t>：重命名当前会话。</w:t>
      </w:r>
    </w:p>
    <w:p w:rsidR="005B56F8" w:rsidRDefault="005B56F8" w:rsidP="008F4980">
      <w:pPr>
        <w:pStyle w:val="2"/>
        <w:spacing w:before="312" w:after="312"/>
      </w:pPr>
      <w:r>
        <w:t>最简操作流程</w:t>
      </w:r>
    </w:p>
    <w:p w:rsidR="005B56F8" w:rsidRDefault="005B56F8" w:rsidP="008F4980">
      <w:pPr>
        <w:ind w:firstLine="480"/>
      </w:pPr>
      <w:r>
        <w:t>综上所述，以下是</w:t>
      </w:r>
      <w:r>
        <w:t xml:space="preserve"> Tmux </w:t>
      </w:r>
      <w:r>
        <w:t>的最简操作流程。</w:t>
      </w:r>
    </w:p>
    <w:p w:rsidR="005B56F8" w:rsidRDefault="005B56F8" w:rsidP="008F4980">
      <w:pPr>
        <w:ind w:firstLine="480"/>
      </w:pPr>
    </w:p>
    <w:p w:rsidR="005B56F8" w:rsidRDefault="005B56F8" w:rsidP="008F4980">
      <w:pPr>
        <w:ind w:firstLine="480"/>
      </w:pPr>
      <w:r>
        <w:t>新建会话</w:t>
      </w:r>
      <w:r>
        <w:t>tmux new -s my_session</w:t>
      </w:r>
      <w:r>
        <w:t>。</w:t>
      </w:r>
    </w:p>
    <w:p w:rsidR="005B56F8" w:rsidRDefault="005B56F8" w:rsidP="008F4980">
      <w:pPr>
        <w:ind w:firstLine="480"/>
      </w:pPr>
      <w:r>
        <w:t>在</w:t>
      </w:r>
      <w:r>
        <w:t xml:space="preserve"> Tmux </w:t>
      </w:r>
      <w:r>
        <w:t>窗口运行所需的程序。</w:t>
      </w:r>
    </w:p>
    <w:p w:rsidR="005B56F8" w:rsidRDefault="005B56F8" w:rsidP="008F4980">
      <w:pPr>
        <w:ind w:firstLine="480"/>
      </w:pPr>
      <w:r>
        <w:t>按下快捷键</w:t>
      </w:r>
      <w:r>
        <w:t>Ctrl+b d</w:t>
      </w:r>
      <w:r>
        <w:t>将会话分离。</w:t>
      </w:r>
    </w:p>
    <w:p w:rsidR="005B56F8" w:rsidRDefault="005B56F8" w:rsidP="008F4980">
      <w:pPr>
        <w:ind w:firstLine="480"/>
      </w:pPr>
      <w:r>
        <w:t>下次使用时，重新连接到会话</w:t>
      </w:r>
      <w:r>
        <w:t>tmux attach-session -t my_session</w:t>
      </w:r>
      <w:r>
        <w:t>。</w:t>
      </w:r>
    </w:p>
    <w:p w:rsidR="005B56F8" w:rsidRDefault="005B56F8" w:rsidP="008F4980">
      <w:pPr>
        <w:ind w:firstLine="480"/>
      </w:pPr>
      <w:r>
        <w:t>五、窗格操作</w:t>
      </w:r>
    </w:p>
    <w:p w:rsidR="005B56F8" w:rsidRDefault="005B56F8" w:rsidP="008F4980">
      <w:pPr>
        <w:ind w:firstLine="480"/>
      </w:pPr>
      <w:r>
        <w:t xml:space="preserve">Tmux </w:t>
      </w:r>
      <w:r>
        <w:t>可以将窗口分成多个窗格（</w:t>
      </w:r>
      <w:r>
        <w:t>pane</w:t>
      </w:r>
      <w:r>
        <w:t>），每个窗格运行不同的命令。以下命令都是在</w:t>
      </w:r>
      <w:r>
        <w:t xml:space="preserve"> Tmux </w:t>
      </w:r>
      <w:r>
        <w:t>窗口中执行。</w:t>
      </w:r>
    </w:p>
    <w:p w:rsidR="005B56F8" w:rsidRDefault="005B56F8" w:rsidP="008F4980">
      <w:pPr>
        <w:ind w:firstLine="480"/>
      </w:pPr>
    </w:p>
    <w:p w:rsidR="005B56F8" w:rsidRDefault="005B56F8" w:rsidP="008F4980">
      <w:pPr>
        <w:ind w:firstLine="480"/>
      </w:pPr>
      <w:r>
        <w:t xml:space="preserve">5.1 </w:t>
      </w:r>
      <w:r>
        <w:t>划分窗格</w:t>
      </w:r>
    </w:p>
    <w:p w:rsidR="005B56F8" w:rsidRDefault="005B56F8" w:rsidP="008F4980">
      <w:pPr>
        <w:ind w:firstLine="480"/>
      </w:pPr>
      <w:r>
        <w:t>tmux split-window</w:t>
      </w:r>
      <w:r>
        <w:t>命令用来划分窗格。</w:t>
      </w:r>
    </w:p>
    <w:p w:rsidR="005B56F8" w:rsidRDefault="005B56F8" w:rsidP="008F4980">
      <w:pPr>
        <w:ind w:firstLine="480"/>
      </w:pPr>
    </w:p>
    <w:p w:rsidR="005B56F8" w:rsidRDefault="005B56F8" w:rsidP="008F4980">
      <w:pPr>
        <w:ind w:firstLine="480"/>
      </w:pPr>
    </w:p>
    <w:p w:rsidR="005B56F8" w:rsidRDefault="005B56F8" w:rsidP="008F4980">
      <w:pPr>
        <w:ind w:firstLine="480"/>
      </w:pPr>
      <w:r>
        <w:t xml:space="preserve"># </w:t>
      </w:r>
      <w:r>
        <w:t>划分上下两个窗格</w:t>
      </w:r>
    </w:p>
    <w:p w:rsidR="005B56F8" w:rsidRDefault="005B56F8" w:rsidP="008F4980">
      <w:pPr>
        <w:ind w:firstLine="480"/>
      </w:pPr>
      <w:r>
        <w:t xml:space="preserve">$ </w:t>
      </w:r>
      <w:proofErr w:type="gramStart"/>
      <w:r>
        <w:t>tmux</w:t>
      </w:r>
      <w:proofErr w:type="gramEnd"/>
      <w:r>
        <w:t xml:space="preserve"> split-window</w:t>
      </w:r>
    </w:p>
    <w:p w:rsidR="005B56F8" w:rsidRDefault="005B56F8" w:rsidP="008F4980">
      <w:pPr>
        <w:ind w:firstLine="480"/>
      </w:pPr>
    </w:p>
    <w:p w:rsidR="005B56F8" w:rsidRDefault="005B56F8" w:rsidP="008F4980">
      <w:pPr>
        <w:ind w:firstLine="480"/>
      </w:pPr>
      <w:r>
        <w:t xml:space="preserve"># </w:t>
      </w:r>
      <w:r>
        <w:t>划分左右两个窗格</w:t>
      </w:r>
    </w:p>
    <w:p w:rsidR="005B56F8" w:rsidRDefault="005B56F8" w:rsidP="008F4980">
      <w:pPr>
        <w:ind w:firstLine="480"/>
      </w:pPr>
      <w:r>
        <w:t xml:space="preserve">$ </w:t>
      </w:r>
      <w:proofErr w:type="gramStart"/>
      <w:r>
        <w:t>tmux</w:t>
      </w:r>
      <w:proofErr w:type="gramEnd"/>
      <w:r>
        <w:t xml:space="preserve"> split-window -h</w:t>
      </w:r>
    </w:p>
    <w:p w:rsidR="005B56F8" w:rsidRDefault="005B56F8" w:rsidP="008F4980">
      <w:pPr>
        <w:ind w:firstLine="480"/>
      </w:pPr>
    </w:p>
    <w:p w:rsidR="005B56F8" w:rsidRDefault="005B56F8" w:rsidP="008F4980">
      <w:pPr>
        <w:ind w:firstLine="480"/>
      </w:pPr>
    </w:p>
    <w:p w:rsidR="005B56F8" w:rsidRDefault="005B56F8" w:rsidP="008F4980">
      <w:pPr>
        <w:ind w:firstLine="480"/>
      </w:pPr>
      <w:r>
        <w:t xml:space="preserve">5.2 </w:t>
      </w:r>
      <w:r>
        <w:t>移动光标</w:t>
      </w:r>
    </w:p>
    <w:p w:rsidR="005B56F8" w:rsidRDefault="005B56F8" w:rsidP="008F4980">
      <w:pPr>
        <w:ind w:firstLine="480"/>
      </w:pPr>
      <w:r>
        <w:t>tmux select-pane</w:t>
      </w:r>
      <w:r>
        <w:t>命令用来移动光标位置。</w:t>
      </w:r>
    </w:p>
    <w:p w:rsidR="005B56F8" w:rsidRDefault="005B56F8" w:rsidP="008F4980">
      <w:pPr>
        <w:ind w:firstLine="480"/>
      </w:pPr>
    </w:p>
    <w:p w:rsidR="005B56F8" w:rsidRDefault="005B56F8" w:rsidP="008F4980">
      <w:pPr>
        <w:ind w:firstLine="480"/>
      </w:pPr>
    </w:p>
    <w:p w:rsidR="005B56F8" w:rsidRDefault="005B56F8" w:rsidP="008F4980">
      <w:pPr>
        <w:ind w:firstLine="480"/>
      </w:pPr>
      <w:r>
        <w:t xml:space="preserve"># </w:t>
      </w:r>
      <w:r>
        <w:t>光标切换到上方窗格</w:t>
      </w:r>
    </w:p>
    <w:p w:rsidR="005B56F8" w:rsidRDefault="005B56F8" w:rsidP="008F4980">
      <w:pPr>
        <w:ind w:firstLine="480"/>
      </w:pPr>
      <w:r>
        <w:t xml:space="preserve">$ </w:t>
      </w:r>
      <w:proofErr w:type="gramStart"/>
      <w:r>
        <w:t>tmux</w:t>
      </w:r>
      <w:proofErr w:type="gramEnd"/>
      <w:r>
        <w:t xml:space="preserve"> select-pane -U</w:t>
      </w:r>
    </w:p>
    <w:p w:rsidR="005B56F8" w:rsidRDefault="005B56F8" w:rsidP="008F4980">
      <w:pPr>
        <w:ind w:firstLine="480"/>
      </w:pPr>
    </w:p>
    <w:p w:rsidR="005B56F8" w:rsidRDefault="005B56F8" w:rsidP="008F4980">
      <w:pPr>
        <w:ind w:firstLine="480"/>
      </w:pPr>
      <w:r>
        <w:t xml:space="preserve"># </w:t>
      </w:r>
      <w:r>
        <w:t>光标切换到下方窗格</w:t>
      </w:r>
    </w:p>
    <w:p w:rsidR="005B56F8" w:rsidRDefault="005B56F8" w:rsidP="008F4980">
      <w:pPr>
        <w:ind w:firstLine="480"/>
      </w:pPr>
      <w:r>
        <w:t xml:space="preserve">$ </w:t>
      </w:r>
      <w:proofErr w:type="gramStart"/>
      <w:r>
        <w:t>tmux</w:t>
      </w:r>
      <w:proofErr w:type="gramEnd"/>
      <w:r>
        <w:t xml:space="preserve"> select-pane -D</w:t>
      </w:r>
    </w:p>
    <w:p w:rsidR="005B56F8" w:rsidRDefault="005B56F8" w:rsidP="008F4980">
      <w:pPr>
        <w:ind w:firstLine="480"/>
      </w:pPr>
    </w:p>
    <w:p w:rsidR="005B56F8" w:rsidRDefault="005B56F8" w:rsidP="008F4980">
      <w:pPr>
        <w:ind w:firstLine="480"/>
      </w:pPr>
      <w:r>
        <w:t xml:space="preserve"># </w:t>
      </w:r>
      <w:r>
        <w:t>光标切换到左边窗格</w:t>
      </w:r>
    </w:p>
    <w:p w:rsidR="005B56F8" w:rsidRDefault="005B56F8" w:rsidP="008F4980">
      <w:pPr>
        <w:ind w:firstLine="480"/>
      </w:pPr>
      <w:r>
        <w:t xml:space="preserve">$ </w:t>
      </w:r>
      <w:proofErr w:type="gramStart"/>
      <w:r>
        <w:t>tmux</w:t>
      </w:r>
      <w:proofErr w:type="gramEnd"/>
      <w:r>
        <w:t xml:space="preserve"> select-pane -L</w:t>
      </w:r>
    </w:p>
    <w:p w:rsidR="005B56F8" w:rsidRDefault="005B56F8" w:rsidP="008F4980">
      <w:pPr>
        <w:ind w:firstLine="480"/>
      </w:pPr>
    </w:p>
    <w:p w:rsidR="005B56F8" w:rsidRDefault="005B56F8" w:rsidP="008F4980">
      <w:pPr>
        <w:ind w:firstLine="480"/>
      </w:pPr>
      <w:r>
        <w:t xml:space="preserve"># </w:t>
      </w:r>
      <w:r>
        <w:t>光标切换到右边窗格</w:t>
      </w:r>
    </w:p>
    <w:p w:rsidR="005B56F8" w:rsidRDefault="005B56F8" w:rsidP="008F4980">
      <w:pPr>
        <w:ind w:firstLine="480"/>
      </w:pPr>
      <w:r>
        <w:t xml:space="preserve">$ </w:t>
      </w:r>
      <w:proofErr w:type="gramStart"/>
      <w:r>
        <w:t>tmux</w:t>
      </w:r>
      <w:proofErr w:type="gramEnd"/>
      <w:r>
        <w:t xml:space="preserve"> select-pane -R</w:t>
      </w:r>
    </w:p>
    <w:p w:rsidR="005B56F8" w:rsidRDefault="005B56F8" w:rsidP="008F4980">
      <w:pPr>
        <w:ind w:firstLine="480"/>
      </w:pPr>
      <w:r>
        <w:t xml:space="preserve">5.3 </w:t>
      </w:r>
      <w:r>
        <w:t>交换窗格位置</w:t>
      </w:r>
    </w:p>
    <w:p w:rsidR="005B56F8" w:rsidRDefault="005B56F8" w:rsidP="008F4980">
      <w:pPr>
        <w:ind w:firstLine="480"/>
      </w:pPr>
      <w:r>
        <w:t>tmux swap-pane</w:t>
      </w:r>
      <w:r>
        <w:t>命令用来交换窗格位置。</w:t>
      </w:r>
    </w:p>
    <w:p w:rsidR="005B56F8" w:rsidRDefault="005B56F8" w:rsidP="008F4980">
      <w:pPr>
        <w:ind w:firstLine="480"/>
      </w:pPr>
    </w:p>
    <w:p w:rsidR="005B56F8" w:rsidRDefault="005B56F8" w:rsidP="008F4980">
      <w:pPr>
        <w:ind w:firstLine="480"/>
      </w:pPr>
    </w:p>
    <w:p w:rsidR="005B56F8" w:rsidRDefault="005B56F8" w:rsidP="008F4980">
      <w:pPr>
        <w:ind w:firstLine="480"/>
      </w:pPr>
      <w:r>
        <w:t xml:space="preserve"># </w:t>
      </w:r>
      <w:r>
        <w:t>当前窗格上移</w:t>
      </w:r>
    </w:p>
    <w:p w:rsidR="005B56F8" w:rsidRDefault="005B56F8" w:rsidP="008F4980">
      <w:pPr>
        <w:ind w:firstLine="480"/>
      </w:pPr>
      <w:r>
        <w:t xml:space="preserve">$ </w:t>
      </w:r>
      <w:proofErr w:type="gramStart"/>
      <w:r>
        <w:t>tmux</w:t>
      </w:r>
      <w:proofErr w:type="gramEnd"/>
      <w:r>
        <w:t xml:space="preserve"> swap-pane -U</w:t>
      </w:r>
    </w:p>
    <w:p w:rsidR="005B56F8" w:rsidRDefault="005B56F8" w:rsidP="008F4980">
      <w:pPr>
        <w:ind w:firstLine="480"/>
      </w:pPr>
    </w:p>
    <w:p w:rsidR="005B56F8" w:rsidRDefault="005B56F8" w:rsidP="008F4980">
      <w:pPr>
        <w:ind w:firstLine="480"/>
      </w:pPr>
      <w:r>
        <w:lastRenderedPageBreak/>
        <w:t xml:space="preserve"># </w:t>
      </w:r>
      <w:r>
        <w:t>当前窗格下移</w:t>
      </w:r>
    </w:p>
    <w:p w:rsidR="005B56F8" w:rsidRDefault="005B56F8" w:rsidP="008F4980">
      <w:pPr>
        <w:ind w:firstLine="480"/>
      </w:pPr>
      <w:r>
        <w:t xml:space="preserve">$ </w:t>
      </w:r>
      <w:proofErr w:type="gramStart"/>
      <w:r>
        <w:t>tmux</w:t>
      </w:r>
      <w:proofErr w:type="gramEnd"/>
      <w:r>
        <w:t xml:space="preserve"> swap-pane -D</w:t>
      </w:r>
    </w:p>
    <w:p w:rsidR="005B56F8" w:rsidRDefault="005B56F8" w:rsidP="008F4980">
      <w:pPr>
        <w:ind w:firstLine="480"/>
      </w:pPr>
      <w:r>
        <w:t xml:space="preserve">5.4 </w:t>
      </w:r>
      <w:r>
        <w:t>窗格快捷键</w:t>
      </w:r>
    </w:p>
    <w:p w:rsidR="005B56F8" w:rsidRDefault="005B56F8" w:rsidP="008F4980">
      <w:pPr>
        <w:ind w:firstLine="480"/>
      </w:pPr>
      <w:r>
        <w:t>下面是一些窗格操作的快捷键。</w:t>
      </w:r>
    </w:p>
    <w:p w:rsidR="005B56F8" w:rsidRDefault="005B56F8" w:rsidP="008F4980">
      <w:pPr>
        <w:ind w:firstLine="480"/>
      </w:pPr>
    </w:p>
    <w:p w:rsidR="005B56F8" w:rsidRDefault="005B56F8" w:rsidP="008F4980">
      <w:pPr>
        <w:ind w:firstLine="480"/>
      </w:pPr>
      <w:r>
        <w:t>Ctrl+b %</w:t>
      </w:r>
      <w:r>
        <w:t>：划分左右两个窗格。</w:t>
      </w:r>
    </w:p>
    <w:p w:rsidR="005B56F8" w:rsidRDefault="005B56F8" w:rsidP="008F4980">
      <w:pPr>
        <w:ind w:firstLine="480"/>
      </w:pPr>
      <w:r>
        <w:t>Ctrl+b "</w:t>
      </w:r>
      <w:r>
        <w:t>：划分上下两个窗格。</w:t>
      </w:r>
    </w:p>
    <w:p w:rsidR="005B56F8" w:rsidRDefault="005B56F8" w:rsidP="008F4980">
      <w:pPr>
        <w:ind w:firstLine="480"/>
      </w:pPr>
      <w:r>
        <w:t>Ctrl+b &lt;arrow key&gt;</w:t>
      </w:r>
      <w:r>
        <w:t>：光标切换到其他窗格。</w:t>
      </w:r>
      <w:r>
        <w:t>&lt;arrow key&gt;</w:t>
      </w:r>
      <w:r>
        <w:t>是指向要切换到的窗格的方向键，比如切换到下方窗格，就按方向键</w:t>
      </w:r>
      <w:r>
        <w:t>↓</w:t>
      </w:r>
      <w:r>
        <w:t>。</w:t>
      </w:r>
    </w:p>
    <w:p w:rsidR="005B56F8" w:rsidRDefault="005B56F8" w:rsidP="008F4980">
      <w:pPr>
        <w:ind w:firstLine="480"/>
      </w:pPr>
      <w:r>
        <w:t>Ctrl+b ;</w:t>
      </w:r>
      <w:r>
        <w:t>：光标切换到上一个窗格。</w:t>
      </w:r>
    </w:p>
    <w:p w:rsidR="005B56F8" w:rsidRDefault="005B56F8" w:rsidP="008F4980">
      <w:pPr>
        <w:ind w:firstLine="480"/>
      </w:pPr>
      <w:r>
        <w:t>Ctrl+b o</w:t>
      </w:r>
      <w:r>
        <w:t>：光标切换到下一个窗格。</w:t>
      </w:r>
    </w:p>
    <w:p w:rsidR="005B56F8" w:rsidRDefault="005B56F8" w:rsidP="008F4980">
      <w:pPr>
        <w:ind w:firstLine="480"/>
      </w:pPr>
      <w:r>
        <w:t>Ctrl+b {</w:t>
      </w:r>
      <w:r>
        <w:t>：当前窗格与上一个窗格交换位置。</w:t>
      </w:r>
    </w:p>
    <w:p w:rsidR="005B56F8" w:rsidRDefault="005B56F8" w:rsidP="008F4980">
      <w:pPr>
        <w:ind w:firstLine="480"/>
      </w:pPr>
      <w:r>
        <w:t>Ctrl+b }</w:t>
      </w:r>
      <w:r>
        <w:t>：当前窗格与下一个窗格交换位置。</w:t>
      </w:r>
    </w:p>
    <w:p w:rsidR="005B56F8" w:rsidRDefault="005B56F8" w:rsidP="008F4980">
      <w:pPr>
        <w:ind w:firstLine="480"/>
      </w:pPr>
      <w:r>
        <w:t>Ctrl+b Ctrl+o</w:t>
      </w:r>
      <w:r>
        <w:t>：所有窗格向前移动一个位置，第一个窗格变成最后一个窗格。</w:t>
      </w:r>
    </w:p>
    <w:p w:rsidR="005B56F8" w:rsidRDefault="005B56F8" w:rsidP="008F4980">
      <w:pPr>
        <w:ind w:firstLine="480"/>
      </w:pPr>
      <w:r>
        <w:t>Ctrl+b Alt+o</w:t>
      </w:r>
      <w:r>
        <w:t>：所有窗格向后移动一个位置，最后一个窗格变成第一个窗格。</w:t>
      </w:r>
    </w:p>
    <w:p w:rsidR="005B56F8" w:rsidRDefault="005B56F8" w:rsidP="008F4980">
      <w:pPr>
        <w:ind w:firstLine="480"/>
      </w:pPr>
      <w:r>
        <w:t>Ctrl+b x</w:t>
      </w:r>
      <w:r>
        <w:t>：关闭当前窗格。</w:t>
      </w:r>
    </w:p>
    <w:p w:rsidR="005B56F8" w:rsidRDefault="005B56F8" w:rsidP="008F4980">
      <w:pPr>
        <w:ind w:firstLine="480"/>
      </w:pPr>
      <w:r>
        <w:t>Ctrl+</w:t>
      </w:r>
      <w:proofErr w:type="gramStart"/>
      <w:r>
        <w:t>b !</w:t>
      </w:r>
      <w:proofErr w:type="gramEnd"/>
      <w:r>
        <w:t>：将当前窗格拆分为一个独立窗口。</w:t>
      </w:r>
    </w:p>
    <w:p w:rsidR="005B56F8" w:rsidRDefault="005B56F8" w:rsidP="008F4980">
      <w:pPr>
        <w:ind w:firstLine="480"/>
      </w:pPr>
      <w:r>
        <w:t>Ctrl+b z</w:t>
      </w:r>
      <w:r>
        <w:t>：当前窗格全屏显示，再使用一次会变回原来大小。</w:t>
      </w:r>
    </w:p>
    <w:p w:rsidR="005B56F8" w:rsidRDefault="005B56F8" w:rsidP="008F4980">
      <w:pPr>
        <w:ind w:firstLine="480"/>
      </w:pPr>
      <w:r>
        <w:t>Ctrl+b Ctrl+&lt;arrow key&gt;</w:t>
      </w:r>
      <w:r>
        <w:t>：按箭头方向调整窗格大小。</w:t>
      </w:r>
    </w:p>
    <w:p w:rsidR="005B56F8" w:rsidRDefault="005B56F8" w:rsidP="008F4980">
      <w:pPr>
        <w:ind w:firstLine="480"/>
      </w:pPr>
      <w:r>
        <w:t>Ctrl+b q</w:t>
      </w:r>
      <w:r>
        <w:t>：显示窗格编号。</w:t>
      </w:r>
    </w:p>
    <w:p w:rsidR="005B56F8" w:rsidRDefault="005B56F8" w:rsidP="008F4980">
      <w:pPr>
        <w:ind w:firstLine="480"/>
      </w:pPr>
      <w:r>
        <w:t>六、窗口管理</w:t>
      </w:r>
    </w:p>
    <w:p w:rsidR="005B56F8" w:rsidRDefault="005B56F8" w:rsidP="008F4980">
      <w:pPr>
        <w:ind w:firstLine="480"/>
      </w:pPr>
      <w:r>
        <w:t>除了将一个窗口划分成多个窗格，</w:t>
      </w:r>
      <w:r>
        <w:t xml:space="preserve">Tmux </w:t>
      </w:r>
      <w:r>
        <w:t>也允许新建多个窗口。</w:t>
      </w:r>
    </w:p>
    <w:p w:rsidR="005B56F8" w:rsidRDefault="005B56F8" w:rsidP="008F4980">
      <w:pPr>
        <w:ind w:firstLine="480"/>
      </w:pPr>
    </w:p>
    <w:p w:rsidR="005B56F8" w:rsidRDefault="005B56F8" w:rsidP="008F4980">
      <w:pPr>
        <w:ind w:firstLine="480"/>
      </w:pPr>
      <w:r>
        <w:t xml:space="preserve">6.1 </w:t>
      </w:r>
      <w:r>
        <w:t>新建窗口</w:t>
      </w:r>
    </w:p>
    <w:p w:rsidR="005B56F8" w:rsidRDefault="005B56F8" w:rsidP="008F4980">
      <w:pPr>
        <w:ind w:firstLine="480"/>
      </w:pPr>
      <w:r>
        <w:t>tmux new-window</w:t>
      </w:r>
      <w:r>
        <w:t>命令用来创建新窗口。</w:t>
      </w:r>
    </w:p>
    <w:p w:rsidR="005B56F8" w:rsidRDefault="005B56F8" w:rsidP="008F4980">
      <w:pPr>
        <w:ind w:firstLine="480"/>
      </w:pPr>
    </w:p>
    <w:p w:rsidR="005B56F8" w:rsidRDefault="005B56F8" w:rsidP="008F4980">
      <w:pPr>
        <w:ind w:firstLine="480"/>
      </w:pPr>
    </w:p>
    <w:p w:rsidR="005B56F8" w:rsidRDefault="005B56F8" w:rsidP="008F4980">
      <w:pPr>
        <w:ind w:firstLine="480"/>
      </w:pPr>
      <w:r>
        <w:t xml:space="preserve">$ </w:t>
      </w:r>
      <w:proofErr w:type="gramStart"/>
      <w:r>
        <w:t>tmux</w:t>
      </w:r>
      <w:proofErr w:type="gramEnd"/>
      <w:r>
        <w:t xml:space="preserve"> new-window</w:t>
      </w:r>
    </w:p>
    <w:p w:rsidR="005B56F8" w:rsidRDefault="005B56F8" w:rsidP="008F4980">
      <w:pPr>
        <w:ind w:firstLine="480"/>
      </w:pPr>
    </w:p>
    <w:p w:rsidR="005B56F8" w:rsidRDefault="005B56F8" w:rsidP="008F4980">
      <w:pPr>
        <w:ind w:firstLine="480"/>
      </w:pPr>
      <w:r>
        <w:t xml:space="preserve"># </w:t>
      </w:r>
      <w:r>
        <w:t>新建一个指定名称的窗口</w:t>
      </w:r>
    </w:p>
    <w:p w:rsidR="005B56F8" w:rsidRDefault="005B56F8" w:rsidP="008F4980">
      <w:pPr>
        <w:ind w:firstLine="480"/>
      </w:pPr>
      <w:r>
        <w:t xml:space="preserve">$ </w:t>
      </w:r>
      <w:proofErr w:type="gramStart"/>
      <w:r>
        <w:t>tmux</w:t>
      </w:r>
      <w:proofErr w:type="gramEnd"/>
      <w:r>
        <w:t xml:space="preserve"> new-window -n &lt;window-name&gt;</w:t>
      </w:r>
    </w:p>
    <w:p w:rsidR="005B56F8" w:rsidRDefault="005B56F8" w:rsidP="008F4980">
      <w:pPr>
        <w:ind w:firstLine="480"/>
      </w:pPr>
      <w:r>
        <w:lastRenderedPageBreak/>
        <w:t xml:space="preserve">6.2 </w:t>
      </w:r>
      <w:r>
        <w:t>切换窗口</w:t>
      </w:r>
    </w:p>
    <w:p w:rsidR="005B56F8" w:rsidRDefault="005B56F8" w:rsidP="008F4980">
      <w:pPr>
        <w:ind w:firstLine="480"/>
      </w:pPr>
      <w:r>
        <w:t>tmux select-window</w:t>
      </w:r>
      <w:r>
        <w:t>命令用来切换窗口。</w:t>
      </w:r>
    </w:p>
    <w:p w:rsidR="005B56F8" w:rsidRDefault="005B56F8" w:rsidP="008F4980">
      <w:pPr>
        <w:ind w:firstLine="480"/>
      </w:pPr>
    </w:p>
    <w:p w:rsidR="005B56F8" w:rsidRDefault="005B56F8" w:rsidP="008F4980">
      <w:pPr>
        <w:ind w:firstLine="480"/>
      </w:pPr>
    </w:p>
    <w:p w:rsidR="005B56F8" w:rsidRDefault="005B56F8" w:rsidP="008F4980">
      <w:pPr>
        <w:ind w:firstLine="480"/>
      </w:pPr>
      <w:r>
        <w:t xml:space="preserve"># </w:t>
      </w:r>
      <w:r>
        <w:t>切换到指定编号的窗口</w:t>
      </w:r>
    </w:p>
    <w:p w:rsidR="005B56F8" w:rsidRDefault="005B56F8" w:rsidP="008F4980">
      <w:pPr>
        <w:ind w:firstLine="480"/>
      </w:pPr>
      <w:r>
        <w:t xml:space="preserve">$ </w:t>
      </w:r>
      <w:proofErr w:type="gramStart"/>
      <w:r>
        <w:t>tmux</w:t>
      </w:r>
      <w:proofErr w:type="gramEnd"/>
      <w:r>
        <w:t xml:space="preserve"> select-window -t &lt;window-number&gt;</w:t>
      </w:r>
    </w:p>
    <w:p w:rsidR="005B56F8" w:rsidRDefault="005B56F8" w:rsidP="008F4980">
      <w:pPr>
        <w:ind w:firstLine="480"/>
      </w:pPr>
    </w:p>
    <w:p w:rsidR="005B56F8" w:rsidRDefault="005B56F8" w:rsidP="008F4980">
      <w:pPr>
        <w:ind w:firstLine="480"/>
      </w:pPr>
      <w:r>
        <w:t xml:space="preserve"># </w:t>
      </w:r>
      <w:r>
        <w:t>切换到指定名称的窗口</w:t>
      </w:r>
    </w:p>
    <w:p w:rsidR="005B56F8" w:rsidRDefault="005B56F8" w:rsidP="008F4980">
      <w:pPr>
        <w:ind w:firstLine="480"/>
      </w:pPr>
      <w:r>
        <w:t xml:space="preserve">$ </w:t>
      </w:r>
      <w:proofErr w:type="gramStart"/>
      <w:r>
        <w:t>tmux</w:t>
      </w:r>
      <w:proofErr w:type="gramEnd"/>
      <w:r>
        <w:t xml:space="preserve"> select-window -t &lt;window-name&gt;</w:t>
      </w:r>
    </w:p>
    <w:p w:rsidR="005B56F8" w:rsidRDefault="005B56F8" w:rsidP="008F4980">
      <w:pPr>
        <w:ind w:firstLine="480"/>
      </w:pPr>
      <w:r>
        <w:t xml:space="preserve">6.3 </w:t>
      </w:r>
      <w:r>
        <w:t>重命名窗口</w:t>
      </w:r>
    </w:p>
    <w:p w:rsidR="005B56F8" w:rsidRDefault="005B56F8" w:rsidP="008F4980">
      <w:pPr>
        <w:ind w:firstLine="480"/>
      </w:pPr>
      <w:r>
        <w:t>tmux rename-window</w:t>
      </w:r>
      <w:r>
        <w:t>命令用于为当前窗口起名（或重命名）。</w:t>
      </w:r>
    </w:p>
    <w:p w:rsidR="005B56F8" w:rsidRDefault="005B56F8" w:rsidP="008F4980">
      <w:pPr>
        <w:ind w:firstLine="480"/>
      </w:pPr>
    </w:p>
    <w:p w:rsidR="005B56F8" w:rsidRDefault="005B56F8" w:rsidP="008F4980">
      <w:pPr>
        <w:ind w:firstLine="480"/>
      </w:pPr>
    </w:p>
    <w:p w:rsidR="005B56F8" w:rsidRDefault="005B56F8" w:rsidP="008F4980">
      <w:pPr>
        <w:ind w:firstLine="480"/>
      </w:pPr>
      <w:r>
        <w:t xml:space="preserve">$ </w:t>
      </w:r>
      <w:proofErr w:type="gramStart"/>
      <w:r>
        <w:t>tmux</w:t>
      </w:r>
      <w:proofErr w:type="gramEnd"/>
      <w:r>
        <w:t xml:space="preserve"> rename-window &lt;new-name&gt;</w:t>
      </w:r>
    </w:p>
    <w:p w:rsidR="005B56F8" w:rsidRDefault="005B56F8" w:rsidP="008F4980">
      <w:pPr>
        <w:ind w:firstLine="480"/>
      </w:pPr>
      <w:r>
        <w:t xml:space="preserve">6.4 </w:t>
      </w:r>
      <w:r>
        <w:t>窗口快捷键</w:t>
      </w:r>
    </w:p>
    <w:p w:rsidR="005B56F8" w:rsidRDefault="005B56F8" w:rsidP="008F4980">
      <w:pPr>
        <w:ind w:firstLine="480"/>
      </w:pPr>
      <w:r>
        <w:t>下面是一些窗口操作的快捷键。</w:t>
      </w:r>
    </w:p>
    <w:p w:rsidR="005B56F8" w:rsidRDefault="005B56F8" w:rsidP="008F4980">
      <w:pPr>
        <w:ind w:firstLine="480"/>
      </w:pPr>
    </w:p>
    <w:p w:rsidR="005B56F8" w:rsidRDefault="005B56F8" w:rsidP="008F4980">
      <w:pPr>
        <w:ind w:firstLine="480"/>
      </w:pPr>
      <w:r>
        <w:t>Ctrl+b c</w:t>
      </w:r>
      <w:r>
        <w:t>：创建一个新窗口，状态栏会显示多个窗口的信息。</w:t>
      </w:r>
    </w:p>
    <w:p w:rsidR="005B56F8" w:rsidRDefault="005B56F8" w:rsidP="008F4980">
      <w:pPr>
        <w:ind w:firstLine="480"/>
      </w:pPr>
      <w:r>
        <w:t>Ctrl+b p</w:t>
      </w:r>
      <w:r>
        <w:t>：切换到上一个窗口（按照状态栏上的顺序）。</w:t>
      </w:r>
    </w:p>
    <w:p w:rsidR="005B56F8" w:rsidRDefault="005B56F8" w:rsidP="008F4980">
      <w:pPr>
        <w:ind w:firstLine="480"/>
      </w:pPr>
      <w:r>
        <w:t>Ctrl+b n</w:t>
      </w:r>
      <w:r>
        <w:t>：切换到下一个窗口。</w:t>
      </w:r>
    </w:p>
    <w:p w:rsidR="005B56F8" w:rsidRDefault="005B56F8" w:rsidP="008F4980">
      <w:pPr>
        <w:ind w:firstLine="480"/>
      </w:pPr>
      <w:r>
        <w:t>Ctrl+b &lt;number&gt;</w:t>
      </w:r>
      <w:r>
        <w:t>：切换到指定编号的窗口，其中的</w:t>
      </w:r>
      <w:r>
        <w:t>&lt;number&gt;</w:t>
      </w:r>
      <w:r>
        <w:t>是状态栏上的窗口编号。</w:t>
      </w:r>
    </w:p>
    <w:p w:rsidR="005B56F8" w:rsidRDefault="005B56F8" w:rsidP="008F4980">
      <w:pPr>
        <w:ind w:firstLine="480"/>
      </w:pPr>
      <w:r>
        <w:t>Ctrl+b w</w:t>
      </w:r>
      <w:r>
        <w:t>：从列表中选择窗口。</w:t>
      </w:r>
    </w:p>
    <w:p w:rsidR="005B56F8" w:rsidRDefault="005B56F8" w:rsidP="008F4980">
      <w:pPr>
        <w:ind w:firstLine="480"/>
      </w:pPr>
      <w:r>
        <w:t>Ctrl+b ,</w:t>
      </w:r>
      <w:r>
        <w:t>：窗口重命名。</w:t>
      </w:r>
    </w:p>
    <w:p w:rsidR="005B56F8" w:rsidRDefault="005B56F8" w:rsidP="008F4980">
      <w:pPr>
        <w:ind w:firstLine="480"/>
      </w:pPr>
      <w:r>
        <w:t>七、其他命令</w:t>
      </w:r>
    </w:p>
    <w:p w:rsidR="005B56F8" w:rsidRDefault="005B56F8" w:rsidP="008F4980">
      <w:pPr>
        <w:ind w:firstLine="480"/>
      </w:pPr>
      <w:r>
        <w:t>下面是一些其他命令。</w:t>
      </w:r>
    </w:p>
    <w:p w:rsidR="005B56F8" w:rsidRDefault="005B56F8" w:rsidP="008F4980">
      <w:pPr>
        <w:ind w:firstLine="480"/>
      </w:pPr>
    </w:p>
    <w:p w:rsidR="005B56F8" w:rsidRDefault="005B56F8" w:rsidP="008F4980">
      <w:pPr>
        <w:ind w:firstLine="480"/>
      </w:pPr>
    </w:p>
    <w:p w:rsidR="005B56F8" w:rsidRDefault="005B56F8" w:rsidP="008F4980">
      <w:pPr>
        <w:ind w:firstLine="480"/>
      </w:pPr>
      <w:r>
        <w:t xml:space="preserve"># </w:t>
      </w:r>
      <w:r>
        <w:t>列出所有快捷键，及其对应的</w:t>
      </w:r>
      <w:r>
        <w:t xml:space="preserve"> Tmux </w:t>
      </w:r>
      <w:r>
        <w:t>命令</w:t>
      </w:r>
    </w:p>
    <w:p w:rsidR="005B56F8" w:rsidRDefault="005B56F8" w:rsidP="008F4980">
      <w:pPr>
        <w:ind w:firstLine="480"/>
      </w:pPr>
      <w:r>
        <w:t xml:space="preserve">$ </w:t>
      </w:r>
      <w:proofErr w:type="gramStart"/>
      <w:r>
        <w:t>tmux</w:t>
      </w:r>
      <w:proofErr w:type="gramEnd"/>
      <w:r>
        <w:t xml:space="preserve"> list-keys</w:t>
      </w:r>
    </w:p>
    <w:p w:rsidR="005B56F8" w:rsidRDefault="005B56F8" w:rsidP="008F4980">
      <w:pPr>
        <w:ind w:firstLine="480"/>
      </w:pPr>
    </w:p>
    <w:p w:rsidR="005B56F8" w:rsidRDefault="005B56F8" w:rsidP="008F4980">
      <w:pPr>
        <w:ind w:firstLine="480"/>
      </w:pPr>
      <w:r>
        <w:lastRenderedPageBreak/>
        <w:t xml:space="preserve"># </w:t>
      </w:r>
      <w:r>
        <w:t>列出所有</w:t>
      </w:r>
      <w:r>
        <w:t xml:space="preserve"> Tmux </w:t>
      </w:r>
      <w:r>
        <w:t>命令及其参数</w:t>
      </w:r>
    </w:p>
    <w:p w:rsidR="005B56F8" w:rsidRDefault="005B56F8" w:rsidP="008F4980">
      <w:pPr>
        <w:ind w:firstLine="480"/>
      </w:pPr>
      <w:r>
        <w:t xml:space="preserve">$ </w:t>
      </w:r>
      <w:proofErr w:type="gramStart"/>
      <w:r>
        <w:t>tmux</w:t>
      </w:r>
      <w:proofErr w:type="gramEnd"/>
      <w:r>
        <w:t xml:space="preserve"> list-commands</w:t>
      </w:r>
    </w:p>
    <w:p w:rsidR="005B56F8" w:rsidRDefault="005B56F8" w:rsidP="008F4980">
      <w:pPr>
        <w:ind w:firstLine="480"/>
      </w:pPr>
    </w:p>
    <w:p w:rsidR="005B56F8" w:rsidRDefault="005B56F8" w:rsidP="008F4980">
      <w:pPr>
        <w:ind w:firstLine="480"/>
      </w:pPr>
      <w:r>
        <w:t xml:space="preserve"># </w:t>
      </w:r>
      <w:r>
        <w:t>列出当前所有</w:t>
      </w:r>
      <w:r>
        <w:t xml:space="preserve"> Tmux </w:t>
      </w:r>
      <w:r>
        <w:t>会话的信息</w:t>
      </w:r>
    </w:p>
    <w:p w:rsidR="005B56F8" w:rsidRDefault="005B56F8" w:rsidP="008F4980">
      <w:pPr>
        <w:ind w:firstLine="480"/>
      </w:pPr>
      <w:r>
        <w:t xml:space="preserve">$ </w:t>
      </w:r>
      <w:proofErr w:type="gramStart"/>
      <w:r>
        <w:t>tmux</w:t>
      </w:r>
      <w:proofErr w:type="gramEnd"/>
      <w:r>
        <w:t xml:space="preserve"> info</w:t>
      </w:r>
    </w:p>
    <w:p w:rsidR="005B56F8" w:rsidRDefault="005B56F8" w:rsidP="008F4980">
      <w:pPr>
        <w:ind w:firstLine="480"/>
      </w:pPr>
    </w:p>
    <w:p w:rsidR="005B56F8" w:rsidRDefault="005B56F8" w:rsidP="008F4980">
      <w:pPr>
        <w:ind w:firstLine="480"/>
      </w:pPr>
      <w:r>
        <w:t xml:space="preserve"># </w:t>
      </w:r>
      <w:r>
        <w:t>重新加载当前的</w:t>
      </w:r>
      <w:r>
        <w:t xml:space="preserve"> Tmux </w:t>
      </w:r>
      <w:r>
        <w:t>配置</w:t>
      </w:r>
    </w:p>
    <w:p w:rsidR="005B56F8" w:rsidRDefault="005B56F8" w:rsidP="008F4980">
      <w:pPr>
        <w:ind w:firstLine="480"/>
      </w:pPr>
      <w:r>
        <w:t xml:space="preserve">$ </w:t>
      </w:r>
      <w:proofErr w:type="gramStart"/>
      <w:r>
        <w:t>tmux</w:t>
      </w:r>
      <w:proofErr w:type="gramEnd"/>
      <w:r>
        <w:t xml:space="preserve"> source-file ~/.tmux.conf</w:t>
      </w:r>
    </w:p>
    <w:p w:rsidR="005B56F8" w:rsidRDefault="005B56F8" w:rsidP="008F4980">
      <w:pPr>
        <w:pStyle w:val="1"/>
        <w:spacing w:before="312" w:after="312"/>
        <w:rPr>
          <w:rFonts w:hint="eastAsia"/>
        </w:rPr>
      </w:pPr>
      <w:r>
        <w:rPr>
          <w:rFonts w:hint="eastAsia"/>
        </w:rPr>
        <w:t>Linux</w:t>
      </w:r>
    </w:p>
    <w:p w:rsidR="005B56F8" w:rsidRDefault="005B56F8" w:rsidP="008F4980">
      <w:pPr>
        <w:pStyle w:val="2"/>
        <w:spacing w:before="312" w:after="312"/>
        <w:rPr>
          <w:rFonts w:hint="eastAsia"/>
        </w:rPr>
      </w:pPr>
      <w:r>
        <w:rPr>
          <w:rFonts w:hint="eastAsia"/>
        </w:rPr>
        <w:t>文件操作</w:t>
      </w:r>
    </w:p>
    <w:p w:rsidR="005B56F8" w:rsidRDefault="005B56F8" w:rsidP="008F4980">
      <w:pPr>
        <w:pStyle w:val="3"/>
        <w:spacing w:before="156" w:after="156"/>
        <w:rPr>
          <w:rFonts w:hint="eastAsia"/>
        </w:rPr>
      </w:pPr>
      <w:r>
        <w:rPr>
          <w:rFonts w:hint="eastAsia"/>
        </w:rPr>
        <w:t>查看文件数量</w:t>
      </w:r>
    </w:p>
    <w:p w:rsidR="00710CE9" w:rsidRDefault="00710CE9" w:rsidP="00710CE9">
      <w:pPr>
        <w:ind w:firstLine="480"/>
        <w:rPr>
          <w:rFonts w:hint="eastAsia"/>
        </w:rPr>
      </w:pPr>
      <w:r>
        <w:rPr>
          <w:rFonts w:hint="eastAsia"/>
        </w:rPr>
        <w:t>查看文件数量：</w:t>
      </w:r>
      <w:r w:rsidRPr="00710CE9">
        <w:t>ls -l |grep "^-"|wc -l</w:t>
      </w:r>
    </w:p>
    <w:p w:rsidR="0028446B" w:rsidRDefault="00710CE9" w:rsidP="0028446B">
      <w:pPr>
        <w:ind w:firstLine="480"/>
        <w:rPr>
          <w:rFonts w:hint="eastAsia"/>
        </w:rPr>
      </w:pPr>
      <w:r>
        <w:rPr>
          <w:rFonts w:hint="eastAsia"/>
        </w:rPr>
        <w:t>查看文件夹数量：</w:t>
      </w:r>
      <w:r>
        <w:t>ls -l |grep "^d</w:t>
      </w:r>
      <w:r w:rsidRPr="00710CE9">
        <w:t xml:space="preserve">"|wc </w:t>
      </w:r>
      <w:r w:rsidR="0028446B">
        <w:t>–</w:t>
      </w:r>
      <w:r w:rsidRPr="00710CE9">
        <w:t>l</w:t>
      </w:r>
    </w:p>
    <w:p w:rsidR="005B56F8" w:rsidRDefault="005B56F8" w:rsidP="0028446B">
      <w:pPr>
        <w:ind w:firstLine="480"/>
        <w:rPr>
          <w:rFonts w:hint="eastAsia"/>
        </w:rPr>
      </w:pPr>
      <w:r>
        <w:rPr>
          <w:rFonts w:hint="eastAsia"/>
        </w:rPr>
        <w:t>查看当前文件夹中文件的数量</w:t>
      </w:r>
      <w:r w:rsidR="0028446B">
        <w:rPr>
          <w:rFonts w:hint="eastAsia"/>
        </w:rPr>
        <w:t>：</w:t>
      </w:r>
      <w:r w:rsidR="0028446B">
        <w:rPr>
          <w:rFonts w:hint="eastAsia"/>
        </w:rPr>
        <w:t xml:space="preserve">ls </w:t>
      </w:r>
      <w:r w:rsidR="0028446B">
        <w:t>–</w:t>
      </w:r>
      <w:r w:rsidR="0028446B">
        <w:rPr>
          <w:rFonts w:hint="eastAsia"/>
        </w:rPr>
        <w:t xml:space="preserve">l | wc </w:t>
      </w:r>
      <w:r w:rsidR="0028446B">
        <w:t>–</w:t>
      </w:r>
      <w:r>
        <w:rPr>
          <w:rFonts w:hint="eastAsia"/>
        </w:rPr>
        <w:t>l</w:t>
      </w:r>
    </w:p>
    <w:p w:rsidR="0028446B" w:rsidRDefault="0028446B" w:rsidP="0028446B">
      <w:pPr>
        <w:ind w:firstLine="480"/>
        <w:rPr>
          <w:rFonts w:hint="eastAsia"/>
        </w:rPr>
      </w:pPr>
    </w:p>
    <w:p w:rsidR="0028446B" w:rsidRDefault="0028446B" w:rsidP="0028446B">
      <w:pPr>
        <w:ind w:firstLine="480"/>
        <w:rPr>
          <w:rFonts w:hint="eastAsia"/>
        </w:rPr>
      </w:pPr>
    </w:p>
    <w:p w:rsidR="005B56F8" w:rsidRDefault="005B56F8" w:rsidP="008F4980">
      <w:pPr>
        <w:ind w:firstLine="480"/>
        <w:rPr>
          <w:rFonts w:hint="eastAsia"/>
        </w:rPr>
      </w:pPr>
      <w:r>
        <w:rPr>
          <w:rFonts w:hint="eastAsia"/>
        </w:rPr>
        <w:t>查看当前目录下有多少个文件及文件夹</w:t>
      </w:r>
    </w:p>
    <w:p w:rsidR="005B56F8" w:rsidRDefault="005B56F8" w:rsidP="00710CE9">
      <w:pPr>
        <w:ind w:firstLine="480"/>
        <w:rPr>
          <w:rFonts w:hint="eastAsia"/>
        </w:rPr>
      </w:pPr>
      <w:proofErr w:type="gramStart"/>
      <w:r>
        <w:rPr>
          <w:rFonts w:hint="eastAsia"/>
        </w:rPr>
        <w:t>ls</w:t>
      </w:r>
      <w:proofErr w:type="gramEnd"/>
      <w:r>
        <w:rPr>
          <w:rFonts w:hint="eastAsia"/>
        </w:rPr>
        <w:t> | wc -w</w:t>
      </w:r>
    </w:p>
    <w:p w:rsidR="005B56F8" w:rsidRDefault="005B56F8" w:rsidP="008F4980">
      <w:pPr>
        <w:ind w:firstLine="480"/>
        <w:rPr>
          <w:rFonts w:hint="eastAsia"/>
        </w:rPr>
      </w:pPr>
      <w:r>
        <w:rPr>
          <w:rFonts w:hint="eastAsia"/>
        </w:rPr>
        <w:t>查看当前目录下有多少个文件</w:t>
      </w:r>
    </w:p>
    <w:p w:rsidR="005B56F8" w:rsidRDefault="005B56F8" w:rsidP="008F4980">
      <w:pPr>
        <w:ind w:firstLine="480"/>
        <w:rPr>
          <w:rFonts w:hint="eastAsia"/>
        </w:rPr>
      </w:pPr>
      <w:proofErr w:type="gramStart"/>
      <w:r>
        <w:rPr>
          <w:rFonts w:hint="eastAsia"/>
        </w:rPr>
        <w:t>ls</w:t>
      </w:r>
      <w:proofErr w:type="gramEnd"/>
      <w:r>
        <w:rPr>
          <w:rFonts w:hint="eastAsia"/>
        </w:rPr>
        <w:t> | wc -c</w:t>
      </w:r>
    </w:p>
    <w:p w:rsidR="005B56F8" w:rsidRDefault="005B56F8" w:rsidP="008F4980">
      <w:pPr>
        <w:ind w:firstLine="480"/>
        <w:rPr>
          <w:rFonts w:hint="eastAsia"/>
        </w:rPr>
      </w:pPr>
      <w:r>
        <w:rPr>
          <w:rFonts w:hint="eastAsia"/>
        </w:rPr>
        <w:t>查看当前文件夹下有多少个文件，多少个子目录需在终端输入</w:t>
      </w:r>
    </w:p>
    <w:p w:rsidR="005B56F8" w:rsidRDefault="005B56F8" w:rsidP="008F4980">
      <w:pPr>
        <w:ind w:firstLine="480"/>
        <w:rPr>
          <w:rFonts w:hint="eastAsia"/>
        </w:rPr>
      </w:pPr>
      <w:r>
        <w:rPr>
          <w:rFonts w:hint="eastAsia"/>
        </w:rPr>
        <w:t>/bin/ls -l |grep ^-|wc -l</w:t>
      </w:r>
    </w:p>
    <w:p w:rsidR="005B56F8" w:rsidRDefault="005B56F8" w:rsidP="008F4980">
      <w:pPr>
        <w:pStyle w:val="3"/>
        <w:spacing w:before="156" w:after="156"/>
      </w:pPr>
      <w:r>
        <w:t>查看文件大小</w:t>
      </w:r>
    </w:p>
    <w:p w:rsidR="005B56F8" w:rsidRDefault="005B56F8" w:rsidP="008F4980">
      <w:pPr>
        <w:ind w:firstLine="480"/>
        <w:rPr>
          <w:rFonts w:hint="eastAsia"/>
        </w:rPr>
      </w:pPr>
      <w:proofErr w:type="gramStart"/>
      <w:r>
        <w:t>du</w:t>
      </w:r>
      <w:proofErr w:type="gramEnd"/>
      <w:r>
        <w:t xml:space="preserve"> -h --max-depth=1 </w:t>
      </w:r>
      <w:r>
        <w:rPr>
          <w:rFonts w:hint="eastAsia"/>
        </w:rPr>
        <w:t>file_name</w:t>
      </w:r>
    </w:p>
    <w:p w:rsidR="005B56F8" w:rsidRDefault="005B56F8" w:rsidP="008F4980">
      <w:pPr>
        <w:ind w:firstLine="480"/>
      </w:pPr>
      <w:proofErr w:type="gramStart"/>
      <w:r>
        <w:t>du</w:t>
      </w:r>
      <w:proofErr w:type="gramEnd"/>
      <w:r>
        <w:t xml:space="preserve"> -h --max-depth=0</w:t>
      </w:r>
    </w:p>
    <w:p w:rsidR="005B56F8" w:rsidRDefault="005B56F8" w:rsidP="008F4980">
      <w:pPr>
        <w:ind w:firstLine="480"/>
      </w:pPr>
      <w:r>
        <w:t>其中，</w:t>
      </w:r>
      <w:r>
        <w:t>”--max-depth=“</w:t>
      </w:r>
      <w:r>
        <w:t>指定深入目录的层数（如果不使用该参数，则会循环列出当前目录下所有文件及文件夹使用的空间大小，文件多时会很乱）</w:t>
      </w:r>
    </w:p>
    <w:p w:rsidR="005B56F8" w:rsidRDefault="005B56F8" w:rsidP="008F4980">
      <w:pPr>
        <w:ind w:firstLine="480"/>
      </w:pPr>
      <w:r>
        <w:t>(1) --max-depth=0</w:t>
      </w:r>
      <w:r>
        <w:t>：查看当前目录使用的总空间大小；</w:t>
      </w:r>
    </w:p>
    <w:p w:rsidR="005B56F8" w:rsidRDefault="005B56F8" w:rsidP="008F4980">
      <w:pPr>
        <w:ind w:firstLine="480"/>
      </w:pPr>
      <w:r>
        <w:lastRenderedPageBreak/>
        <w:t>(2) --max-depth=1</w:t>
      </w:r>
      <w:r>
        <w:t>：查看当前目录使用总空间的大小以及当前目录下一级文件及文件夹各自使用的总空间大小；</w:t>
      </w:r>
    </w:p>
    <w:p w:rsidR="005B56F8" w:rsidRDefault="005B56F8" w:rsidP="008F4980">
      <w:pPr>
        <w:pStyle w:val="3"/>
        <w:spacing w:before="156" w:after="156"/>
        <w:rPr>
          <w:rFonts w:hint="eastAsia"/>
        </w:rPr>
      </w:pPr>
      <w:r>
        <w:rPr>
          <w:rFonts w:hint="eastAsia"/>
        </w:rPr>
        <w:t>删除文件</w:t>
      </w:r>
    </w:p>
    <w:p w:rsidR="005B56F8" w:rsidRDefault="005B56F8" w:rsidP="008F4980">
      <w:pPr>
        <w:ind w:firstLine="480"/>
      </w:pPr>
      <w:r>
        <w:t>remove</w:t>
      </w:r>
      <w:r>
        <w:t>命令用于删除一个文件或者目录。</w:t>
      </w:r>
    </w:p>
    <w:p w:rsidR="005B56F8" w:rsidRDefault="005B56F8" w:rsidP="008F4980">
      <w:pPr>
        <w:ind w:firstLine="480"/>
      </w:pPr>
      <w:r>
        <w:t>语法</w:t>
      </w:r>
      <w:r>
        <w:rPr>
          <w:rFonts w:hint="eastAsia"/>
        </w:rPr>
        <w:t xml:space="preserve">  ----&gt; </w:t>
      </w:r>
      <w:r>
        <w:rPr>
          <w:rFonts w:hint="eastAsia"/>
          <w:b/>
          <w:bCs/>
        </w:rPr>
        <w:t>remove -r name</w:t>
      </w:r>
    </w:p>
    <w:p w:rsidR="005B56F8" w:rsidRDefault="005B56F8" w:rsidP="008F4980">
      <w:pPr>
        <w:ind w:firstLine="480"/>
      </w:pPr>
      <w:proofErr w:type="gramStart"/>
      <w:r>
        <w:t>rm</w:t>
      </w:r>
      <w:proofErr w:type="gramEnd"/>
      <w:r>
        <w:t xml:space="preserve"> [options] name...</w:t>
      </w:r>
    </w:p>
    <w:p w:rsidR="005B56F8" w:rsidRDefault="005B56F8" w:rsidP="008F4980">
      <w:pPr>
        <w:ind w:firstLine="480"/>
      </w:pPr>
      <w:r>
        <w:t>参数：</w:t>
      </w:r>
    </w:p>
    <w:p w:rsidR="005B56F8" w:rsidRDefault="005B56F8" w:rsidP="008F4980">
      <w:pPr>
        <w:ind w:firstLine="480"/>
      </w:pPr>
      <w:r>
        <w:t xml:space="preserve">-i </w:t>
      </w:r>
      <w:r>
        <w:t>删除前逐一询问确认</w:t>
      </w:r>
    </w:p>
    <w:p w:rsidR="005B56F8" w:rsidRDefault="005B56F8" w:rsidP="008F4980">
      <w:pPr>
        <w:ind w:firstLine="480"/>
      </w:pPr>
      <w:r>
        <w:t xml:space="preserve">-f </w:t>
      </w:r>
      <w:r>
        <w:t>即使原档案属性设为唯读，亦直接删除，无需逐一确认</w:t>
      </w:r>
    </w:p>
    <w:p w:rsidR="005B56F8" w:rsidRDefault="005B56F8" w:rsidP="008F4980">
      <w:pPr>
        <w:ind w:firstLine="480"/>
      </w:pPr>
      <w:r>
        <w:t xml:space="preserve">-r </w:t>
      </w:r>
      <w:r>
        <w:t>将目录及以下之档案亦逐一删除</w:t>
      </w:r>
    </w:p>
    <w:p w:rsidR="005B56F8" w:rsidRDefault="005B56F8" w:rsidP="008F4980">
      <w:pPr>
        <w:pStyle w:val="3"/>
        <w:spacing w:before="156" w:after="156"/>
      </w:pPr>
      <w:r>
        <w:rPr>
          <w:rFonts w:hint="eastAsia"/>
        </w:rPr>
        <w:t>下载文件——</w:t>
      </w:r>
      <w:r>
        <w:rPr>
          <w:rFonts w:hint="eastAsia"/>
        </w:rPr>
        <w:t xml:space="preserve">wget </w:t>
      </w:r>
    </w:p>
    <w:p w:rsidR="005B56F8" w:rsidRDefault="005B56F8">
      <w:pPr>
        <w:pStyle w:val="4"/>
      </w:pPr>
      <w:r>
        <w:t>启动参数</w:t>
      </w:r>
    </w:p>
    <w:p w:rsidR="005B56F8" w:rsidRDefault="005B56F8">
      <w:pPr>
        <w:ind w:firstLineChars="0" w:firstLine="0"/>
      </w:pPr>
      <w:r>
        <w:t xml:space="preserve">-V, –version </w:t>
      </w:r>
      <w:r>
        <w:t>显示</w:t>
      </w:r>
      <w:r>
        <w:t>wget</w:t>
      </w:r>
      <w:r>
        <w:t>的版本后退出</w:t>
      </w:r>
    </w:p>
    <w:p w:rsidR="005B56F8" w:rsidRDefault="005B56F8">
      <w:pPr>
        <w:ind w:firstLineChars="0" w:firstLine="0"/>
      </w:pPr>
      <w:r>
        <w:t xml:space="preserve">-h, –help </w:t>
      </w:r>
      <w:r>
        <w:t>打印语法帮助</w:t>
      </w:r>
    </w:p>
    <w:p w:rsidR="005B56F8" w:rsidRDefault="005B56F8">
      <w:pPr>
        <w:ind w:firstLineChars="0" w:firstLine="0"/>
      </w:pPr>
      <w:r>
        <w:t xml:space="preserve">-b, –background </w:t>
      </w:r>
      <w:r>
        <w:t>启动后转入后台执行</w:t>
      </w:r>
    </w:p>
    <w:p w:rsidR="005B56F8" w:rsidRDefault="005B56F8">
      <w:pPr>
        <w:ind w:firstLineChars="0" w:firstLine="0"/>
      </w:pPr>
      <w:r>
        <w:t xml:space="preserve">-e, –execute=COMMAND </w:t>
      </w:r>
      <w:r>
        <w:t>执行</w:t>
      </w:r>
      <w:r>
        <w:t>`.wgetrc’</w:t>
      </w:r>
      <w:r>
        <w:t>格式的命令，</w:t>
      </w:r>
      <w:r>
        <w:t>wgetrc</w:t>
      </w:r>
      <w:r>
        <w:t>格式参见</w:t>
      </w:r>
      <w:r>
        <w:t>/etc/wgetrc</w:t>
      </w:r>
      <w:r>
        <w:t>或</w:t>
      </w:r>
      <w:r>
        <w:t>~/.wgetrc</w:t>
      </w:r>
    </w:p>
    <w:p w:rsidR="005B56F8" w:rsidRDefault="005B56F8">
      <w:pPr>
        <w:pStyle w:val="4"/>
      </w:pPr>
      <w:r>
        <w:t>记录和输入文件参数</w:t>
      </w:r>
    </w:p>
    <w:p w:rsidR="005B56F8" w:rsidRDefault="005B56F8">
      <w:pPr>
        <w:ind w:firstLineChars="0" w:firstLine="0"/>
      </w:pPr>
      <w:r>
        <w:t xml:space="preserve">-o, –output-file=FILE </w:t>
      </w:r>
      <w:r>
        <w:t>把记录写到</w:t>
      </w:r>
      <w:r>
        <w:t>FILE</w:t>
      </w:r>
      <w:r>
        <w:t>文件中</w:t>
      </w:r>
    </w:p>
    <w:p w:rsidR="005B56F8" w:rsidRDefault="005B56F8">
      <w:pPr>
        <w:ind w:firstLineChars="0" w:firstLine="0"/>
      </w:pPr>
      <w:r>
        <w:t xml:space="preserve">-a, –append-output=FILE </w:t>
      </w:r>
      <w:r>
        <w:t>把记录追加到</w:t>
      </w:r>
      <w:r>
        <w:t>FILE</w:t>
      </w:r>
      <w:r>
        <w:t>文件中</w:t>
      </w:r>
    </w:p>
    <w:p w:rsidR="005B56F8" w:rsidRDefault="005B56F8">
      <w:pPr>
        <w:ind w:firstLineChars="0" w:firstLine="0"/>
      </w:pPr>
      <w:r>
        <w:t xml:space="preserve">-d, –debug </w:t>
      </w:r>
      <w:r>
        <w:t>打印调试输出</w:t>
      </w:r>
    </w:p>
    <w:p w:rsidR="005B56F8" w:rsidRDefault="005B56F8">
      <w:pPr>
        <w:ind w:firstLineChars="0" w:firstLine="0"/>
      </w:pPr>
      <w:r>
        <w:t xml:space="preserve">-q, –quiet </w:t>
      </w:r>
      <w:r>
        <w:t>安静模式</w:t>
      </w:r>
      <w:r>
        <w:t>(</w:t>
      </w:r>
      <w:r>
        <w:t>没有输出</w:t>
      </w:r>
      <w:r>
        <w:t>)</w:t>
      </w:r>
    </w:p>
    <w:p w:rsidR="005B56F8" w:rsidRDefault="005B56F8">
      <w:pPr>
        <w:ind w:firstLineChars="0" w:firstLine="0"/>
      </w:pPr>
      <w:r>
        <w:t xml:space="preserve">-v, –verbose </w:t>
      </w:r>
      <w:r>
        <w:t>冗长模式</w:t>
      </w:r>
      <w:r>
        <w:t>(</w:t>
      </w:r>
      <w:r>
        <w:t>这是缺省设置</w:t>
      </w:r>
      <w:r>
        <w:t>)</w:t>
      </w:r>
    </w:p>
    <w:p w:rsidR="005B56F8" w:rsidRDefault="005B56F8">
      <w:pPr>
        <w:ind w:firstLineChars="0" w:firstLine="0"/>
      </w:pPr>
      <w:r>
        <w:t xml:space="preserve">-nv, –non-verbose </w:t>
      </w:r>
      <w:r>
        <w:t>关掉冗长模式，但不是安静模式</w:t>
      </w:r>
    </w:p>
    <w:p w:rsidR="005B56F8" w:rsidRDefault="005B56F8">
      <w:pPr>
        <w:ind w:firstLineChars="0" w:firstLine="0"/>
      </w:pPr>
      <w:r>
        <w:t xml:space="preserve">-i, –input-file=FILE </w:t>
      </w:r>
      <w:r>
        <w:t>下载在</w:t>
      </w:r>
      <w:r>
        <w:t>FILE</w:t>
      </w:r>
      <w:r>
        <w:t>文件中出现的</w:t>
      </w:r>
      <w:r>
        <w:t>URLs</w:t>
      </w:r>
    </w:p>
    <w:p w:rsidR="005B56F8" w:rsidRDefault="005B56F8">
      <w:pPr>
        <w:ind w:firstLineChars="0" w:firstLine="0"/>
      </w:pPr>
      <w:r>
        <w:t xml:space="preserve">-F, –force-html </w:t>
      </w:r>
      <w:r>
        <w:t>把输入文件当作</w:t>
      </w:r>
      <w:r>
        <w:t>HTML</w:t>
      </w:r>
      <w:r>
        <w:t>格式文件对待</w:t>
      </w:r>
    </w:p>
    <w:p w:rsidR="005B56F8" w:rsidRDefault="005B56F8">
      <w:pPr>
        <w:ind w:firstLineChars="0" w:firstLine="0"/>
      </w:pPr>
      <w:r>
        <w:t xml:space="preserve">-B, –base=URL </w:t>
      </w:r>
      <w:r>
        <w:t>将</w:t>
      </w:r>
      <w:r>
        <w:t>URL</w:t>
      </w:r>
      <w:r>
        <w:t>作为在</w:t>
      </w:r>
      <w:r>
        <w:t>-F -i</w:t>
      </w:r>
      <w:r>
        <w:t>参数指定的文件中出现的相对链接的前缀</w:t>
      </w:r>
    </w:p>
    <w:p w:rsidR="005B56F8" w:rsidRDefault="005B56F8">
      <w:pPr>
        <w:ind w:firstLineChars="0" w:firstLine="0"/>
      </w:pPr>
      <w:r>
        <w:t xml:space="preserve">–sslcertfile=FILE </w:t>
      </w:r>
      <w:r>
        <w:t>可选客户端证书</w:t>
      </w:r>
    </w:p>
    <w:p w:rsidR="005B56F8" w:rsidRDefault="005B56F8">
      <w:pPr>
        <w:ind w:firstLineChars="0" w:firstLine="0"/>
      </w:pPr>
      <w:r>
        <w:t xml:space="preserve">–sslcertkey=KEYFILE </w:t>
      </w:r>
      <w:r>
        <w:t>可选客户端证书的</w:t>
      </w:r>
      <w:r>
        <w:t>KEYFILE</w:t>
      </w:r>
    </w:p>
    <w:p w:rsidR="005B56F8" w:rsidRDefault="005B56F8">
      <w:pPr>
        <w:ind w:firstLineChars="0" w:firstLine="0"/>
      </w:pPr>
      <w:r>
        <w:t xml:space="preserve">–egd-file=FILE </w:t>
      </w:r>
      <w:r>
        <w:t>指定</w:t>
      </w:r>
      <w:r>
        <w:t>EGD socket</w:t>
      </w:r>
      <w:r>
        <w:t>的文件名</w:t>
      </w:r>
    </w:p>
    <w:p w:rsidR="005B56F8" w:rsidRDefault="005B56F8">
      <w:pPr>
        <w:pStyle w:val="4"/>
      </w:pPr>
      <w:r>
        <w:lastRenderedPageBreak/>
        <w:t>下载参数</w:t>
      </w:r>
    </w:p>
    <w:p w:rsidR="005B56F8" w:rsidRDefault="005B56F8">
      <w:pPr>
        <w:ind w:firstLineChars="0" w:firstLine="0"/>
      </w:pPr>
      <w:r>
        <w:t xml:space="preserve">–bind-address=ADDRESS </w:t>
      </w:r>
      <w:r>
        <w:t>指定本地使用地址</w:t>
      </w:r>
      <w:r>
        <w:t>(</w:t>
      </w:r>
      <w:r>
        <w:t>主机名或</w:t>
      </w:r>
      <w:r>
        <w:t>IP</w:t>
      </w:r>
      <w:r>
        <w:t>，当本地有多个</w:t>
      </w:r>
      <w:r>
        <w:t>IP</w:t>
      </w:r>
      <w:r>
        <w:t>或名字时使用</w:t>
      </w:r>
      <w:r>
        <w:t>)</w:t>
      </w:r>
    </w:p>
    <w:p w:rsidR="005B56F8" w:rsidRDefault="005B56F8">
      <w:pPr>
        <w:ind w:firstLineChars="0" w:firstLine="0"/>
        <w:rPr>
          <w:b/>
          <w:bCs/>
        </w:rPr>
      </w:pPr>
      <w:r>
        <w:rPr>
          <w:b/>
          <w:bCs/>
        </w:rPr>
        <w:t xml:space="preserve">-t, –tries=NUMBER </w:t>
      </w:r>
      <w:r>
        <w:rPr>
          <w:b/>
          <w:bCs/>
        </w:rPr>
        <w:t>设定最大尝试链接次数</w:t>
      </w:r>
      <w:r>
        <w:rPr>
          <w:b/>
          <w:bCs/>
        </w:rPr>
        <w:t xml:space="preserve">(0 </w:t>
      </w:r>
      <w:r>
        <w:rPr>
          <w:b/>
          <w:bCs/>
        </w:rPr>
        <w:t>表示无限制</w:t>
      </w:r>
      <w:r>
        <w:rPr>
          <w:b/>
          <w:bCs/>
        </w:rPr>
        <w:t>).</w:t>
      </w:r>
    </w:p>
    <w:p w:rsidR="005B56F8" w:rsidRDefault="005B56F8">
      <w:pPr>
        <w:ind w:firstLineChars="0" w:firstLine="0"/>
      </w:pPr>
      <w:r>
        <w:t xml:space="preserve">-O –output-document=FILE </w:t>
      </w:r>
      <w:r>
        <w:t>把文档写到</w:t>
      </w:r>
      <w:r>
        <w:t>FILE</w:t>
      </w:r>
      <w:r>
        <w:t>文件中</w:t>
      </w:r>
    </w:p>
    <w:p w:rsidR="005B56F8" w:rsidRDefault="005B56F8">
      <w:pPr>
        <w:ind w:firstLineChars="0" w:firstLine="0"/>
      </w:pPr>
      <w:r>
        <w:t xml:space="preserve">-nc, –no-clobber </w:t>
      </w:r>
      <w:r>
        <w:t>不要覆盖存在的文件或使用</w:t>
      </w:r>
      <w:r>
        <w:t>.#</w:t>
      </w:r>
      <w:r>
        <w:t>前缀</w:t>
      </w:r>
    </w:p>
    <w:p w:rsidR="005B56F8" w:rsidRDefault="005B56F8">
      <w:pPr>
        <w:ind w:firstLineChars="0" w:firstLine="0"/>
        <w:rPr>
          <w:b/>
          <w:bCs/>
        </w:rPr>
      </w:pPr>
      <w:r>
        <w:rPr>
          <w:b/>
          <w:bCs/>
        </w:rPr>
        <w:t xml:space="preserve">-c, –continue </w:t>
      </w:r>
      <w:r>
        <w:rPr>
          <w:b/>
          <w:bCs/>
        </w:rPr>
        <w:t>接着下载没下载完的文件</w:t>
      </w:r>
    </w:p>
    <w:p w:rsidR="005B56F8" w:rsidRDefault="005B56F8">
      <w:pPr>
        <w:ind w:firstLineChars="0" w:firstLine="0"/>
        <w:rPr>
          <w:b/>
          <w:bCs/>
        </w:rPr>
      </w:pPr>
      <w:r>
        <w:rPr>
          <w:b/>
          <w:bCs/>
        </w:rPr>
        <w:t xml:space="preserve">–progress=TYPE </w:t>
      </w:r>
      <w:r>
        <w:rPr>
          <w:b/>
          <w:bCs/>
        </w:rPr>
        <w:t>设定进程条标记</w:t>
      </w:r>
    </w:p>
    <w:p w:rsidR="005B56F8" w:rsidRDefault="005B56F8">
      <w:pPr>
        <w:ind w:firstLineChars="0" w:firstLine="0"/>
        <w:rPr>
          <w:b/>
          <w:bCs/>
        </w:rPr>
      </w:pPr>
      <w:r>
        <w:rPr>
          <w:b/>
          <w:bCs/>
        </w:rPr>
        <w:t xml:space="preserve">-N, –timestamping </w:t>
      </w:r>
      <w:r>
        <w:rPr>
          <w:b/>
          <w:bCs/>
        </w:rPr>
        <w:t>不要重新下载文件除非比本地文件新</w:t>
      </w:r>
    </w:p>
    <w:p w:rsidR="005B56F8" w:rsidRDefault="005B56F8">
      <w:pPr>
        <w:ind w:firstLineChars="0" w:firstLine="0"/>
      </w:pPr>
      <w:r>
        <w:t xml:space="preserve">-S, –server-response </w:t>
      </w:r>
      <w:r>
        <w:t>打印服务器的回应</w:t>
      </w:r>
    </w:p>
    <w:p w:rsidR="005B56F8" w:rsidRDefault="005B56F8">
      <w:pPr>
        <w:ind w:firstLineChars="0" w:firstLine="0"/>
      </w:pPr>
    </w:p>
    <w:p w:rsidR="005B56F8" w:rsidRDefault="005B56F8">
      <w:pPr>
        <w:ind w:firstLineChars="0" w:firstLine="0"/>
      </w:pPr>
      <w:r>
        <w:t xml:space="preserve">–spider </w:t>
      </w:r>
      <w:r>
        <w:t>不下载任何东西</w:t>
      </w:r>
    </w:p>
    <w:p w:rsidR="005B56F8" w:rsidRDefault="005B56F8">
      <w:pPr>
        <w:ind w:firstLineChars="0" w:firstLine="0"/>
      </w:pPr>
      <w:r>
        <w:t xml:space="preserve">-T, –timeout=SECONDS </w:t>
      </w:r>
      <w:r>
        <w:t>设定响应超时的秒数</w:t>
      </w:r>
    </w:p>
    <w:p w:rsidR="005B56F8" w:rsidRDefault="005B56F8">
      <w:pPr>
        <w:ind w:firstLineChars="0" w:firstLine="0"/>
      </w:pPr>
      <w:r>
        <w:t xml:space="preserve">-w, –wait=SECONDS </w:t>
      </w:r>
      <w:r>
        <w:t>两次尝试之间间隔</w:t>
      </w:r>
      <w:r>
        <w:t>SECONDS</w:t>
      </w:r>
      <w:r>
        <w:t>秒</w:t>
      </w:r>
    </w:p>
    <w:p w:rsidR="005B56F8" w:rsidRDefault="005B56F8">
      <w:pPr>
        <w:ind w:firstLineChars="0" w:firstLine="0"/>
      </w:pPr>
      <w:r>
        <w:t xml:space="preserve">–waitretry=SECONDS </w:t>
      </w:r>
      <w:r>
        <w:t>在重新链接之间等待</w:t>
      </w:r>
      <w:r>
        <w:t>1…SECONDS</w:t>
      </w:r>
      <w:r>
        <w:t>秒</w:t>
      </w:r>
    </w:p>
    <w:p w:rsidR="005B56F8" w:rsidRDefault="005B56F8">
      <w:pPr>
        <w:ind w:firstLineChars="0" w:firstLine="0"/>
      </w:pPr>
      <w:r>
        <w:t xml:space="preserve">–random-wait </w:t>
      </w:r>
      <w:r>
        <w:t>在下载之间等待</w:t>
      </w:r>
      <w:r>
        <w:t>0…2*WAIT</w:t>
      </w:r>
      <w:r>
        <w:t>秒</w:t>
      </w:r>
    </w:p>
    <w:p w:rsidR="005B56F8" w:rsidRDefault="005B56F8">
      <w:pPr>
        <w:ind w:firstLineChars="0" w:firstLine="0"/>
        <w:rPr>
          <w:b/>
          <w:bCs/>
        </w:rPr>
      </w:pPr>
      <w:r>
        <w:rPr>
          <w:b/>
          <w:bCs/>
        </w:rPr>
        <w:t xml:space="preserve">-Y, –proxy=on/off </w:t>
      </w:r>
      <w:r>
        <w:rPr>
          <w:b/>
          <w:bCs/>
        </w:rPr>
        <w:t>打开或关闭代理</w:t>
      </w:r>
    </w:p>
    <w:p w:rsidR="005B56F8" w:rsidRDefault="005B56F8">
      <w:pPr>
        <w:ind w:firstLineChars="0" w:firstLine="0"/>
      </w:pPr>
      <w:r>
        <w:t xml:space="preserve">-Q, –quota=NUMBER </w:t>
      </w:r>
      <w:r>
        <w:t>设置下载的容量限制</w:t>
      </w:r>
    </w:p>
    <w:p w:rsidR="005B56F8" w:rsidRDefault="005B56F8">
      <w:pPr>
        <w:ind w:firstLineChars="0" w:firstLine="0"/>
      </w:pPr>
      <w:r>
        <w:t xml:space="preserve">–limit-rate=RATE </w:t>
      </w:r>
      <w:r>
        <w:t>限定下载输率</w:t>
      </w:r>
    </w:p>
    <w:p w:rsidR="005B56F8" w:rsidRDefault="005B56F8">
      <w:pPr>
        <w:pStyle w:val="4"/>
      </w:pPr>
      <w:r>
        <w:t>目录参数</w:t>
      </w:r>
    </w:p>
    <w:p w:rsidR="005B56F8" w:rsidRDefault="005B56F8">
      <w:pPr>
        <w:ind w:firstLineChars="0" w:firstLine="0"/>
      </w:pPr>
      <w:r>
        <w:t xml:space="preserve">-nd –no-directories </w:t>
      </w:r>
      <w:r>
        <w:t>不创建目录</w:t>
      </w:r>
    </w:p>
    <w:p w:rsidR="005B56F8" w:rsidRDefault="005B56F8">
      <w:pPr>
        <w:ind w:firstLineChars="0" w:firstLine="0"/>
      </w:pPr>
      <w:r>
        <w:t xml:space="preserve">-x, –force-directories </w:t>
      </w:r>
      <w:r>
        <w:t>强制创建目录</w:t>
      </w:r>
    </w:p>
    <w:p w:rsidR="005B56F8" w:rsidRDefault="005B56F8">
      <w:pPr>
        <w:ind w:firstLineChars="0" w:firstLine="0"/>
      </w:pPr>
      <w:r>
        <w:t xml:space="preserve">-nH, –no-host-directories </w:t>
      </w:r>
      <w:r>
        <w:t>不创建主机目录</w:t>
      </w:r>
    </w:p>
    <w:p w:rsidR="005B56F8" w:rsidRDefault="005B56F8">
      <w:pPr>
        <w:ind w:firstLineChars="0" w:firstLine="0"/>
      </w:pPr>
      <w:r>
        <w:rPr>
          <w:b/>
          <w:bCs/>
        </w:rPr>
        <w:t xml:space="preserve">-P, –directory-prefix=PREFIX </w:t>
      </w:r>
      <w:r>
        <w:rPr>
          <w:b/>
          <w:bCs/>
        </w:rPr>
        <w:t>将文件保存到目录</w:t>
      </w:r>
      <w:r>
        <w:rPr>
          <w:b/>
          <w:bCs/>
        </w:rPr>
        <w:t xml:space="preserve"> PREFIX/…</w:t>
      </w:r>
    </w:p>
    <w:p w:rsidR="005B56F8" w:rsidRDefault="005B56F8">
      <w:pPr>
        <w:ind w:firstLineChars="0" w:firstLine="0"/>
      </w:pPr>
      <w:r>
        <w:t xml:space="preserve">–cut-dirs=NUMBER </w:t>
      </w:r>
      <w:r>
        <w:t>忽略</w:t>
      </w:r>
      <w:r>
        <w:t xml:space="preserve"> NUMBER</w:t>
      </w:r>
      <w:r>
        <w:t>层远程目录</w:t>
      </w:r>
    </w:p>
    <w:p w:rsidR="005B56F8" w:rsidRDefault="005B56F8">
      <w:pPr>
        <w:ind w:firstLineChars="0" w:firstLine="0"/>
      </w:pPr>
    </w:p>
    <w:p w:rsidR="005B56F8" w:rsidRDefault="005B56F8">
      <w:pPr>
        <w:pStyle w:val="4"/>
      </w:pPr>
      <w:r>
        <w:t>实例</w:t>
      </w:r>
    </w:p>
    <w:p w:rsidR="005B56F8" w:rsidRDefault="005B56F8">
      <w:pPr>
        <w:ind w:firstLineChars="0" w:firstLine="0"/>
      </w:pPr>
    </w:p>
    <w:p w:rsidR="005B56F8" w:rsidRDefault="005B56F8">
      <w:pPr>
        <w:ind w:firstLineChars="0" w:firstLine="0"/>
      </w:pPr>
      <w:r>
        <w:t>实例</w:t>
      </w:r>
      <w:r>
        <w:t>1</w:t>
      </w:r>
      <w:r>
        <w:t>：使用</w:t>
      </w:r>
      <w:r>
        <w:t>wget</w:t>
      </w:r>
      <w:r>
        <w:t>下载单个文件</w:t>
      </w:r>
    </w:p>
    <w:p w:rsidR="005B56F8" w:rsidRDefault="005B56F8">
      <w:pPr>
        <w:ind w:firstLineChars="0" w:firstLine="0"/>
      </w:pPr>
      <w:proofErr w:type="gramStart"/>
      <w:r>
        <w:t>wget</w:t>
      </w:r>
      <w:proofErr w:type="gramEnd"/>
      <w:r>
        <w:t xml:space="preserve"> http://www.minjieren.com/wordpress-3.1-zh_CN.zip</w:t>
      </w:r>
    </w:p>
    <w:p w:rsidR="005B56F8" w:rsidRDefault="005B56F8">
      <w:pPr>
        <w:ind w:firstLineChars="0" w:firstLine="0"/>
      </w:pPr>
    </w:p>
    <w:p w:rsidR="005B56F8" w:rsidRDefault="005B56F8">
      <w:pPr>
        <w:ind w:firstLineChars="0" w:firstLine="0"/>
      </w:pPr>
      <w:r>
        <w:lastRenderedPageBreak/>
        <w:t>说明：从网络下载一个文件并保存在当前目录，在下载的过程中会显示进度条，包含（下载完成百分比，已经下载的字节，当前下载速度，剩余下载时间）。</w:t>
      </w:r>
    </w:p>
    <w:p w:rsidR="005B56F8" w:rsidRDefault="005B56F8">
      <w:pPr>
        <w:ind w:firstLineChars="0" w:firstLine="0"/>
      </w:pPr>
    </w:p>
    <w:p w:rsidR="005B56F8" w:rsidRDefault="005B56F8">
      <w:pPr>
        <w:ind w:firstLineChars="0" w:firstLine="0"/>
      </w:pPr>
      <w:r>
        <w:t>实例</w:t>
      </w:r>
      <w:r>
        <w:t>2</w:t>
      </w:r>
      <w:r>
        <w:t>：使用</w:t>
      </w:r>
      <w:r>
        <w:t>wget -O</w:t>
      </w:r>
      <w:r>
        <w:t>下载并以不同的文件名保存</w:t>
      </w:r>
    </w:p>
    <w:p w:rsidR="005B56F8" w:rsidRDefault="005B56F8">
      <w:pPr>
        <w:ind w:firstLineChars="0" w:firstLine="0"/>
      </w:pPr>
      <w:r>
        <w:t>命令：</w:t>
      </w:r>
    </w:p>
    <w:p w:rsidR="005B56F8" w:rsidRDefault="005B56F8">
      <w:pPr>
        <w:ind w:firstLineChars="0" w:firstLine="0"/>
      </w:pPr>
      <w:proofErr w:type="gramStart"/>
      <w:r>
        <w:t>wget</w:t>
      </w:r>
      <w:proofErr w:type="gramEnd"/>
      <w:r>
        <w:t xml:space="preserve"> -O wordpress.zip http://www.minjieren.com/download.aspx?id=1080</w:t>
      </w:r>
    </w:p>
    <w:p w:rsidR="005B56F8" w:rsidRDefault="005B56F8">
      <w:pPr>
        <w:ind w:firstLineChars="0" w:firstLine="0"/>
      </w:pPr>
      <w:r>
        <w:t>说明：</w:t>
      </w:r>
    </w:p>
    <w:p w:rsidR="005B56F8" w:rsidRDefault="005B56F8">
      <w:pPr>
        <w:ind w:firstLineChars="0" w:firstLine="0"/>
      </w:pPr>
      <w:r>
        <w:t>wget</w:t>
      </w:r>
      <w:r>
        <w:t>默认会以最后一个符合</w:t>
      </w:r>
      <w:r>
        <w:t>”/”</w:t>
      </w:r>
      <w:r>
        <w:t>的后面的字符来命令，对于动态链接的下载通常文件名会不正确。</w:t>
      </w:r>
    </w:p>
    <w:p w:rsidR="005B56F8" w:rsidRDefault="005B56F8">
      <w:pPr>
        <w:ind w:firstLineChars="0" w:firstLine="0"/>
      </w:pPr>
      <w:r>
        <w:t>错误：下面的例子会下载一个文件并以名称</w:t>
      </w:r>
      <w:r>
        <w:t>download.aspx?id=1080</w:t>
      </w:r>
      <w:r>
        <w:t>保存</w:t>
      </w:r>
    </w:p>
    <w:p w:rsidR="005B56F8" w:rsidRDefault="005B56F8">
      <w:pPr>
        <w:ind w:firstLineChars="0" w:firstLine="0"/>
      </w:pPr>
    </w:p>
    <w:p w:rsidR="005B56F8" w:rsidRDefault="005B56F8">
      <w:pPr>
        <w:ind w:firstLineChars="0" w:firstLine="0"/>
      </w:pPr>
      <w:proofErr w:type="gramStart"/>
      <w:r>
        <w:t>wget</w:t>
      </w:r>
      <w:proofErr w:type="gramEnd"/>
      <w:r>
        <w:t xml:space="preserve"> http://www.minjieren.com/download?id=1</w:t>
      </w:r>
    </w:p>
    <w:p w:rsidR="005B56F8" w:rsidRDefault="005B56F8">
      <w:pPr>
        <w:ind w:firstLineChars="0" w:firstLine="0"/>
      </w:pPr>
      <w:r>
        <w:t>即使下载的文件是</w:t>
      </w:r>
      <w:r>
        <w:t>zip</w:t>
      </w:r>
      <w:r>
        <w:t>格式，它仍然以</w:t>
      </w:r>
      <w:r>
        <w:t>download.php?id=1080</w:t>
      </w:r>
      <w:r>
        <w:t>命令。</w:t>
      </w:r>
    </w:p>
    <w:p w:rsidR="005B56F8" w:rsidRDefault="005B56F8">
      <w:pPr>
        <w:ind w:firstLineChars="0" w:firstLine="0"/>
      </w:pPr>
      <w:r>
        <w:t>正确：为了解决这个问题，我们可以使用参数</w:t>
      </w:r>
      <w:r>
        <w:t>-O</w:t>
      </w:r>
      <w:r>
        <w:t>来指定一个文件名：</w:t>
      </w:r>
    </w:p>
    <w:p w:rsidR="005B56F8" w:rsidRDefault="005B56F8">
      <w:pPr>
        <w:ind w:firstLineChars="0" w:firstLine="0"/>
      </w:pPr>
      <w:proofErr w:type="gramStart"/>
      <w:r>
        <w:rPr>
          <w:b/>
          <w:bCs/>
        </w:rPr>
        <w:t>wget</w:t>
      </w:r>
      <w:proofErr w:type="gramEnd"/>
      <w:r>
        <w:rPr>
          <w:b/>
          <w:bCs/>
        </w:rPr>
        <w:t xml:space="preserve"> -O wordpress.zip http://www.minjieren.com/download.aspx?id=1080</w:t>
      </w:r>
    </w:p>
    <w:p w:rsidR="005B56F8" w:rsidRDefault="005B56F8">
      <w:pPr>
        <w:ind w:firstLineChars="0" w:firstLine="0"/>
      </w:pPr>
      <w:r>
        <w:t>实例</w:t>
      </w:r>
      <w:r>
        <w:t>3</w:t>
      </w:r>
      <w:r>
        <w:t>：使用</w:t>
      </w:r>
      <w:r>
        <w:t>wget –limit -rate</w:t>
      </w:r>
      <w:r>
        <w:t>限速下载</w:t>
      </w:r>
    </w:p>
    <w:p w:rsidR="005B56F8" w:rsidRDefault="005B56F8">
      <w:pPr>
        <w:ind w:firstLineChars="0" w:firstLine="0"/>
      </w:pPr>
      <w:r>
        <w:t>命令：</w:t>
      </w:r>
    </w:p>
    <w:p w:rsidR="005B56F8" w:rsidRDefault="005B56F8">
      <w:pPr>
        <w:ind w:firstLineChars="0" w:firstLine="0"/>
      </w:pPr>
      <w:proofErr w:type="gramStart"/>
      <w:r>
        <w:t>wget</w:t>
      </w:r>
      <w:proofErr w:type="gramEnd"/>
      <w:r>
        <w:t xml:space="preserve"> --limit-rate=300k http://www.minjieren.com/wordpress-3.1-zh_CN.zip</w:t>
      </w:r>
    </w:p>
    <w:p w:rsidR="005B56F8" w:rsidRDefault="005B56F8">
      <w:pPr>
        <w:ind w:firstLineChars="0" w:firstLine="0"/>
      </w:pPr>
      <w:r>
        <w:t>说明：</w:t>
      </w:r>
    </w:p>
    <w:p w:rsidR="005B56F8" w:rsidRDefault="005B56F8">
      <w:pPr>
        <w:ind w:firstLineChars="0" w:firstLine="0"/>
      </w:pPr>
      <w:r>
        <w:t>当你执行</w:t>
      </w:r>
      <w:r>
        <w:t>wget</w:t>
      </w:r>
      <w:r>
        <w:t>的时候，它默认会占用全部可能的宽带下载。但是当你准备下载一个大文件，而你还需要下载其它文件时就有必要限速了。</w:t>
      </w:r>
    </w:p>
    <w:p w:rsidR="005B56F8" w:rsidRDefault="005B56F8">
      <w:pPr>
        <w:ind w:firstLineChars="0" w:firstLine="0"/>
        <w:rPr>
          <w:b/>
          <w:bCs/>
        </w:rPr>
      </w:pPr>
      <w:r>
        <w:rPr>
          <w:b/>
          <w:bCs/>
        </w:rPr>
        <w:t>实例</w:t>
      </w:r>
      <w:r>
        <w:rPr>
          <w:b/>
          <w:bCs/>
        </w:rPr>
        <w:t>4</w:t>
      </w:r>
      <w:r>
        <w:rPr>
          <w:b/>
          <w:bCs/>
        </w:rPr>
        <w:t>：使用</w:t>
      </w:r>
      <w:r>
        <w:rPr>
          <w:b/>
          <w:bCs/>
        </w:rPr>
        <w:t>wget -c</w:t>
      </w:r>
      <w:r>
        <w:rPr>
          <w:b/>
          <w:bCs/>
        </w:rPr>
        <w:t>断点续传</w:t>
      </w:r>
    </w:p>
    <w:p w:rsidR="005B56F8" w:rsidRDefault="005B56F8">
      <w:pPr>
        <w:ind w:firstLineChars="0" w:firstLine="0"/>
      </w:pPr>
      <w:r>
        <w:t>命令：</w:t>
      </w:r>
    </w:p>
    <w:p w:rsidR="005B56F8" w:rsidRDefault="005B56F8">
      <w:pPr>
        <w:ind w:firstLineChars="0" w:firstLine="0"/>
      </w:pPr>
      <w:proofErr w:type="gramStart"/>
      <w:r>
        <w:t>wget</w:t>
      </w:r>
      <w:proofErr w:type="gramEnd"/>
      <w:r>
        <w:t xml:space="preserve"> -c http://www.minjieren.com/wordpress-3.1-zh_CN.zip</w:t>
      </w:r>
    </w:p>
    <w:p w:rsidR="005B56F8" w:rsidRDefault="005B56F8">
      <w:pPr>
        <w:ind w:firstLineChars="0" w:firstLine="0"/>
      </w:pPr>
      <w:r>
        <w:t>说明：</w:t>
      </w:r>
    </w:p>
    <w:p w:rsidR="005B56F8" w:rsidRDefault="005B56F8">
      <w:pPr>
        <w:ind w:firstLineChars="0" w:firstLine="0"/>
      </w:pPr>
      <w:r>
        <w:t>使用</w:t>
      </w:r>
      <w:r>
        <w:t>wget -c</w:t>
      </w:r>
      <w:r>
        <w:t>重新启动下载中断的文件，对于我们下载大文件时突然由于网络等原因中断非常有帮助，我们可以继续接着下载而不是重新下载一个文件。需要继续中断的下载时可以使用</w:t>
      </w:r>
      <w:r>
        <w:t>-c</w:t>
      </w:r>
      <w:r>
        <w:t>参数。</w:t>
      </w:r>
    </w:p>
    <w:p w:rsidR="005B56F8" w:rsidRDefault="005B56F8">
      <w:pPr>
        <w:ind w:firstLineChars="0" w:firstLine="0"/>
        <w:rPr>
          <w:b/>
          <w:bCs/>
        </w:rPr>
      </w:pPr>
      <w:r>
        <w:rPr>
          <w:b/>
          <w:bCs/>
        </w:rPr>
        <w:t>实例</w:t>
      </w:r>
      <w:r>
        <w:rPr>
          <w:b/>
          <w:bCs/>
        </w:rPr>
        <w:t>5</w:t>
      </w:r>
      <w:r>
        <w:rPr>
          <w:b/>
          <w:bCs/>
        </w:rPr>
        <w:t>：使用</w:t>
      </w:r>
      <w:r>
        <w:rPr>
          <w:b/>
          <w:bCs/>
        </w:rPr>
        <w:t>wget -b</w:t>
      </w:r>
      <w:r>
        <w:rPr>
          <w:b/>
          <w:bCs/>
        </w:rPr>
        <w:t>后台下载</w:t>
      </w:r>
    </w:p>
    <w:p w:rsidR="005B56F8" w:rsidRDefault="005B56F8">
      <w:pPr>
        <w:ind w:firstLineChars="0" w:firstLine="0"/>
      </w:pPr>
      <w:r>
        <w:t>命令：</w:t>
      </w:r>
    </w:p>
    <w:p w:rsidR="005B56F8" w:rsidRDefault="005B56F8">
      <w:pPr>
        <w:ind w:firstLineChars="0" w:firstLine="0"/>
      </w:pPr>
      <w:proofErr w:type="gramStart"/>
      <w:r>
        <w:t>wget</w:t>
      </w:r>
      <w:proofErr w:type="gramEnd"/>
      <w:r>
        <w:t xml:space="preserve"> -b http://www.minjieren.com/wordpress-3.1-zh_CN.zip</w:t>
      </w:r>
    </w:p>
    <w:p w:rsidR="005B56F8" w:rsidRDefault="005B56F8">
      <w:pPr>
        <w:ind w:firstLineChars="0" w:firstLine="0"/>
      </w:pPr>
      <w:r>
        <w:lastRenderedPageBreak/>
        <w:t>说明：</w:t>
      </w:r>
    </w:p>
    <w:p w:rsidR="005B56F8" w:rsidRDefault="005B56F8">
      <w:pPr>
        <w:ind w:firstLineChars="0" w:firstLine="0"/>
      </w:pPr>
      <w:r>
        <w:t>对于下载非常大的文件的时候，我们可以使用参数</w:t>
      </w:r>
      <w:r>
        <w:t>-b</w:t>
      </w:r>
      <w:r>
        <w:t>进行后台下载。</w:t>
      </w:r>
    </w:p>
    <w:p w:rsidR="005B56F8" w:rsidRDefault="005B56F8">
      <w:pPr>
        <w:ind w:firstLineChars="0" w:firstLine="0"/>
      </w:pPr>
      <w:proofErr w:type="gramStart"/>
      <w:r>
        <w:t>wget</w:t>
      </w:r>
      <w:proofErr w:type="gramEnd"/>
      <w:r>
        <w:t xml:space="preserve"> -b http://www.minjieren.com/wordpress-3.1-zh_CN.zip</w:t>
      </w:r>
    </w:p>
    <w:p w:rsidR="005B56F8" w:rsidRDefault="005B56F8">
      <w:pPr>
        <w:ind w:firstLineChars="0" w:firstLine="0"/>
      </w:pPr>
      <w:r>
        <w:t xml:space="preserve">Continuing in background, </w:t>
      </w:r>
      <w:proofErr w:type="gramStart"/>
      <w:r>
        <w:t>pid</w:t>
      </w:r>
      <w:proofErr w:type="gramEnd"/>
      <w:r>
        <w:t xml:space="preserve"> 1840.</w:t>
      </w:r>
    </w:p>
    <w:p w:rsidR="005B56F8" w:rsidRDefault="005B56F8">
      <w:pPr>
        <w:ind w:firstLineChars="0" w:firstLine="0"/>
      </w:pPr>
      <w:r>
        <w:t>Output will be written to `wget-log'.</w:t>
      </w:r>
    </w:p>
    <w:p w:rsidR="005B56F8" w:rsidRDefault="005B56F8">
      <w:pPr>
        <w:ind w:firstLineChars="0" w:firstLine="0"/>
      </w:pPr>
      <w:r>
        <w:t>你可以使用以下命令来察看下载进度：</w:t>
      </w:r>
    </w:p>
    <w:p w:rsidR="005B56F8" w:rsidRDefault="005B56F8">
      <w:pPr>
        <w:ind w:firstLineChars="0" w:firstLine="0"/>
      </w:pPr>
      <w:proofErr w:type="gramStart"/>
      <w:r>
        <w:t>tail</w:t>
      </w:r>
      <w:proofErr w:type="gramEnd"/>
      <w:r>
        <w:t xml:space="preserve"> -f wget-log</w:t>
      </w:r>
    </w:p>
    <w:p w:rsidR="005B56F8" w:rsidRDefault="005B56F8">
      <w:pPr>
        <w:ind w:firstLineChars="0" w:firstLine="0"/>
      </w:pPr>
      <w:r>
        <w:t>实例</w:t>
      </w:r>
      <w:r>
        <w:t>6</w:t>
      </w:r>
      <w:r>
        <w:t>：伪装代理名称下载</w:t>
      </w:r>
    </w:p>
    <w:p w:rsidR="005B56F8" w:rsidRDefault="005B56F8">
      <w:pPr>
        <w:ind w:firstLineChars="0" w:firstLine="0"/>
      </w:pPr>
      <w:r>
        <w:t>命令：</w:t>
      </w:r>
    </w:p>
    <w:p w:rsidR="005B56F8" w:rsidRDefault="005B56F8">
      <w:pPr>
        <w:ind w:firstLineChars="0" w:firstLine="0"/>
      </w:pPr>
      <w:proofErr w:type="gramStart"/>
      <w:r>
        <w:t>wget</w:t>
      </w:r>
      <w:proofErr w:type="gramEnd"/>
      <w:r>
        <w:t xml:space="preserve"> --user-agent="Mozilla/5.0 (Windows; U; Windows NT 6.1; en-US) AppleWebKit/534.16 (KHTML, like Gecko) Chrome/10.0.648.204 Safari/534.16" http://www.minjieren.com/wordpress-3.1-zh_CN.zip</w:t>
      </w:r>
    </w:p>
    <w:p w:rsidR="005B56F8" w:rsidRDefault="005B56F8">
      <w:pPr>
        <w:ind w:firstLineChars="0" w:firstLine="0"/>
      </w:pPr>
      <w:r>
        <w:t>说明：</w:t>
      </w:r>
    </w:p>
    <w:p w:rsidR="005B56F8" w:rsidRDefault="005B56F8">
      <w:pPr>
        <w:ind w:firstLineChars="0" w:firstLine="0"/>
      </w:pPr>
      <w:r>
        <w:t>有些网站能通过根据判断代理名称不是浏览器而拒绝你的下载请求。不过你可以通过</w:t>
      </w:r>
      <w:r>
        <w:t>–user-agent</w:t>
      </w:r>
      <w:r>
        <w:t>参数伪装。</w:t>
      </w:r>
    </w:p>
    <w:p w:rsidR="005B56F8" w:rsidRDefault="005B56F8">
      <w:pPr>
        <w:ind w:firstLineChars="0" w:firstLine="0"/>
      </w:pPr>
      <w:r>
        <w:rPr>
          <w:b/>
          <w:bCs/>
        </w:rPr>
        <w:t>实例</w:t>
      </w:r>
      <w:r>
        <w:rPr>
          <w:b/>
          <w:bCs/>
        </w:rPr>
        <w:t>8</w:t>
      </w:r>
      <w:r>
        <w:rPr>
          <w:b/>
          <w:bCs/>
        </w:rPr>
        <w:t>：使用</w:t>
      </w:r>
      <w:r>
        <w:rPr>
          <w:b/>
          <w:bCs/>
        </w:rPr>
        <w:t>wget –tries</w:t>
      </w:r>
      <w:r>
        <w:rPr>
          <w:b/>
          <w:bCs/>
        </w:rPr>
        <w:t>增加重试次数</w:t>
      </w:r>
    </w:p>
    <w:p w:rsidR="005B56F8" w:rsidRDefault="005B56F8">
      <w:pPr>
        <w:ind w:firstLineChars="0" w:firstLine="0"/>
      </w:pPr>
      <w:r>
        <w:t>命令：</w:t>
      </w:r>
    </w:p>
    <w:p w:rsidR="005B56F8" w:rsidRDefault="005B56F8">
      <w:pPr>
        <w:ind w:firstLineChars="0" w:firstLine="0"/>
      </w:pPr>
      <w:proofErr w:type="gramStart"/>
      <w:r>
        <w:t>wget</w:t>
      </w:r>
      <w:proofErr w:type="gramEnd"/>
      <w:r>
        <w:t xml:space="preserve"> --tries=40 URL</w:t>
      </w:r>
    </w:p>
    <w:p w:rsidR="005B56F8" w:rsidRDefault="005B56F8">
      <w:pPr>
        <w:ind w:firstLineChars="0" w:firstLine="0"/>
      </w:pPr>
      <w:r>
        <w:t>说明：</w:t>
      </w:r>
    </w:p>
    <w:p w:rsidR="005B56F8" w:rsidRDefault="005B56F8">
      <w:pPr>
        <w:ind w:firstLineChars="0" w:firstLine="0"/>
      </w:pPr>
      <w:r>
        <w:t>如果网络有问题或下载一个大文件也有可能失败。</w:t>
      </w:r>
      <w:r>
        <w:t>wget</w:t>
      </w:r>
      <w:r>
        <w:t>默认重试</w:t>
      </w:r>
      <w:r>
        <w:t>20</w:t>
      </w:r>
      <w:r>
        <w:t>次连接下载文件。如果需要，你可以使用</w:t>
      </w:r>
      <w:r>
        <w:t>–tries</w:t>
      </w:r>
      <w:r>
        <w:t>增加重试次数。</w:t>
      </w:r>
    </w:p>
    <w:p w:rsidR="005B56F8" w:rsidRDefault="005B56F8">
      <w:pPr>
        <w:ind w:firstLineChars="0" w:firstLine="0"/>
        <w:rPr>
          <w:b/>
          <w:bCs/>
        </w:rPr>
      </w:pPr>
      <w:r>
        <w:rPr>
          <w:b/>
          <w:bCs/>
        </w:rPr>
        <w:t>实例</w:t>
      </w:r>
      <w:r>
        <w:rPr>
          <w:b/>
          <w:bCs/>
        </w:rPr>
        <w:t>9</w:t>
      </w:r>
      <w:r>
        <w:rPr>
          <w:b/>
          <w:bCs/>
        </w:rPr>
        <w:t>：使用</w:t>
      </w:r>
      <w:r>
        <w:rPr>
          <w:b/>
          <w:bCs/>
        </w:rPr>
        <w:t>wget -i</w:t>
      </w:r>
      <w:r>
        <w:rPr>
          <w:b/>
          <w:bCs/>
        </w:rPr>
        <w:t>下载多个文件</w:t>
      </w:r>
    </w:p>
    <w:p w:rsidR="005B56F8" w:rsidRDefault="005B56F8">
      <w:pPr>
        <w:ind w:firstLineChars="0" w:firstLine="0"/>
      </w:pPr>
      <w:r>
        <w:t>命令：</w:t>
      </w:r>
    </w:p>
    <w:p w:rsidR="005B56F8" w:rsidRDefault="005B56F8">
      <w:pPr>
        <w:ind w:firstLineChars="0" w:firstLine="0"/>
      </w:pPr>
      <w:proofErr w:type="gramStart"/>
      <w:r>
        <w:t>wget</w:t>
      </w:r>
      <w:proofErr w:type="gramEnd"/>
      <w:r>
        <w:t xml:space="preserve"> -i filelist.txt</w:t>
      </w:r>
    </w:p>
    <w:p w:rsidR="005B56F8" w:rsidRDefault="005B56F8">
      <w:pPr>
        <w:ind w:firstLineChars="0" w:firstLine="0"/>
      </w:pPr>
      <w:r>
        <w:t>说明：</w:t>
      </w:r>
    </w:p>
    <w:p w:rsidR="005B56F8" w:rsidRDefault="005B56F8">
      <w:pPr>
        <w:ind w:firstLineChars="0" w:firstLine="0"/>
      </w:pPr>
      <w:r>
        <w:t>首先，保存一份下载链接文件</w:t>
      </w:r>
    </w:p>
    <w:p w:rsidR="005B56F8" w:rsidRDefault="005B56F8">
      <w:pPr>
        <w:ind w:firstLineChars="0" w:firstLine="0"/>
      </w:pPr>
      <w:proofErr w:type="gramStart"/>
      <w:r>
        <w:t>cat</w:t>
      </w:r>
      <w:proofErr w:type="gramEnd"/>
      <w:r>
        <w:t xml:space="preserve"> &gt; filelist.txt</w:t>
      </w:r>
    </w:p>
    <w:p w:rsidR="005B56F8" w:rsidRDefault="005B56F8">
      <w:pPr>
        <w:ind w:firstLineChars="0" w:firstLine="0"/>
      </w:pPr>
      <w:r>
        <w:t>url1</w:t>
      </w:r>
    </w:p>
    <w:p w:rsidR="005B56F8" w:rsidRDefault="005B56F8">
      <w:pPr>
        <w:ind w:firstLineChars="0" w:firstLine="0"/>
      </w:pPr>
      <w:r>
        <w:t>url2</w:t>
      </w:r>
    </w:p>
    <w:p w:rsidR="005B56F8" w:rsidRDefault="005B56F8">
      <w:pPr>
        <w:ind w:firstLineChars="0" w:firstLine="0"/>
      </w:pPr>
      <w:r>
        <w:t>url3</w:t>
      </w:r>
    </w:p>
    <w:p w:rsidR="005B56F8" w:rsidRDefault="005B56F8">
      <w:pPr>
        <w:ind w:firstLineChars="0" w:firstLine="0"/>
      </w:pPr>
      <w:r>
        <w:t>url4</w:t>
      </w:r>
    </w:p>
    <w:p w:rsidR="005B56F8" w:rsidRDefault="005B56F8">
      <w:pPr>
        <w:ind w:firstLineChars="0" w:firstLine="0"/>
      </w:pPr>
      <w:r>
        <w:lastRenderedPageBreak/>
        <w:t>接着使用这个文件和参数</w:t>
      </w:r>
      <w:r>
        <w:t>-i</w:t>
      </w:r>
      <w:r>
        <w:t>下载</w:t>
      </w:r>
    </w:p>
    <w:p w:rsidR="005B56F8" w:rsidRDefault="005B56F8">
      <w:pPr>
        <w:ind w:firstLineChars="0" w:firstLine="0"/>
      </w:pPr>
      <w:r>
        <w:t>实例</w:t>
      </w:r>
      <w:r>
        <w:t>12</w:t>
      </w:r>
      <w:r>
        <w:t>：使用</w:t>
      </w:r>
      <w:r>
        <w:t>wget -o</w:t>
      </w:r>
      <w:r>
        <w:t>把下载信息存入日志文件</w:t>
      </w:r>
    </w:p>
    <w:p w:rsidR="005B56F8" w:rsidRDefault="005B56F8">
      <w:pPr>
        <w:ind w:firstLineChars="0" w:firstLine="0"/>
      </w:pPr>
      <w:r>
        <w:t>命令：</w:t>
      </w:r>
      <w:r>
        <w:t>wget -o download.log URL</w:t>
      </w:r>
    </w:p>
    <w:p w:rsidR="005B56F8" w:rsidRDefault="005B56F8">
      <w:pPr>
        <w:ind w:firstLineChars="0" w:firstLine="0"/>
      </w:pPr>
      <w:r>
        <w:t>说明：</w:t>
      </w:r>
    </w:p>
    <w:p w:rsidR="005B56F8" w:rsidRDefault="005B56F8">
      <w:pPr>
        <w:ind w:firstLineChars="0" w:firstLine="0"/>
      </w:pPr>
      <w:r>
        <w:t>不希望下载信息直接显示在终端而是在一个日志文件，可以使用</w:t>
      </w:r>
    </w:p>
    <w:p w:rsidR="005B56F8" w:rsidRDefault="005B56F8" w:rsidP="008F4980">
      <w:pPr>
        <w:pStyle w:val="2"/>
        <w:spacing w:before="312" w:after="312"/>
        <w:rPr>
          <w:rFonts w:hint="eastAsia"/>
        </w:rPr>
      </w:pPr>
      <w:r>
        <w:rPr>
          <w:rFonts w:hint="eastAsia"/>
        </w:rPr>
        <w:t>快捷键</w:t>
      </w:r>
    </w:p>
    <w:p w:rsidR="005B56F8" w:rsidRDefault="005B56F8" w:rsidP="008F4980">
      <w:pPr>
        <w:pStyle w:val="3"/>
        <w:spacing w:before="156" w:after="156"/>
        <w:rPr>
          <w:rFonts w:hint="eastAsia"/>
        </w:rPr>
      </w:pPr>
      <w:r>
        <w:rPr>
          <w:rFonts w:hint="eastAsia"/>
        </w:rPr>
        <w:t>移动光标</w:t>
      </w:r>
    </w:p>
    <w:p w:rsidR="005B56F8" w:rsidRDefault="005B56F8">
      <w:pPr>
        <w:tabs>
          <w:tab w:val="left" w:pos="420"/>
        </w:tabs>
        <w:ind w:firstLineChars="0" w:firstLine="0"/>
        <w:rPr>
          <w:rFonts w:hint="eastAsia"/>
        </w:rPr>
      </w:pPr>
      <w:r>
        <w:rPr>
          <w:rFonts w:hint="eastAsia"/>
        </w:rPr>
        <w:t>Ctrl + a</w:t>
      </w:r>
      <w:r>
        <w:rPr>
          <w:rFonts w:hint="eastAsia"/>
        </w:rPr>
        <w:t>将光标移到所在行首</w:t>
      </w:r>
    </w:p>
    <w:p w:rsidR="005B56F8" w:rsidRDefault="005B56F8">
      <w:pPr>
        <w:tabs>
          <w:tab w:val="left" w:pos="420"/>
        </w:tabs>
        <w:ind w:firstLineChars="0" w:firstLine="0"/>
        <w:rPr>
          <w:rFonts w:hint="eastAsia"/>
        </w:rPr>
      </w:pPr>
      <w:r>
        <w:rPr>
          <w:rFonts w:hint="eastAsia"/>
        </w:rPr>
        <w:t>Ctrl + e</w:t>
      </w:r>
      <w:r>
        <w:rPr>
          <w:rFonts w:hint="eastAsia"/>
        </w:rPr>
        <w:t>将光标移到所在行尾</w:t>
      </w:r>
    </w:p>
    <w:p w:rsidR="005B56F8" w:rsidRDefault="005B56F8">
      <w:pPr>
        <w:tabs>
          <w:tab w:val="left" w:pos="420"/>
        </w:tabs>
        <w:ind w:firstLineChars="0" w:firstLine="0"/>
        <w:rPr>
          <w:rFonts w:hint="eastAsia"/>
        </w:rPr>
      </w:pPr>
      <w:r>
        <w:rPr>
          <w:rFonts w:hint="eastAsia"/>
        </w:rPr>
        <w:t xml:space="preserve">Ctrl + f </w:t>
      </w:r>
      <w:r>
        <w:rPr>
          <w:rFonts w:hint="eastAsia"/>
        </w:rPr>
        <w:t>光标向前移动一个字符</w:t>
      </w:r>
    </w:p>
    <w:p w:rsidR="005B56F8" w:rsidRDefault="005B56F8">
      <w:pPr>
        <w:tabs>
          <w:tab w:val="left" w:pos="420"/>
        </w:tabs>
        <w:ind w:firstLineChars="0" w:firstLine="0"/>
        <w:rPr>
          <w:rFonts w:hint="eastAsia"/>
        </w:rPr>
      </w:pPr>
      <w:r>
        <w:rPr>
          <w:rFonts w:hint="eastAsia"/>
        </w:rPr>
        <w:t xml:space="preserve">Ctrl + b </w:t>
      </w:r>
      <w:r>
        <w:rPr>
          <w:rFonts w:hint="eastAsia"/>
        </w:rPr>
        <w:t>光标向后移动一个字符</w:t>
      </w:r>
    </w:p>
    <w:p w:rsidR="005B56F8" w:rsidRDefault="005B56F8">
      <w:pPr>
        <w:tabs>
          <w:tab w:val="left" w:pos="420"/>
        </w:tabs>
        <w:ind w:firstLineChars="0" w:firstLine="0"/>
        <w:rPr>
          <w:rFonts w:hint="eastAsia"/>
        </w:rPr>
      </w:pPr>
      <w:r>
        <w:rPr>
          <w:rFonts w:hint="eastAsia"/>
        </w:rPr>
        <w:t xml:space="preserve">Alt + f </w:t>
      </w:r>
      <w:r>
        <w:rPr>
          <w:rFonts w:hint="eastAsia"/>
        </w:rPr>
        <w:t>光标向前移动一个单词</w:t>
      </w:r>
    </w:p>
    <w:p w:rsidR="005B56F8" w:rsidRDefault="005B56F8">
      <w:pPr>
        <w:tabs>
          <w:tab w:val="left" w:pos="420"/>
        </w:tabs>
        <w:ind w:firstLineChars="0" w:firstLine="0"/>
        <w:rPr>
          <w:rFonts w:hint="eastAsia"/>
        </w:rPr>
      </w:pPr>
      <w:r>
        <w:rPr>
          <w:rFonts w:hint="eastAsia"/>
        </w:rPr>
        <w:t xml:space="preserve">Alt + b </w:t>
      </w:r>
      <w:r>
        <w:rPr>
          <w:rFonts w:hint="eastAsia"/>
        </w:rPr>
        <w:t>光标向后移动一个单词</w:t>
      </w:r>
    </w:p>
    <w:p w:rsidR="005B56F8" w:rsidRDefault="005B56F8">
      <w:pPr>
        <w:tabs>
          <w:tab w:val="left" w:pos="420"/>
        </w:tabs>
        <w:ind w:firstLineChars="0" w:firstLine="0"/>
        <w:rPr>
          <w:rFonts w:hint="eastAsia"/>
        </w:rPr>
      </w:pPr>
      <w:r>
        <w:rPr>
          <w:rFonts w:hint="eastAsia"/>
        </w:rPr>
        <w:t>Esc + b</w:t>
      </w:r>
      <w:r>
        <w:rPr>
          <w:rFonts w:hint="eastAsia"/>
        </w:rPr>
        <w:t>移动到【当前单词】的开头</w:t>
      </w:r>
    </w:p>
    <w:p w:rsidR="005B56F8" w:rsidRDefault="005B56F8">
      <w:pPr>
        <w:tabs>
          <w:tab w:val="left" w:pos="420"/>
        </w:tabs>
        <w:ind w:firstLineChars="0" w:firstLine="0"/>
        <w:rPr>
          <w:rFonts w:hint="eastAsia"/>
        </w:rPr>
      </w:pPr>
      <w:r>
        <w:rPr>
          <w:rFonts w:hint="eastAsia"/>
        </w:rPr>
        <w:t xml:space="preserve">Esc + f </w:t>
      </w:r>
      <w:r>
        <w:rPr>
          <w:rFonts w:hint="eastAsia"/>
        </w:rPr>
        <w:t>移动到【当前单词】的结尾</w:t>
      </w:r>
    </w:p>
    <w:p w:rsidR="005B56F8" w:rsidRDefault="005B56F8" w:rsidP="008F4980">
      <w:pPr>
        <w:pStyle w:val="3"/>
        <w:spacing w:before="156" w:after="156"/>
        <w:rPr>
          <w:rFonts w:hint="eastAsia"/>
        </w:rPr>
      </w:pPr>
      <w:r>
        <w:rPr>
          <w:rFonts w:hint="eastAsia"/>
        </w:rPr>
        <w:t>删除</w:t>
      </w:r>
    </w:p>
    <w:p w:rsidR="005B56F8" w:rsidRDefault="005B56F8">
      <w:pPr>
        <w:tabs>
          <w:tab w:val="left" w:pos="420"/>
        </w:tabs>
        <w:ind w:firstLineChars="0" w:firstLine="0"/>
      </w:pPr>
      <w:r>
        <w:t>Ctrl + d</w:t>
      </w:r>
      <w:r>
        <w:rPr>
          <w:rFonts w:hint="eastAsia"/>
        </w:rPr>
        <w:t xml:space="preserve"> </w:t>
      </w:r>
      <w:r>
        <w:t>删除光标【所在处】字符</w:t>
      </w:r>
    </w:p>
    <w:p w:rsidR="005B56F8" w:rsidRDefault="005B56F8">
      <w:pPr>
        <w:tabs>
          <w:tab w:val="left" w:pos="420"/>
        </w:tabs>
        <w:ind w:firstLineChars="0" w:firstLine="0"/>
      </w:pPr>
      <w:r>
        <w:t xml:space="preserve">Ctrl + h </w:t>
      </w:r>
      <w:r>
        <w:t>删除光标【所在处前】一个字符</w:t>
      </w:r>
    </w:p>
    <w:p w:rsidR="005B56F8" w:rsidRDefault="005B56F8">
      <w:pPr>
        <w:tabs>
          <w:tab w:val="left" w:pos="420"/>
        </w:tabs>
        <w:ind w:firstLineChars="0" w:firstLine="0"/>
      </w:pPr>
      <w:r>
        <w:t>Ctrl + w</w:t>
      </w:r>
      <w:r>
        <w:t>擦除从【光标】位置到词首的全部字母（即擦除光标位置到前面最近的一个空格之间的内容）</w:t>
      </w:r>
    </w:p>
    <w:p w:rsidR="005B56F8" w:rsidRDefault="005B56F8">
      <w:pPr>
        <w:tabs>
          <w:tab w:val="left" w:pos="420"/>
        </w:tabs>
        <w:ind w:firstLineChars="0" w:firstLine="0"/>
      </w:pPr>
      <w:r>
        <w:t>Ctrl + u</w:t>
      </w:r>
      <w:r>
        <w:t>擦除从【当前光标】位置到【行首】的全部内容</w:t>
      </w:r>
    </w:p>
    <w:p w:rsidR="005B56F8" w:rsidRDefault="005B56F8">
      <w:pPr>
        <w:tabs>
          <w:tab w:val="left" w:pos="420"/>
        </w:tabs>
        <w:ind w:firstLineChars="0" w:firstLine="0"/>
      </w:pPr>
      <w:r>
        <w:t>Ctrl + k</w:t>
      </w:r>
      <w:r>
        <w:t>擦除从【当前光标】位置到【行尾】的全部内容</w:t>
      </w:r>
    </w:p>
    <w:p w:rsidR="005B56F8" w:rsidRDefault="005B56F8">
      <w:pPr>
        <w:tabs>
          <w:tab w:val="left" w:pos="420"/>
        </w:tabs>
        <w:ind w:firstLineChars="0" w:firstLine="0"/>
      </w:pPr>
      <w:r>
        <w:t>Ctrl + y</w:t>
      </w:r>
      <w:r>
        <w:t>粘贴【使用了</w:t>
      </w:r>
      <w:r>
        <w:t xml:space="preserve"> Ctrl+u</w:t>
      </w:r>
      <w:r>
        <w:t>、</w:t>
      </w:r>
      <w:r>
        <w:t xml:space="preserve">Ctrl+k </w:t>
      </w:r>
      <w:r>
        <w:t>、</w:t>
      </w:r>
      <w:r>
        <w:t xml:space="preserve"> Ctrl+w </w:t>
      </w:r>
      <w:r>
        <w:t>快捷键擦除】的文本</w:t>
      </w:r>
    </w:p>
    <w:p w:rsidR="005B56F8" w:rsidRDefault="005B56F8" w:rsidP="008F4980">
      <w:pPr>
        <w:pStyle w:val="3"/>
        <w:spacing w:before="156" w:after="156"/>
      </w:pPr>
      <w:r>
        <w:rPr>
          <w:rFonts w:hint="eastAsia"/>
        </w:rPr>
        <w:t>历史记录</w:t>
      </w:r>
    </w:p>
    <w:p w:rsidR="005B56F8" w:rsidRDefault="005B56F8">
      <w:pPr>
        <w:tabs>
          <w:tab w:val="left" w:pos="420"/>
        </w:tabs>
        <w:ind w:firstLineChars="0" w:firstLine="0"/>
      </w:pPr>
      <w:r>
        <w:rPr>
          <w:rFonts w:hint="eastAsia"/>
        </w:rPr>
        <w:t xml:space="preserve">Ctrl + p </w:t>
      </w:r>
      <w:r>
        <w:rPr>
          <w:rFonts w:hint="eastAsia"/>
        </w:rPr>
        <w:t>上一条记录</w:t>
      </w:r>
    </w:p>
    <w:p w:rsidR="005B56F8" w:rsidRDefault="005B56F8">
      <w:pPr>
        <w:tabs>
          <w:tab w:val="left" w:pos="420"/>
        </w:tabs>
        <w:ind w:firstLineChars="0" w:firstLine="0"/>
      </w:pPr>
      <w:r>
        <w:rPr>
          <w:rFonts w:hint="eastAsia"/>
        </w:rPr>
        <w:t xml:space="preserve">Ctrl + n </w:t>
      </w:r>
      <w:r>
        <w:rPr>
          <w:rFonts w:hint="eastAsia"/>
        </w:rPr>
        <w:t>下一条记录</w:t>
      </w:r>
    </w:p>
    <w:p w:rsidR="005B56F8" w:rsidRDefault="005B56F8">
      <w:pPr>
        <w:tabs>
          <w:tab w:val="left" w:pos="420"/>
        </w:tabs>
        <w:ind w:firstLineChars="0" w:firstLine="0"/>
        <w:rPr>
          <w:rFonts w:hint="eastAsia"/>
        </w:rPr>
      </w:pPr>
      <w:r>
        <w:rPr>
          <w:rFonts w:hint="eastAsia"/>
        </w:rPr>
        <w:t xml:space="preserve">Ctrl + r </w:t>
      </w:r>
      <w:r>
        <w:rPr>
          <w:rFonts w:hint="eastAsia"/>
        </w:rPr>
        <w:t>搜索历史命令</w:t>
      </w:r>
    </w:p>
    <w:p w:rsidR="005B56F8" w:rsidRDefault="005B56F8" w:rsidP="008F4980">
      <w:pPr>
        <w:pStyle w:val="2"/>
        <w:spacing w:before="312" w:after="312"/>
        <w:rPr>
          <w:rFonts w:hint="eastAsia"/>
        </w:rPr>
      </w:pPr>
      <w:r>
        <w:rPr>
          <w:rFonts w:hint="eastAsia"/>
        </w:rPr>
        <w:lastRenderedPageBreak/>
        <w:t>后台运行</w:t>
      </w:r>
    </w:p>
    <w:p w:rsidR="005B56F8" w:rsidRDefault="005B56F8">
      <w:pPr>
        <w:tabs>
          <w:tab w:val="left" w:pos="420"/>
        </w:tabs>
        <w:ind w:firstLineChars="0" w:firstLine="0"/>
        <w:rPr>
          <w:rFonts w:hint="eastAsia"/>
        </w:rPr>
      </w:pPr>
      <w:r>
        <w:rPr>
          <w:rFonts w:hint="eastAsia"/>
        </w:rPr>
        <w:t xml:space="preserve">Ctrl + z </w:t>
      </w:r>
      <w:r>
        <w:rPr>
          <w:rFonts w:hint="eastAsia"/>
        </w:rPr>
        <w:t>挂起当前任务（</w:t>
      </w:r>
      <w:r>
        <w:rPr>
          <w:rFonts w:hint="eastAsia"/>
        </w:rPr>
        <w:t>&amp;</w:t>
      </w:r>
      <w:r>
        <w:rPr>
          <w:rFonts w:hint="eastAsia"/>
        </w:rPr>
        <w:t>）</w:t>
      </w:r>
    </w:p>
    <w:p w:rsidR="005B56F8" w:rsidRDefault="005B56F8">
      <w:pPr>
        <w:tabs>
          <w:tab w:val="left" w:pos="420"/>
        </w:tabs>
        <w:ind w:firstLineChars="0" w:firstLine="0"/>
        <w:rPr>
          <w:rFonts w:hint="eastAsia"/>
        </w:rPr>
      </w:pPr>
      <w:r>
        <w:t>Ctrl + c</w:t>
      </w:r>
      <w:r>
        <w:rPr>
          <w:rFonts w:hint="eastAsia"/>
        </w:rPr>
        <w:t xml:space="preserve"> </w:t>
      </w:r>
      <w:r>
        <w:rPr>
          <w:rFonts w:hint="eastAsia"/>
        </w:rPr>
        <w:t>结束任务</w:t>
      </w:r>
    </w:p>
    <w:p w:rsidR="005B56F8" w:rsidRDefault="005B56F8">
      <w:pPr>
        <w:tabs>
          <w:tab w:val="left" w:pos="420"/>
        </w:tabs>
        <w:ind w:firstLineChars="0" w:firstLine="0"/>
      </w:pPr>
      <w:r>
        <w:rPr>
          <w:rFonts w:hint="eastAsia"/>
        </w:rPr>
        <w:t xml:space="preserve">kill n </w:t>
      </w:r>
      <w:r>
        <w:rPr>
          <w:rFonts w:hint="eastAsia"/>
        </w:rPr>
        <w:t>结束任务</w:t>
      </w:r>
    </w:p>
    <w:p w:rsidR="005B56F8" w:rsidRDefault="005B56F8">
      <w:pPr>
        <w:tabs>
          <w:tab w:val="left" w:pos="420"/>
        </w:tabs>
        <w:ind w:firstLineChars="0" w:firstLine="0"/>
      </w:pPr>
      <w:r>
        <w:t>jobs</w:t>
      </w:r>
      <w:r>
        <w:rPr>
          <w:rFonts w:hint="eastAsia"/>
        </w:rPr>
        <w:t xml:space="preserve"> </w:t>
      </w:r>
      <w:r>
        <w:t>查看任务，返回任务编号</w:t>
      </w:r>
      <w:r>
        <w:t>n</w:t>
      </w:r>
      <w:r>
        <w:t>和进程号</w:t>
      </w:r>
    </w:p>
    <w:p w:rsidR="005B56F8" w:rsidRDefault="005B56F8">
      <w:pPr>
        <w:tabs>
          <w:tab w:val="left" w:pos="420"/>
        </w:tabs>
        <w:ind w:firstLineChars="0" w:firstLine="0"/>
      </w:pPr>
      <w:r>
        <w:t>ps -aux</w:t>
      </w:r>
      <w:r>
        <w:rPr>
          <w:rFonts w:hint="eastAsia"/>
        </w:rPr>
        <w:t xml:space="preserve"> | grep # a: </w:t>
      </w:r>
      <w:r>
        <w:rPr>
          <w:rFonts w:hint="eastAsia"/>
        </w:rPr>
        <w:t>显示所有程序</w:t>
      </w:r>
      <w:r>
        <w:rPr>
          <w:rFonts w:hint="eastAsia"/>
        </w:rPr>
        <w:t xml:space="preserve"> u: </w:t>
      </w:r>
      <w:r>
        <w:rPr>
          <w:rFonts w:hint="eastAsia"/>
        </w:rPr>
        <w:t>以用户为主的格式来显示</w:t>
      </w:r>
      <w:r>
        <w:rPr>
          <w:rFonts w:hint="eastAsia"/>
        </w:rPr>
        <w:t xml:space="preserve"> x: </w:t>
      </w:r>
      <w:r>
        <w:rPr>
          <w:rFonts w:hint="eastAsia"/>
        </w:rPr>
        <w:t>显示所有程序，不以终端机来区分</w:t>
      </w:r>
      <w:r>
        <w:rPr>
          <w:rFonts w:hint="eastAsia"/>
        </w:rPr>
        <w:t xml:space="preserve"> grep</w:t>
      </w:r>
      <w:r>
        <w:rPr>
          <w:rFonts w:hint="eastAsia"/>
        </w:rPr>
        <w:t>查找进程很方便，最后一行总是会</w:t>
      </w:r>
      <w:r>
        <w:rPr>
          <w:rFonts w:hint="eastAsia"/>
        </w:rPr>
        <w:t>grep</w:t>
      </w:r>
      <w:r>
        <w:rPr>
          <w:rFonts w:hint="eastAsia"/>
        </w:rPr>
        <w:t>自己</w:t>
      </w:r>
    </w:p>
    <w:p w:rsidR="005B56F8" w:rsidRDefault="005B56F8">
      <w:pPr>
        <w:tabs>
          <w:tab w:val="left" w:pos="420"/>
        </w:tabs>
        <w:ind w:firstLineChars="0" w:firstLine="0"/>
      </w:pPr>
    </w:p>
    <w:p w:rsidR="005B56F8" w:rsidRDefault="005B56F8">
      <w:pPr>
        <w:tabs>
          <w:tab w:val="left" w:pos="420"/>
        </w:tabs>
        <w:ind w:firstLineChars="0" w:firstLine="0"/>
      </w:pPr>
      <w:r>
        <w:t xml:space="preserve">bg n </w:t>
      </w:r>
      <w:r>
        <w:t>将编号为</w:t>
      </w:r>
      <w:r>
        <w:t>n</w:t>
      </w:r>
      <w:r>
        <w:t>的任务转后台运行</w:t>
      </w:r>
    </w:p>
    <w:p w:rsidR="005B56F8" w:rsidRDefault="005B56F8">
      <w:pPr>
        <w:tabs>
          <w:tab w:val="left" w:pos="420"/>
        </w:tabs>
        <w:ind w:firstLineChars="0" w:firstLine="0"/>
      </w:pPr>
      <w:r>
        <w:t xml:space="preserve">fg n </w:t>
      </w:r>
      <w:r>
        <w:t>将编号为</w:t>
      </w:r>
      <w:r>
        <w:t>n</w:t>
      </w:r>
      <w:r>
        <w:t>的任务转前台运行</w:t>
      </w:r>
    </w:p>
    <w:p w:rsidR="005B56F8" w:rsidRDefault="005B56F8">
      <w:pPr>
        <w:tabs>
          <w:tab w:val="left" w:pos="420"/>
        </w:tabs>
        <w:ind w:firstLineChars="0" w:firstLine="0"/>
      </w:pPr>
    </w:p>
    <w:p w:rsidR="005B56F8" w:rsidRDefault="005B56F8">
      <w:pPr>
        <w:tabs>
          <w:tab w:val="left" w:pos="420"/>
        </w:tabs>
        <w:ind w:firstLineChars="0" w:firstLine="0"/>
        <w:rPr>
          <w:rFonts w:hint="eastAsia"/>
        </w:rPr>
      </w:pPr>
      <w:r>
        <w:rPr>
          <w:rFonts w:hint="eastAsia"/>
        </w:rPr>
        <w:t>前台执行→</w:t>
      </w:r>
      <w:r>
        <w:rPr>
          <w:rFonts w:hint="eastAsia"/>
        </w:rPr>
        <w:t xml:space="preserve">Ctrl + z </w:t>
      </w:r>
      <w:r>
        <w:rPr>
          <w:rFonts w:hint="eastAsia"/>
        </w:rPr>
        <w:t>→</w:t>
      </w:r>
      <w:r>
        <w:rPr>
          <w:rFonts w:hint="eastAsia"/>
        </w:rPr>
        <w:t xml:space="preserve">bg n </w:t>
      </w:r>
    </w:p>
    <w:p w:rsidR="005B56F8" w:rsidRDefault="005B56F8">
      <w:pPr>
        <w:tabs>
          <w:tab w:val="left" w:pos="420"/>
        </w:tabs>
        <w:ind w:firstLineChars="0" w:firstLine="0"/>
        <w:rPr>
          <w:rFonts w:hint="eastAsia"/>
        </w:rPr>
      </w:pPr>
      <w:r>
        <w:t>nohup</w:t>
      </w:r>
      <w:r>
        <w:rPr>
          <w:rFonts w:hint="eastAsia"/>
        </w:rPr>
        <w:t xml:space="preserve"> </w:t>
      </w:r>
      <w:r>
        <w:t>shell</w:t>
      </w:r>
      <w:r>
        <w:t>命令</w:t>
      </w:r>
      <w:r>
        <w:t xml:space="preserve"> &amp;</w:t>
      </w:r>
      <w:r>
        <w:rPr>
          <w:rFonts w:hint="eastAsia"/>
        </w:rPr>
        <w:t>（输出信息附加在当前目录的</w:t>
      </w:r>
      <w:r>
        <w:rPr>
          <w:rFonts w:hint="eastAsia"/>
        </w:rPr>
        <w:t xml:space="preserve"> nohup.out </w:t>
      </w:r>
      <w:r>
        <w:rPr>
          <w:rFonts w:hint="eastAsia"/>
        </w:rPr>
        <w:t>文件中）</w:t>
      </w:r>
    </w:p>
    <w:p w:rsidR="005B56F8" w:rsidRDefault="005B56F8">
      <w:pPr>
        <w:tabs>
          <w:tab w:val="left" w:pos="420"/>
        </w:tabs>
        <w:ind w:firstLineChars="0" w:firstLine="0"/>
        <w:rPr>
          <w:rFonts w:hint="eastAsia"/>
        </w:rPr>
      </w:pPr>
      <w:r>
        <w:rPr>
          <w:rFonts w:hint="eastAsia"/>
        </w:rPr>
        <w:t>nohup</w:t>
      </w:r>
      <w:r>
        <w:rPr>
          <w:rFonts w:hint="eastAsia"/>
        </w:rPr>
        <w:t>的重定向</w:t>
      </w:r>
    </w:p>
    <w:p w:rsidR="005B56F8" w:rsidRDefault="005B56F8">
      <w:pPr>
        <w:tabs>
          <w:tab w:val="left" w:pos="420"/>
        </w:tabs>
        <w:ind w:firstLineChars="0" w:firstLine="0"/>
      </w:pPr>
      <w:r>
        <w:t>只输出错误信息到日志文件</w:t>
      </w:r>
    </w:p>
    <w:p w:rsidR="005B56F8" w:rsidRDefault="005B56F8">
      <w:pPr>
        <w:tabs>
          <w:tab w:val="left" w:pos="420"/>
        </w:tabs>
        <w:ind w:firstLineChars="0" w:firstLine="0"/>
      </w:pPr>
      <w:r>
        <w:t xml:space="preserve">    nohup shell</w:t>
      </w:r>
      <w:r>
        <w:t>命令</w:t>
      </w:r>
      <w:r>
        <w:t xml:space="preserve"> 2&gt;log &amp;</w:t>
      </w:r>
    </w:p>
    <w:p w:rsidR="005B56F8" w:rsidRDefault="005B56F8">
      <w:pPr>
        <w:tabs>
          <w:tab w:val="left" w:pos="420"/>
        </w:tabs>
        <w:ind w:firstLineChars="0" w:firstLine="0"/>
      </w:pPr>
      <w:r>
        <w:t>什么信息也不要</w:t>
      </w:r>
    </w:p>
    <w:p w:rsidR="005B56F8" w:rsidRDefault="005B56F8" w:rsidP="008F4980">
      <w:pPr>
        <w:pStyle w:val="3"/>
        <w:spacing w:before="156" w:after="156"/>
      </w:pPr>
      <w:r>
        <w:rPr>
          <w:rFonts w:hint="eastAsia"/>
        </w:rPr>
        <w:t>命令</w:t>
      </w:r>
    </w:p>
    <w:p w:rsidR="005B56F8" w:rsidRDefault="005B56F8">
      <w:pPr>
        <w:tabs>
          <w:tab w:val="left" w:pos="420"/>
        </w:tabs>
        <w:ind w:firstLineChars="0" w:firstLine="0"/>
        <w:rPr>
          <w:u w:val="single"/>
        </w:rPr>
      </w:pPr>
      <w:r>
        <w:t xml:space="preserve">   </w:t>
      </w:r>
      <w:r>
        <w:rPr>
          <w:u w:val="single"/>
        </w:rPr>
        <w:t xml:space="preserve"> nohup shell</w:t>
      </w:r>
      <w:r>
        <w:rPr>
          <w:u w:val="single"/>
        </w:rPr>
        <w:t>命令</w:t>
      </w:r>
      <w:r>
        <w:rPr>
          <w:rFonts w:hint="eastAsia"/>
          <w:u w:val="single"/>
        </w:rPr>
        <w:t xml:space="preserve"> </w:t>
      </w:r>
      <w:r>
        <w:rPr>
          <w:u w:val="single"/>
        </w:rPr>
        <w:t>&gt; /</w:t>
      </w:r>
      <w:r>
        <w:rPr>
          <w:rFonts w:hint="eastAsia"/>
          <w:u w:val="single"/>
        </w:rPr>
        <w:t>data-tmp</w:t>
      </w:r>
      <w:r>
        <w:rPr>
          <w:u w:val="single"/>
        </w:rPr>
        <w:t>/log 2&gt;&amp;1 &amp;</w:t>
      </w:r>
    </w:p>
    <w:p w:rsidR="005B56F8" w:rsidRDefault="005B56F8">
      <w:pPr>
        <w:tabs>
          <w:tab w:val="left" w:pos="420"/>
        </w:tabs>
        <w:ind w:firstLineChars="0" w:firstLine="0"/>
        <w:rPr>
          <w:u w:val="single"/>
        </w:rPr>
      </w:pPr>
    </w:p>
    <w:p w:rsidR="005B56F8" w:rsidRDefault="005B56F8" w:rsidP="008F4980">
      <w:pPr>
        <w:pStyle w:val="3"/>
        <w:spacing w:before="156" w:after="156"/>
      </w:pPr>
      <w:r>
        <w:rPr>
          <w:rFonts w:hint="eastAsia"/>
        </w:rPr>
        <w:t>查看</w:t>
      </w:r>
    </w:p>
    <w:p w:rsidR="005B56F8" w:rsidRDefault="005B56F8">
      <w:pPr>
        <w:tabs>
          <w:tab w:val="left" w:pos="420"/>
        </w:tabs>
        <w:ind w:firstLineChars="0" w:firstLine="0"/>
      </w:pPr>
      <w:r>
        <w:t>tail -10 nohup.out (</w:t>
      </w:r>
      <w:r>
        <w:t>查看最后</w:t>
      </w:r>
      <w:r>
        <w:t>10</w:t>
      </w:r>
      <w:r>
        <w:t>行日志文本）</w:t>
      </w:r>
    </w:p>
    <w:p w:rsidR="005B56F8" w:rsidRDefault="005B56F8">
      <w:pPr>
        <w:tabs>
          <w:tab w:val="left" w:pos="420"/>
        </w:tabs>
        <w:ind w:firstLineChars="0" w:firstLine="0"/>
      </w:pPr>
    </w:p>
    <w:p w:rsidR="005B56F8" w:rsidRDefault="005B56F8" w:rsidP="008F4980">
      <w:pPr>
        <w:pStyle w:val="2"/>
        <w:spacing w:before="312" w:after="312"/>
      </w:pPr>
      <w:r>
        <w:rPr>
          <w:rFonts w:hint="eastAsia"/>
        </w:rPr>
        <w:t>软件安装</w:t>
      </w:r>
    </w:p>
    <w:p w:rsidR="005B56F8" w:rsidRDefault="005B56F8" w:rsidP="008F4980">
      <w:pPr>
        <w:pStyle w:val="3"/>
        <w:spacing w:before="156" w:after="156"/>
        <w:rPr>
          <w:rFonts w:hint="eastAsia"/>
        </w:rPr>
      </w:pPr>
      <w:r>
        <w:rPr>
          <w:rFonts w:hint="eastAsia"/>
        </w:rPr>
        <w:t>安装位置</w:t>
      </w:r>
    </w:p>
    <w:p w:rsidR="005B56F8" w:rsidRDefault="005B56F8">
      <w:pPr>
        <w:tabs>
          <w:tab w:val="left" w:pos="420"/>
        </w:tabs>
        <w:ind w:firstLineChars="0" w:firstLine="0"/>
        <w:rPr>
          <w:rFonts w:hint="eastAsia"/>
        </w:rPr>
      </w:pPr>
      <w:r>
        <w:t>/var/lib</w:t>
      </w:r>
      <w:r>
        <w:rPr>
          <w:rFonts w:hint="eastAsia"/>
        </w:rPr>
        <w:t>/program_name</w:t>
      </w:r>
    </w:p>
    <w:p w:rsidR="005B56F8" w:rsidRDefault="005B56F8" w:rsidP="008F4980">
      <w:pPr>
        <w:pStyle w:val="3"/>
        <w:spacing w:before="156" w:after="156"/>
        <w:rPr>
          <w:rFonts w:hint="eastAsia"/>
        </w:rPr>
      </w:pPr>
      <w:r>
        <w:rPr>
          <w:rFonts w:hint="eastAsia"/>
        </w:rPr>
        <w:lastRenderedPageBreak/>
        <w:t>安装软件</w:t>
      </w:r>
    </w:p>
    <w:p w:rsidR="005B56F8" w:rsidRDefault="005B56F8">
      <w:pPr>
        <w:tabs>
          <w:tab w:val="left" w:pos="420"/>
        </w:tabs>
        <w:ind w:firstLineChars="0" w:firstLine="0"/>
        <w:rPr>
          <w:rFonts w:hint="eastAsia"/>
        </w:rPr>
      </w:pPr>
      <w:r>
        <w:rPr>
          <w:rFonts w:hint="eastAsia"/>
        </w:rPr>
        <w:t xml:space="preserve">dpkg -l | grep </w:t>
      </w:r>
      <w:r>
        <w:rPr>
          <w:rFonts w:hint="eastAsia"/>
        </w:rPr>
        <w:t>软件名</w:t>
      </w:r>
    </w:p>
    <w:p w:rsidR="005B56F8" w:rsidRDefault="005B56F8" w:rsidP="008F4980">
      <w:pPr>
        <w:pStyle w:val="3"/>
        <w:spacing w:before="156" w:after="156"/>
        <w:rPr>
          <w:rFonts w:hint="eastAsia"/>
        </w:rPr>
      </w:pPr>
      <w:r>
        <w:rPr>
          <w:rFonts w:hint="eastAsia"/>
        </w:rPr>
        <w:t>安装说明</w:t>
      </w:r>
    </w:p>
    <w:p w:rsidR="005B56F8" w:rsidRDefault="005B56F8" w:rsidP="008F4980">
      <w:pPr>
        <w:ind w:firstLine="480"/>
      </w:pPr>
      <w:r>
        <w:t>/usr</w:t>
      </w:r>
      <w:r>
        <w:t>系统级的目录，理解为</w:t>
      </w:r>
      <w:r>
        <w:t>C:/Windows/</w:t>
      </w:r>
    </w:p>
    <w:p w:rsidR="005B56F8" w:rsidRDefault="005B56F8" w:rsidP="008F4980">
      <w:pPr>
        <w:ind w:firstLine="480"/>
      </w:pPr>
      <w:r>
        <w:t>/usr/lib</w:t>
      </w:r>
      <w:r>
        <w:t>理解为</w:t>
      </w:r>
      <w:r>
        <w:t>C:/Windows/System32</w:t>
      </w:r>
      <w:r>
        <w:br/>
        <w:t>/usr/local</w:t>
      </w:r>
      <w:r>
        <w:t>：用户级的程序目录，理解为</w:t>
      </w:r>
      <w:r>
        <w:t>C:/Progrem Files/</w:t>
      </w:r>
      <w:r>
        <w:rPr>
          <w:rFonts w:hint="eastAsia"/>
        </w:rPr>
        <w:t>，</w:t>
      </w:r>
      <w:r>
        <w:t>用户自己编译的软件默认会安装到这个目录下</w:t>
      </w:r>
      <w:r>
        <w:br/>
        <w:t>/opt</w:t>
      </w:r>
      <w:r>
        <w:t>：用户级的程序目录，理解为</w:t>
      </w:r>
      <w:r>
        <w:t>D:/Software</w:t>
      </w:r>
      <w:r>
        <w:t>，</w:t>
      </w:r>
      <w:r>
        <w:t>opt</w:t>
      </w:r>
      <w:r>
        <w:t>有可选的意思，这里可以用于放置第三方大型软件（或游戏），当你不需要时，直接</w:t>
      </w:r>
      <w:r>
        <w:t>rm -rf</w:t>
      </w:r>
      <w:r>
        <w:t>掉即可。在硬盘容量不够时，也可将</w:t>
      </w:r>
      <w:r>
        <w:t>/opt</w:t>
      </w:r>
      <w:r>
        <w:t>单独挂载到其他磁盘上使用。</w:t>
      </w:r>
    </w:p>
    <w:p w:rsidR="005B56F8" w:rsidRDefault="005B56F8" w:rsidP="008F4980">
      <w:pPr>
        <w:ind w:firstLine="480"/>
      </w:pPr>
      <w:r>
        <w:t>源码放哪里？</w:t>
      </w:r>
      <w:r>
        <w:br/>
        <w:t>/usr/src</w:t>
      </w:r>
      <w:r>
        <w:t>：系统级的源码目录。</w:t>
      </w:r>
    </w:p>
    <w:p w:rsidR="005B56F8" w:rsidRDefault="005B56F8">
      <w:pPr>
        <w:ind w:firstLineChars="0" w:firstLine="0"/>
      </w:pPr>
      <w:r>
        <w:t>/usr/local/src</w:t>
      </w:r>
      <w:r>
        <w:t>：用户级的源码目录</w:t>
      </w:r>
    </w:p>
    <w:p w:rsidR="005B56F8" w:rsidRDefault="005B56F8" w:rsidP="008F4980">
      <w:pPr>
        <w:pStyle w:val="2"/>
        <w:spacing w:before="312" w:after="312"/>
      </w:pPr>
      <w:r>
        <w:rPr>
          <w:rFonts w:hint="eastAsia"/>
        </w:rPr>
        <w:t>电脑信息</w:t>
      </w:r>
    </w:p>
    <w:p w:rsidR="005B56F8" w:rsidRDefault="005B56F8">
      <w:pPr>
        <w:ind w:firstLineChars="0" w:firstLine="0"/>
      </w:pPr>
      <w:r>
        <w:t>系统版本</w:t>
      </w:r>
    </w:p>
    <w:p w:rsidR="005B56F8" w:rsidRDefault="005B56F8">
      <w:pPr>
        <w:tabs>
          <w:tab w:val="left" w:pos="420"/>
        </w:tabs>
        <w:ind w:firstLineChars="0" w:firstLine="0"/>
      </w:pPr>
      <w:r>
        <w:t>lsb_release -a</w:t>
      </w:r>
    </w:p>
    <w:p w:rsidR="005B56F8" w:rsidRDefault="005B56F8">
      <w:pPr>
        <w:ind w:firstLineChars="0" w:firstLine="0"/>
      </w:pPr>
      <w:r>
        <w:t>内核版本</w:t>
      </w:r>
    </w:p>
    <w:p w:rsidR="005B56F8" w:rsidRDefault="005B56F8">
      <w:pPr>
        <w:tabs>
          <w:tab w:val="left" w:pos="420"/>
        </w:tabs>
        <w:ind w:firstLineChars="0" w:firstLine="0"/>
        <w:rPr>
          <w:rFonts w:hint="eastAsia"/>
        </w:rPr>
      </w:pPr>
      <w:proofErr w:type="gramStart"/>
      <w:r>
        <w:t>cat</w:t>
      </w:r>
      <w:proofErr w:type="gramEnd"/>
      <w:r>
        <w:t xml:space="preserve"> /proc/version</w:t>
      </w:r>
    </w:p>
    <w:p w:rsidR="005B56F8" w:rsidRDefault="005B56F8">
      <w:pPr>
        <w:tabs>
          <w:tab w:val="left" w:pos="420"/>
        </w:tabs>
        <w:ind w:firstLineChars="0" w:firstLine="0"/>
        <w:rPr>
          <w:rFonts w:hint="eastAsia"/>
          <w:b/>
          <w:bCs/>
          <w:u w:val="single"/>
        </w:rPr>
      </w:pPr>
      <w:r>
        <w:rPr>
          <w:rFonts w:hint="eastAsia"/>
          <w:b/>
          <w:bCs/>
          <w:u w:val="single"/>
        </w:rPr>
        <w:t xml:space="preserve">df -h </w:t>
      </w:r>
      <w:r>
        <w:rPr>
          <w:rFonts w:hint="eastAsia"/>
          <w:b/>
          <w:bCs/>
          <w:u w:val="single"/>
        </w:rPr>
        <w:t>查看数据目录使用情况（</w:t>
      </w:r>
      <w:r>
        <w:rPr>
          <w:rFonts w:hint="eastAsia"/>
          <w:b/>
          <w:bCs/>
          <w:u w:val="single"/>
        </w:rPr>
        <w:t>data_tmp/data_input/data_user</w:t>
      </w:r>
      <w:r>
        <w:rPr>
          <w:rFonts w:hint="eastAsia"/>
          <w:b/>
          <w:bCs/>
          <w:u w:val="single"/>
        </w:rPr>
        <w:t>）</w:t>
      </w:r>
    </w:p>
    <w:p w:rsidR="005B56F8" w:rsidRDefault="005B56F8">
      <w:pPr>
        <w:tabs>
          <w:tab w:val="left" w:pos="420"/>
        </w:tabs>
        <w:ind w:firstLineChars="0" w:firstLine="0"/>
        <w:rPr>
          <w:rFonts w:hint="eastAsia"/>
        </w:rPr>
      </w:pPr>
      <w:r>
        <w:rPr>
          <w:rFonts w:hint="eastAsia"/>
        </w:rPr>
        <w:t xml:space="preserve">nvidia-smi </w:t>
      </w:r>
      <w:r>
        <w:rPr>
          <w:rFonts w:hint="eastAsia"/>
        </w:rPr>
        <w:t>查看显卡状态</w:t>
      </w:r>
    </w:p>
    <w:p w:rsidR="005B56F8" w:rsidRDefault="005B56F8">
      <w:pPr>
        <w:tabs>
          <w:tab w:val="left" w:pos="420"/>
        </w:tabs>
        <w:ind w:firstLineChars="0" w:firstLine="0"/>
        <w:rPr>
          <w:rFonts w:hint="eastAsia"/>
        </w:rPr>
      </w:pPr>
    </w:p>
    <w:p w:rsidR="005B56F8" w:rsidRDefault="005B56F8" w:rsidP="008F4980">
      <w:pPr>
        <w:pStyle w:val="2"/>
        <w:spacing w:before="312" w:after="312"/>
        <w:rPr>
          <w:rFonts w:hint="eastAsia"/>
        </w:rPr>
      </w:pPr>
      <w:r>
        <w:rPr>
          <w:rFonts w:hint="eastAsia"/>
        </w:rPr>
        <w:t>脚本</w:t>
      </w:r>
    </w:p>
    <w:p w:rsidR="005B56F8" w:rsidRDefault="005B56F8" w:rsidP="008F4980">
      <w:pPr>
        <w:pStyle w:val="3"/>
        <w:spacing w:before="156" w:after="156"/>
      </w:pPr>
      <w:r>
        <w:rPr>
          <w:rFonts w:hint="eastAsia"/>
        </w:rPr>
        <w:t>转义符</w:t>
      </w:r>
    </w:p>
    <w:p w:rsidR="005B56F8" w:rsidRDefault="005B56F8">
      <w:pPr>
        <w:tabs>
          <w:tab w:val="left" w:pos="420"/>
        </w:tabs>
        <w:ind w:firstLineChars="0" w:firstLine="0"/>
        <w:rPr>
          <w:rFonts w:hint="eastAsia"/>
        </w:rPr>
      </w:pPr>
      <w:r>
        <w:t>把</w:t>
      </w:r>
      <w:r>
        <w:t>\</w:t>
      </w:r>
      <w:r>
        <w:t>放在一个命令行</w:t>
      </w:r>
      <w:r>
        <w:rPr>
          <w:rFonts w:hint="eastAsia"/>
        </w:rPr>
        <w:t>表示换行</w:t>
      </w:r>
    </w:p>
    <w:p w:rsidR="005B56F8" w:rsidRDefault="005B56F8" w:rsidP="008F4980">
      <w:pPr>
        <w:pStyle w:val="3"/>
        <w:spacing w:before="156" w:after="156"/>
        <w:rPr>
          <w:rFonts w:hint="eastAsia"/>
        </w:rPr>
      </w:pPr>
      <w:r>
        <w:rPr>
          <w:rFonts w:hint="eastAsia"/>
        </w:rPr>
        <w:t>创建</w:t>
      </w:r>
      <w:r>
        <w:rPr>
          <w:rFonts w:hint="eastAsia"/>
        </w:rPr>
        <w:t>/</w:t>
      </w:r>
      <w:r>
        <w:rPr>
          <w:rFonts w:hint="eastAsia"/>
        </w:rPr>
        <w:t>编辑</w:t>
      </w:r>
    </w:p>
    <w:p w:rsidR="005B56F8" w:rsidRDefault="005B56F8" w:rsidP="008F4980">
      <w:pPr>
        <w:ind w:firstLine="480"/>
      </w:pPr>
      <w:proofErr w:type="gramStart"/>
      <w:r>
        <w:rPr>
          <w:rFonts w:hint="eastAsia"/>
        </w:rPr>
        <w:t>vim/touch</w:t>
      </w:r>
      <w:proofErr w:type="gramEnd"/>
    </w:p>
    <w:p w:rsidR="005B56F8" w:rsidRDefault="005B56F8" w:rsidP="008F4980">
      <w:pPr>
        <w:ind w:leftChars="100" w:left="240" w:firstLine="480"/>
        <w:rPr>
          <w:rFonts w:hint="eastAsia"/>
        </w:rPr>
      </w:pPr>
      <w:r>
        <w:rPr>
          <w:rFonts w:hint="eastAsia"/>
        </w:rPr>
        <w:lastRenderedPageBreak/>
        <w:t>i|a</w:t>
      </w:r>
      <w:r>
        <w:rPr>
          <w:rFonts w:hint="eastAsia"/>
        </w:rPr>
        <w:t>→进入编辑模式</w:t>
      </w:r>
    </w:p>
    <w:p w:rsidR="005B56F8" w:rsidRDefault="005B56F8" w:rsidP="008F4980">
      <w:pPr>
        <w:ind w:leftChars="100" w:left="240" w:firstLine="480"/>
        <w:rPr>
          <w:rFonts w:hint="eastAsia"/>
        </w:rPr>
      </w:pPr>
      <w:r>
        <w:rPr>
          <w:rFonts w:hint="eastAsia"/>
        </w:rPr>
        <w:t>Esc</w:t>
      </w:r>
      <w:r>
        <w:rPr>
          <w:rFonts w:hint="eastAsia"/>
        </w:rPr>
        <w:t>→退出编辑模式</w:t>
      </w:r>
    </w:p>
    <w:p w:rsidR="005B56F8" w:rsidRDefault="005B56F8" w:rsidP="008F4980">
      <w:pPr>
        <w:ind w:leftChars="100" w:left="240" w:firstLine="480"/>
        <w:rPr>
          <w:rFonts w:hint="eastAsia"/>
        </w:rPr>
      </w:pPr>
      <w:r>
        <w:rPr>
          <w:rFonts w:hint="eastAsia"/>
        </w:rPr>
        <w:t>:wq</w:t>
      </w:r>
      <w:r>
        <w:rPr>
          <w:rFonts w:hint="eastAsia"/>
        </w:rPr>
        <w:t>→保存并退出</w:t>
      </w:r>
    </w:p>
    <w:p w:rsidR="005B56F8" w:rsidRDefault="005B56F8" w:rsidP="008F4980">
      <w:pPr>
        <w:ind w:leftChars="100" w:left="240" w:firstLine="480"/>
      </w:pPr>
      <w:r>
        <w:rPr>
          <w:rFonts w:hint="eastAsia"/>
        </w:rPr>
        <w:t>:q</w:t>
      </w:r>
      <w:r>
        <w:rPr>
          <w:rFonts w:hint="eastAsia"/>
        </w:rPr>
        <w:t>→直接退出</w:t>
      </w:r>
    </w:p>
    <w:p w:rsidR="005B56F8" w:rsidRDefault="005B56F8" w:rsidP="008F4980">
      <w:pPr>
        <w:pStyle w:val="3"/>
        <w:spacing w:before="156" w:after="156"/>
        <w:rPr>
          <w:rFonts w:hint="eastAsia"/>
        </w:rPr>
      </w:pPr>
      <w:r>
        <w:rPr>
          <w:rFonts w:hint="eastAsia"/>
        </w:rPr>
        <w:t>运行</w:t>
      </w:r>
    </w:p>
    <w:p w:rsidR="005B56F8" w:rsidRDefault="005B56F8">
      <w:pPr>
        <w:ind w:firstLineChars="0" w:firstLine="0"/>
        <w:rPr>
          <w:rFonts w:hint="eastAsia"/>
        </w:rPr>
      </w:pPr>
      <w:proofErr w:type="gramStart"/>
      <w:r>
        <w:rPr>
          <w:rFonts w:hint="eastAsia"/>
        </w:rPr>
        <w:t>bash</w:t>
      </w:r>
      <w:proofErr w:type="gramEnd"/>
    </w:p>
    <w:p w:rsidR="005B56F8" w:rsidRDefault="005B56F8" w:rsidP="008F4980">
      <w:pPr>
        <w:pStyle w:val="3"/>
        <w:spacing w:before="156" w:after="156"/>
      </w:pPr>
      <w:r>
        <w:t xml:space="preserve">echo </w:t>
      </w:r>
      <w:r>
        <w:t>打印命令</w:t>
      </w:r>
      <w:r>
        <w:t xml:space="preserve"> </w:t>
      </w:r>
    </w:p>
    <w:p w:rsidR="005B56F8" w:rsidRDefault="005B56F8" w:rsidP="008F4980">
      <w:pPr>
        <w:ind w:firstLine="480"/>
      </w:pPr>
      <w:r>
        <w:t>echo "</w:t>
      </w:r>
      <w:r>
        <w:t>字符串</w:t>
      </w:r>
      <w:r>
        <w:t>"</w:t>
      </w:r>
      <w:r>
        <w:rPr>
          <w:rFonts w:hint="eastAsia"/>
        </w:rPr>
        <w:t xml:space="preserve"> </w:t>
      </w:r>
      <w:r>
        <w:rPr>
          <w:rFonts w:hint="eastAsia"/>
        </w:rPr>
        <w:t>→</w:t>
      </w:r>
      <w:r>
        <w:rPr>
          <w:rFonts w:hint="eastAsia"/>
        </w:rPr>
        <w:t xml:space="preserve"> </w:t>
      </w:r>
      <w:r>
        <w:t>在屏幕上打印</w:t>
      </w:r>
      <w:r>
        <w:t xml:space="preserve"> </w:t>
      </w:r>
      <w:r>
        <w:t>字符串。</w:t>
      </w:r>
    </w:p>
    <w:p w:rsidR="005B56F8" w:rsidRDefault="005B56F8" w:rsidP="008F4980">
      <w:pPr>
        <w:ind w:firstLine="480"/>
        <w:rPr>
          <w:rFonts w:hint="eastAsia"/>
        </w:rPr>
      </w:pPr>
      <w:r>
        <w:t>echo “</w:t>
      </w:r>
      <w:r>
        <w:rPr>
          <w:rFonts w:hint="eastAsia"/>
        </w:rPr>
        <w:t>内容</w:t>
      </w:r>
      <w:r>
        <w:t>” &gt;</w:t>
      </w:r>
      <w:r>
        <w:rPr>
          <w:rFonts w:hint="eastAsia"/>
        </w:rPr>
        <w:t xml:space="preserve"> OR</w:t>
      </w:r>
      <w:r>
        <w:t xml:space="preserve"> echo &gt;&gt; </w:t>
      </w:r>
      <w:r>
        <w:rPr>
          <w:rFonts w:hint="eastAsia"/>
        </w:rPr>
        <w:t>file.sh</w:t>
      </w:r>
      <w:r>
        <w:t xml:space="preserve"> </w:t>
      </w:r>
      <w:r>
        <w:t>导入</w:t>
      </w:r>
      <w:r>
        <w:rPr>
          <w:rFonts w:hint="eastAsia"/>
        </w:rPr>
        <w:t>内容</w:t>
      </w:r>
      <w:r>
        <w:t>到</w:t>
      </w:r>
      <w:r>
        <w:rPr>
          <w:rFonts w:hint="eastAsia"/>
        </w:rPr>
        <w:t>file</w:t>
      </w:r>
      <w:r>
        <w:rPr>
          <w:rFonts w:hint="eastAsia"/>
        </w:rPr>
        <w:t>里</w:t>
      </w:r>
    </w:p>
    <w:p w:rsidR="005B56F8" w:rsidRDefault="005B56F8" w:rsidP="008F4980">
      <w:pPr>
        <w:ind w:firstLine="480"/>
      </w:pPr>
      <w:r>
        <w:rPr>
          <w:rFonts w:hint="eastAsia"/>
        </w:rPr>
        <w:t>例如：</w:t>
      </w:r>
    </w:p>
    <w:p w:rsidR="005B56F8" w:rsidRDefault="005B56F8" w:rsidP="008F4980">
      <w:pPr>
        <w:ind w:firstLine="480"/>
      </w:pPr>
      <w:r>
        <w:t xml:space="preserve">echo 'hello linux' &gt;&gt; /data/hello.txt  </w:t>
      </w:r>
      <w:r>
        <w:t>单行内容追加到文件结尾</w:t>
      </w:r>
    </w:p>
    <w:p w:rsidR="005B56F8" w:rsidRDefault="005B56F8" w:rsidP="008F4980">
      <w:pPr>
        <w:ind w:firstLine="480"/>
      </w:pPr>
      <w:r>
        <w:rPr>
          <w:rFonts w:hint="eastAsia"/>
        </w:rPr>
        <w:t>注：</w:t>
      </w:r>
    </w:p>
    <w:p w:rsidR="005B56F8" w:rsidRDefault="005B56F8" w:rsidP="008F4980">
      <w:pPr>
        <w:ind w:firstLine="480"/>
      </w:pPr>
      <w:r>
        <w:t>一个大于号</w:t>
      </w:r>
      <w:r>
        <w:t>&gt;</w:t>
      </w:r>
      <w:r>
        <w:rPr>
          <w:rFonts w:hint="eastAsia"/>
        </w:rPr>
        <w:t>：</w:t>
      </w:r>
      <w:r>
        <w:t>覆盖重定向，清除文件里的所有以前数据，增加新数据</w:t>
      </w:r>
    </w:p>
    <w:p w:rsidR="005B56F8" w:rsidRDefault="005B56F8" w:rsidP="008F4980">
      <w:pPr>
        <w:ind w:firstLine="480"/>
      </w:pPr>
      <w:r>
        <w:t>两个大于号</w:t>
      </w:r>
      <w:r>
        <w:t>&gt;&gt;</w:t>
      </w:r>
      <w:r>
        <w:rPr>
          <w:rFonts w:hint="eastAsia"/>
        </w:rPr>
        <w:t>：</w:t>
      </w:r>
      <w:r>
        <w:t>追加重定向，文件结尾加入内容，不删除已有文件内容</w:t>
      </w:r>
    </w:p>
    <w:p w:rsidR="005B56F8" w:rsidRDefault="005B56F8" w:rsidP="008F4980">
      <w:pPr>
        <w:pStyle w:val="3"/>
        <w:spacing w:before="156" w:after="156"/>
        <w:rPr>
          <w:rFonts w:hint="eastAsia"/>
        </w:rPr>
      </w:pPr>
      <w:r>
        <w:rPr>
          <w:rFonts w:hint="eastAsia"/>
        </w:rPr>
        <w:t>查看</w:t>
      </w:r>
    </w:p>
    <w:p w:rsidR="005B56F8" w:rsidRDefault="005B56F8" w:rsidP="008F4980">
      <w:pPr>
        <w:ind w:firstLine="480"/>
        <w:rPr>
          <w:rFonts w:hint="eastAsia"/>
        </w:rPr>
      </w:pPr>
      <w:proofErr w:type="gramStart"/>
      <w:r>
        <w:rPr>
          <w:rFonts w:hint="eastAsia"/>
        </w:rPr>
        <w:t>cat</w:t>
      </w:r>
      <w:proofErr w:type="gramEnd"/>
    </w:p>
    <w:p w:rsidR="005B56F8" w:rsidRDefault="005B56F8" w:rsidP="008F4980">
      <w:pPr>
        <w:pStyle w:val="3"/>
        <w:spacing w:before="156" w:after="156"/>
        <w:rPr>
          <w:rFonts w:hint="eastAsia"/>
        </w:rPr>
      </w:pPr>
      <w:r>
        <w:rPr>
          <w:rFonts w:hint="eastAsia"/>
        </w:rPr>
        <w:t>while</w:t>
      </w:r>
      <w:r>
        <w:rPr>
          <w:rFonts w:hint="eastAsia"/>
        </w:rPr>
        <w:t>语句</w:t>
      </w:r>
    </w:p>
    <w:p w:rsidR="005B56F8" w:rsidRDefault="005B56F8" w:rsidP="008F4980">
      <w:pPr>
        <w:ind w:firstLine="480"/>
      </w:pPr>
      <w:r>
        <w:rPr>
          <w:rFonts w:hint="eastAsia"/>
        </w:rPr>
        <w:t>i=1</w:t>
      </w:r>
    </w:p>
    <w:p w:rsidR="005B56F8" w:rsidRDefault="005B56F8" w:rsidP="008F4980">
      <w:pPr>
        <w:ind w:firstLine="480"/>
        <w:rPr>
          <w:rFonts w:hint="eastAsia"/>
        </w:rPr>
      </w:pPr>
      <w:proofErr w:type="gramStart"/>
      <w:r>
        <w:rPr>
          <w:rFonts w:hint="eastAsia"/>
        </w:rPr>
        <w:t>while</w:t>
      </w:r>
      <w:proofErr w:type="gramEnd"/>
      <w:r>
        <w:rPr>
          <w:rFonts w:hint="eastAsia"/>
        </w:rPr>
        <w:t xml:space="preserve"> [ $i -le 5 ];</w:t>
      </w:r>
    </w:p>
    <w:p w:rsidR="005B56F8" w:rsidRDefault="005B56F8" w:rsidP="008F4980">
      <w:pPr>
        <w:ind w:firstLine="480"/>
        <w:rPr>
          <w:rFonts w:hint="eastAsia"/>
        </w:rPr>
      </w:pPr>
      <w:proofErr w:type="gramStart"/>
      <w:r>
        <w:rPr>
          <w:rFonts w:hint="eastAsia"/>
        </w:rPr>
        <w:t>do</w:t>
      </w:r>
      <w:proofErr w:type="gramEnd"/>
      <w:r>
        <w:rPr>
          <w:rFonts w:hint="eastAsia"/>
        </w:rPr>
        <w:t xml:space="preserve"> </w:t>
      </w:r>
    </w:p>
    <w:p w:rsidR="005B56F8" w:rsidRDefault="005B56F8" w:rsidP="008F4980">
      <w:pPr>
        <w:ind w:firstLine="480"/>
      </w:pPr>
      <w:r>
        <w:rPr>
          <w:rFonts w:hint="eastAsia"/>
        </w:rPr>
        <w:t xml:space="preserve"> </w:t>
      </w:r>
      <w:proofErr w:type="gramStart"/>
      <w:r>
        <w:rPr>
          <w:rFonts w:hint="eastAsia"/>
        </w:rPr>
        <w:t>let</w:t>
      </w:r>
      <w:proofErr w:type="gramEnd"/>
      <w:r>
        <w:rPr>
          <w:rFonts w:hint="eastAsia"/>
        </w:rPr>
        <w:t xml:space="preserve"> i+=1</w:t>
      </w:r>
    </w:p>
    <w:p w:rsidR="005B56F8" w:rsidRDefault="005B56F8" w:rsidP="008F4980">
      <w:pPr>
        <w:ind w:firstLine="480"/>
        <w:rPr>
          <w:rFonts w:hint="eastAsia"/>
        </w:rPr>
      </w:pPr>
      <w:proofErr w:type="gramStart"/>
      <w:r>
        <w:rPr>
          <w:rFonts w:hint="eastAsia"/>
        </w:rPr>
        <w:t>done</w:t>
      </w:r>
      <w:proofErr w:type="gramEnd"/>
    </w:p>
    <w:p w:rsidR="005B56F8" w:rsidRDefault="005B56F8" w:rsidP="008F4980">
      <w:pPr>
        <w:pStyle w:val="3"/>
        <w:spacing w:before="156" w:after="156"/>
      </w:pPr>
      <w:r>
        <w:rPr>
          <w:rFonts w:hint="eastAsia"/>
        </w:rPr>
        <w:t xml:space="preserve">Windows .sh </w:t>
      </w:r>
      <w:r>
        <w:rPr>
          <w:rFonts w:hint="eastAsia"/>
        </w:rPr>
        <w:t>→</w:t>
      </w:r>
      <w:r>
        <w:rPr>
          <w:rFonts w:hint="eastAsia"/>
        </w:rPr>
        <w:t xml:space="preserve"> Linux .sh</w:t>
      </w:r>
    </w:p>
    <w:p w:rsidR="005B56F8" w:rsidRDefault="005B56F8" w:rsidP="008F4980">
      <w:pPr>
        <w:ind w:firstLine="480"/>
      </w:pPr>
      <w:proofErr w:type="gramStart"/>
      <w:r>
        <w:t>vim</w:t>
      </w:r>
      <w:proofErr w:type="gramEnd"/>
      <w:r>
        <w:t xml:space="preserve"> </w:t>
      </w:r>
      <w:r>
        <w:rPr>
          <w:rFonts w:hint="eastAsia"/>
        </w:rPr>
        <w:t>file</w:t>
      </w:r>
      <w:r>
        <w:t>.sh</w:t>
      </w:r>
    </w:p>
    <w:p w:rsidR="005B56F8" w:rsidRDefault="005B56F8" w:rsidP="008F4980">
      <w:pPr>
        <w:ind w:leftChars="100" w:left="240" w:firstLine="480"/>
      </w:pPr>
      <w:proofErr w:type="gramStart"/>
      <w:r>
        <w:t>:set</w:t>
      </w:r>
      <w:proofErr w:type="gramEnd"/>
      <w:r>
        <w:t xml:space="preserve"> fileformat=unix</w:t>
      </w:r>
    </w:p>
    <w:p w:rsidR="005B56F8" w:rsidRDefault="005B56F8" w:rsidP="008F4980">
      <w:pPr>
        <w:ind w:leftChars="100" w:left="240" w:firstLine="480"/>
      </w:pPr>
      <w:proofErr w:type="gramStart"/>
      <w:r>
        <w:t>:wq</w:t>
      </w:r>
      <w:proofErr w:type="gramEnd"/>
    </w:p>
    <w:p w:rsidR="005B56F8" w:rsidRDefault="005B56F8" w:rsidP="008F4980">
      <w:pPr>
        <w:pStyle w:val="1"/>
        <w:spacing w:before="312" w:after="312"/>
      </w:pPr>
      <w:r>
        <w:rPr>
          <w:rFonts w:hint="eastAsia"/>
        </w:rPr>
        <w:lastRenderedPageBreak/>
        <w:t>AI</w:t>
      </w:r>
      <w:r>
        <w:rPr>
          <w:rFonts w:hint="eastAsia"/>
        </w:rPr>
        <w:t>极链云</w:t>
      </w:r>
    </w:p>
    <w:p w:rsidR="005B56F8" w:rsidRDefault="005B56F8">
      <w:pPr>
        <w:tabs>
          <w:tab w:val="left" w:pos="420"/>
        </w:tabs>
        <w:ind w:firstLineChars="0" w:firstLine="0"/>
        <w:rPr>
          <w:rFonts w:hint="eastAsia"/>
        </w:rPr>
      </w:pPr>
      <w:r>
        <w:rPr>
          <w:rFonts w:hint="eastAsia"/>
        </w:rPr>
        <w:t xml:space="preserve">/data-user </w:t>
      </w:r>
      <w:r>
        <w:rPr>
          <w:rFonts w:hint="eastAsia"/>
        </w:rPr>
        <w:t>是</w:t>
      </w:r>
      <w:r>
        <w:rPr>
          <w:rFonts w:hint="eastAsia"/>
        </w:rPr>
        <w:t>OSS</w:t>
      </w:r>
      <w:r>
        <w:rPr>
          <w:rFonts w:hint="eastAsia"/>
        </w:rPr>
        <w:t>个人共享目录，存放数据集压缩包</w:t>
      </w:r>
    </w:p>
    <w:p w:rsidR="005B56F8" w:rsidRDefault="005B56F8">
      <w:pPr>
        <w:tabs>
          <w:tab w:val="left" w:pos="420"/>
        </w:tabs>
        <w:ind w:firstLineChars="0" w:firstLine="0"/>
        <w:rPr>
          <w:rFonts w:hint="eastAsia"/>
        </w:rPr>
      </w:pPr>
      <w:r>
        <w:rPr>
          <w:rFonts w:hint="eastAsia"/>
        </w:rPr>
        <w:t xml:space="preserve">/data-share </w:t>
      </w:r>
      <w:r>
        <w:rPr>
          <w:rFonts w:hint="eastAsia"/>
        </w:rPr>
        <w:t>是公共数据集目录</w:t>
      </w:r>
    </w:p>
    <w:p w:rsidR="005B56F8" w:rsidRDefault="005B56F8">
      <w:pPr>
        <w:tabs>
          <w:tab w:val="left" w:pos="420"/>
        </w:tabs>
        <w:ind w:firstLineChars="0" w:firstLine="0"/>
        <w:rPr>
          <w:rFonts w:hint="eastAsia"/>
        </w:rPr>
      </w:pPr>
      <w:r>
        <w:rPr>
          <w:rFonts w:hint="eastAsia"/>
        </w:rPr>
        <w:t xml:space="preserve">tensorboard </w:t>
      </w:r>
      <w:r>
        <w:rPr>
          <w:rFonts w:hint="eastAsia"/>
        </w:rPr>
        <w:t>读取</w:t>
      </w:r>
      <w:r>
        <w:rPr>
          <w:rFonts w:hint="eastAsia"/>
        </w:rPr>
        <w:t>/data-output</w:t>
      </w:r>
      <w:r>
        <w:rPr>
          <w:rFonts w:hint="eastAsia"/>
        </w:rPr>
        <w:t>内文件</w:t>
      </w:r>
    </w:p>
    <w:p w:rsidR="005B56F8" w:rsidRDefault="005B56F8" w:rsidP="008F4980">
      <w:pPr>
        <w:pStyle w:val="2"/>
        <w:spacing w:before="312" w:after="312"/>
        <w:rPr>
          <w:rFonts w:hint="eastAsia"/>
        </w:rPr>
      </w:pPr>
      <w:r>
        <w:rPr>
          <w:rFonts w:hint="eastAsia"/>
        </w:rPr>
        <w:t>目录</w:t>
      </w:r>
    </w:p>
    <w:p w:rsidR="005B56F8" w:rsidRDefault="005B56F8" w:rsidP="008F4980">
      <w:pPr>
        <w:pStyle w:val="3"/>
        <w:spacing w:before="156" w:after="156"/>
        <w:rPr>
          <w:rFonts w:hint="eastAsia"/>
        </w:rPr>
      </w:pPr>
      <w:r>
        <w:rPr>
          <w:rFonts w:hint="eastAsia"/>
        </w:rPr>
        <w:t>/data-tmp</w:t>
      </w:r>
    </w:p>
    <w:p w:rsidR="005B56F8" w:rsidRDefault="005B56F8">
      <w:pPr>
        <w:tabs>
          <w:tab w:val="left" w:pos="420"/>
        </w:tabs>
        <w:ind w:firstLineChars="0" w:firstLine="0"/>
        <w:rPr>
          <w:b/>
          <w:bCs/>
        </w:rPr>
      </w:pPr>
      <w:r>
        <w:rPr>
          <w:rFonts w:hint="eastAsia"/>
          <w:b/>
          <w:bCs/>
        </w:rPr>
        <w:t>←可存放程序读写的数据（短期存储）→</w:t>
      </w:r>
      <w:r>
        <w:rPr>
          <w:rFonts w:hint="eastAsia"/>
          <w:b/>
          <w:bCs/>
        </w:rPr>
        <w:t>/data-input</w:t>
      </w:r>
      <w:r>
        <w:rPr>
          <w:rFonts w:hint="eastAsia"/>
          <w:b/>
          <w:bCs/>
        </w:rPr>
        <w:t>（长期存储）</w:t>
      </w:r>
    </w:p>
    <w:p w:rsidR="005B56F8" w:rsidRDefault="005B56F8">
      <w:pPr>
        <w:tabs>
          <w:tab w:val="left" w:pos="420"/>
        </w:tabs>
        <w:ind w:firstLineChars="0" w:firstLine="0"/>
        <w:rPr>
          <w:rFonts w:hint="eastAsia"/>
        </w:rPr>
      </w:pPr>
      <w:r>
        <w:rPr>
          <w:rFonts w:hint="eastAsia"/>
        </w:rPr>
        <w:t>优势：</w:t>
      </w:r>
      <w:r>
        <w:rPr>
          <w:rFonts w:hint="eastAsia"/>
          <w:b/>
          <w:bCs/>
        </w:rPr>
        <w:t>速度快、空间大</w:t>
      </w:r>
    </w:p>
    <w:p w:rsidR="005B56F8" w:rsidRDefault="005B56F8">
      <w:pPr>
        <w:tabs>
          <w:tab w:val="left" w:pos="420"/>
        </w:tabs>
        <w:ind w:firstLineChars="0" w:firstLine="0"/>
        <w:rPr>
          <w:rFonts w:hint="eastAsia"/>
        </w:rPr>
      </w:pPr>
      <w:r>
        <w:rPr>
          <w:rFonts w:hint="eastAsia"/>
        </w:rPr>
        <w:t>劣势：</w:t>
      </w:r>
      <w:r>
        <w:rPr>
          <w:rFonts w:hint="eastAsia"/>
        </w:rPr>
        <w:t>1.</w:t>
      </w:r>
      <w:r>
        <w:rPr>
          <w:rFonts w:hint="eastAsia"/>
        </w:rPr>
        <w:t>临时盘，不宜长期存储数据。</w:t>
      </w:r>
      <w:r>
        <w:rPr>
          <w:rFonts w:hint="eastAsia"/>
        </w:rPr>
        <w:t>2.</w:t>
      </w:r>
      <w:r>
        <w:rPr>
          <w:rFonts w:hint="eastAsia"/>
        </w:rPr>
        <w:t>关机后文件有一定概率丢失。</w:t>
      </w:r>
      <w:r>
        <w:rPr>
          <w:rFonts w:hint="eastAsia"/>
        </w:rPr>
        <w:t>3.</w:t>
      </w:r>
      <w:r>
        <w:rPr>
          <w:rFonts w:hint="eastAsia"/>
        </w:rPr>
        <w:t>数据不跟随实例迁移</w:t>
      </w:r>
    </w:p>
    <w:p w:rsidR="005B56F8" w:rsidRDefault="005B56F8">
      <w:pPr>
        <w:tabs>
          <w:tab w:val="left" w:pos="420"/>
        </w:tabs>
        <w:ind w:firstLineChars="0" w:firstLine="0"/>
        <w:rPr>
          <w:rFonts w:hint="eastAsia"/>
        </w:rPr>
      </w:pPr>
      <w:r>
        <w:rPr>
          <w:rFonts w:hint="eastAsia"/>
        </w:rPr>
        <w:t>这个文件夹在</w:t>
      </w:r>
      <w:r>
        <w:rPr>
          <w:rFonts w:hint="eastAsia"/>
        </w:rPr>
        <w:t>SSD</w:t>
      </w:r>
      <w:r>
        <w:rPr>
          <w:rFonts w:hint="eastAsia"/>
        </w:rPr>
        <w:t>硬盘空间不足的时候（剩余空间小于</w:t>
      </w:r>
      <w:r>
        <w:rPr>
          <w:rFonts w:hint="eastAsia"/>
        </w:rPr>
        <w:t>5GB</w:t>
      </w:r>
      <w:r>
        <w:rPr>
          <w:rFonts w:hint="eastAsia"/>
        </w:rPr>
        <w:t>），会保留最近登录此机器的前</w:t>
      </w:r>
      <w:r>
        <w:rPr>
          <w:rFonts w:hint="eastAsia"/>
        </w:rPr>
        <w:t>5</w:t>
      </w:r>
      <w:r>
        <w:rPr>
          <w:rFonts w:hint="eastAsia"/>
        </w:rPr>
        <w:t>个人的</w:t>
      </w:r>
      <w:r>
        <w:rPr>
          <w:rFonts w:hint="eastAsia"/>
        </w:rPr>
        <w:t xml:space="preserve">/data-tmp </w:t>
      </w:r>
      <w:r>
        <w:rPr>
          <w:rFonts w:hint="eastAsia"/>
        </w:rPr>
        <w:t>数据，其余人的</w:t>
      </w:r>
      <w:r>
        <w:rPr>
          <w:rFonts w:hint="eastAsia"/>
        </w:rPr>
        <w:t xml:space="preserve">/data-tmp </w:t>
      </w:r>
      <w:r>
        <w:rPr>
          <w:rFonts w:hint="eastAsia"/>
        </w:rPr>
        <w:t>数据会被清除。</w:t>
      </w:r>
    </w:p>
    <w:p w:rsidR="005B56F8" w:rsidRDefault="005B56F8">
      <w:pPr>
        <w:tabs>
          <w:tab w:val="left" w:pos="420"/>
        </w:tabs>
        <w:ind w:firstLineChars="0" w:firstLine="0"/>
        <w:rPr>
          <w:rFonts w:hint="eastAsia"/>
        </w:rPr>
      </w:pPr>
      <w:r>
        <w:rPr>
          <w:rFonts w:hint="eastAsia"/>
        </w:rPr>
        <w:t>如果您有重要的数据，请在关机之前把他们复制到</w:t>
      </w:r>
      <w:r>
        <w:rPr>
          <w:rFonts w:hint="eastAsia"/>
        </w:rPr>
        <w:t>/data-input</w:t>
      </w:r>
      <w:r>
        <w:rPr>
          <w:rFonts w:hint="eastAsia"/>
        </w:rPr>
        <w:t>中，并保持账户余额不会欠费，这样您开任何一台机器都可以访问到您的这些数据。</w:t>
      </w:r>
    </w:p>
    <w:p w:rsidR="005B56F8" w:rsidRDefault="005B56F8" w:rsidP="008F4980">
      <w:pPr>
        <w:pStyle w:val="3"/>
        <w:spacing w:before="156" w:after="156"/>
        <w:rPr>
          <w:rFonts w:hint="eastAsia"/>
        </w:rPr>
      </w:pPr>
      <w:r>
        <w:rPr>
          <w:rFonts w:hint="eastAsia"/>
        </w:rPr>
        <w:t>/data-output</w:t>
      </w:r>
    </w:p>
    <w:p w:rsidR="005B56F8" w:rsidRDefault="005B56F8">
      <w:pPr>
        <w:tabs>
          <w:tab w:val="left" w:pos="420"/>
        </w:tabs>
        <w:ind w:firstLineChars="0" w:firstLine="0"/>
      </w:pPr>
      <w:r>
        <w:rPr>
          <w:rFonts w:hint="eastAsia"/>
          <w:b/>
          <w:bCs/>
        </w:rPr>
        <w:t>←</w:t>
      </w:r>
      <w:r>
        <w:rPr>
          <w:rFonts w:hint="eastAsia"/>
          <w:b/>
          <w:bCs/>
        </w:rPr>
        <w:t>tensorboard</w:t>
      </w:r>
      <w:r>
        <w:rPr>
          <w:rFonts w:hint="eastAsia"/>
          <w:b/>
          <w:bCs/>
        </w:rPr>
        <w:t>需要的</w:t>
      </w:r>
      <w:r>
        <w:rPr>
          <w:rFonts w:hint="eastAsia"/>
          <w:b/>
          <w:bCs/>
        </w:rPr>
        <w:t>log</w:t>
      </w:r>
      <w:r>
        <w:rPr>
          <w:rFonts w:hint="eastAsia"/>
          <w:b/>
          <w:bCs/>
        </w:rPr>
        <w:t>文件</w:t>
      </w:r>
    </w:p>
    <w:p w:rsidR="005B56F8" w:rsidRDefault="005B56F8">
      <w:pPr>
        <w:tabs>
          <w:tab w:val="left" w:pos="420"/>
        </w:tabs>
        <w:ind w:firstLineChars="0" w:firstLine="0"/>
        <w:rPr>
          <w:rFonts w:hint="eastAsia"/>
        </w:rPr>
      </w:pPr>
      <w:r>
        <w:rPr>
          <w:rFonts w:hint="eastAsia"/>
        </w:rPr>
        <w:t>优势：仅支持可视化的文件夹</w:t>
      </w:r>
    </w:p>
    <w:p w:rsidR="005B56F8" w:rsidRDefault="005B56F8">
      <w:pPr>
        <w:tabs>
          <w:tab w:val="left" w:pos="420"/>
        </w:tabs>
        <w:ind w:firstLineChars="0" w:firstLine="0"/>
        <w:rPr>
          <w:rFonts w:hint="eastAsia"/>
        </w:rPr>
      </w:pPr>
      <w:r>
        <w:rPr>
          <w:rFonts w:hint="eastAsia"/>
        </w:rPr>
        <w:t>劣势：</w:t>
      </w:r>
      <w:r>
        <w:rPr>
          <w:rFonts w:hint="eastAsia"/>
        </w:rPr>
        <w:t>1.</w:t>
      </w:r>
      <w:r>
        <w:rPr>
          <w:rFonts w:hint="eastAsia"/>
        </w:rPr>
        <w:t>可视化文件以外的数据文件不要放在此盘。</w:t>
      </w:r>
      <w:r>
        <w:rPr>
          <w:rFonts w:hint="eastAsia"/>
        </w:rPr>
        <w:t xml:space="preserve"> 2.</w:t>
      </w:r>
      <w:r>
        <w:rPr>
          <w:rFonts w:hint="eastAsia"/>
        </w:rPr>
        <w:t>受</w:t>
      </w:r>
      <w:r>
        <w:rPr>
          <w:rFonts w:hint="eastAsia"/>
          <w:b/>
          <w:bCs/>
          <w:u w:val="single"/>
        </w:rPr>
        <w:t>30G</w:t>
      </w:r>
      <w:r>
        <w:rPr>
          <w:rFonts w:hint="eastAsia"/>
        </w:rPr>
        <w:t>限制</w:t>
      </w:r>
    </w:p>
    <w:p w:rsidR="005B56F8" w:rsidRDefault="005B56F8">
      <w:pPr>
        <w:tabs>
          <w:tab w:val="left" w:pos="420"/>
        </w:tabs>
        <w:ind w:firstLineChars="0" w:firstLine="0"/>
        <w:rPr>
          <w:rFonts w:hint="eastAsia"/>
        </w:rPr>
      </w:pPr>
      <w:r>
        <w:rPr>
          <w:rFonts w:hint="eastAsia"/>
        </w:rPr>
        <w:t>tensorboard</w:t>
      </w:r>
      <w:r>
        <w:rPr>
          <w:rFonts w:hint="eastAsia"/>
        </w:rPr>
        <w:t>监视的文件夹，您把</w:t>
      </w:r>
      <w:r>
        <w:rPr>
          <w:rFonts w:hint="eastAsia"/>
        </w:rPr>
        <w:t>tensorboard</w:t>
      </w:r>
      <w:r>
        <w:rPr>
          <w:rFonts w:hint="eastAsia"/>
        </w:rPr>
        <w:t>要求的</w:t>
      </w:r>
      <w:r>
        <w:rPr>
          <w:rFonts w:hint="eastAsia"/>
        </w:rPr>
        <w:t>log</w:t>
      </w:r>
      <w:r>
        <w:rPr>
          <w:rFonts w:hint="eastAsia"/>
        </w:rPr>
        <w:t>输出到这个文件夹就可以使用</w:t>
      </w:r>
      <w:r>
        <w:rPr>
          <w:rFonts w:hint="eastAsia"/>
        </w:rPr>
        <w:t>tensorboard</w:t>
      </w:r>
      <w:r>
        <w:rPr>
          <w:rFonts w:hint="eastAsia"/>
        </w:rPr>
        <w:t>了</w:t>
      </w:r>
    </w:p>
    <w:p w:rsidR="005B56F8" w:rsidRDefault="005B56F8" w:rsidP="008F4980">
      <w:pPr>
        <w:pStyle w:val="3"/>
        <w:spacing w:before="156" w:after="156"/>
        <w:rPr>
          <w:rFonts w:hint="eastAsia"/>
        </w:rPr>
      </w:pPr>
      <w:r>
        <w:rPr>
          <w:rFonts w:hint="eastAsia"/>
        </w:rPr>
        <w:t>/data-input</w:t>
      </w:r>
    </w:p>
    <w:p w:rsidR="005B56F8" w:rsidRDefault="005B56F8">
      <w:pPr>
        <w:tabs>
          <w:tab w:val="left" w:pos="420"/>
        </w:tabs>
        <w:ind w:firstLineChars="0" w:firstLine="0"/>
      </w:pPr>
      <w:r>
        <w:rPr>
          <w:rFonts w:hint="eastAsia"/>
          <w:b/>
          <w:bCs/>
        </w:rPr>
        <w:t>←经常用的数据，个人文档，训练数据</w:t>
      </w:r>
    </w:p>
    <w:p w:rsidR="005B56F8" w:rsidRDefault="005B56F8">
      <w:pPr>
        <w:tabs>
          <w:tab w:val="left" w:pos="420"/>
        </w:tabs>
        <w:ind w:firstLineChars="0" w:firstLine="0"/>
        <w:rPr>
          <w:rFonts w:hint="eastAsia"/>
        </w:rPr>
      </w:pPr>
      <w:r>
        <w:rPr>
          <w:rFonts w:hint="eastAsia"/>
        </w:rPr>
        <w:t>优势：</w:t>
      </w:r>
      <w:r>
        <w:rPr>
          <w:rFonts w:hint="eastAsia"/>
          <w:b/>
          <w:bCs/>
        </w:rPr>
        <w:t>空间大</w:t>
      </w:r>
      <w:r>
        <w:rPr>
          <w:rFonts w:hint="eastAsia"/>
        </w:rPr>
        <w:t>、可长期存放不会丢失、安全性高</w:t>
      </w:r>
    </w:p>
    <w:p w:rsidR="005B56F8" w:rsidRDefault="005B56F8">
      <w:pPr>
        <w:tabs>
          <w:tab w:val="left" w:pos="420"/>
        </w:tabs>
        <w:ind w:firstLineChars="0" w:firstLine="0"/>
        <w:rPr>
          <w:rFonts w:hint="eastAsia"/>
        </w:rPr>
      </w:pPr>
      <w:r>
        <w:rPr>
          <w:rFonts w:hint="eastAsia"/>
        </w:rPr>
        <w:t>劣势：速度一般</w:t>
      </w:r>
    </w:p>
    <w:p w:rsidR="005B56F8" w:rsidRDefault="005B56F8">
      <w:pPr>
        <w:tabs>
          <w:tab w:val="left" w:pos="420"/>
        </w:tabs>
        <w:ind w:firstLineChars="0" w:firstLine="0"/>
        <w:rPr>
          <w:rFonts w:hint="eastAsia"/>
        </w:rPr>
      </w:pPr>
      <w:r>
        <w:rPr>
          <w:rFonts w:hint="eastAsia"/>
        </w:rPr>
        <w:t>推荐使用</w:t>
      </w:r>
    </w:p>
    <w:p w:rsidR="005B56F8" w:rsidRDefault="005B56F8">
      <w:pPr>
        <w:tabs>
          <w:tab w:val="left" w:pos="420"/>
        </w:tabs>
        <w:ind w:firstLineChars="0" w:firstLine="0"/>
        <w:rPr>
          <w:rFonts w:hint="eastAsia"/>
        </w:rPr>
      </w:pPr>
      <w:r>
        <w:rPr>
          <w:rFonts w:hint="eastAsia"/>
        </w:rPr>
        <w:t>经常用的数据可以放到这里，比如</w:t>
      </w:r>
      <w:r>
        <w:rPr>
          <w:rFonts w:hint="eastAsia"/>
          <w:b/>
          <w:bCs/>
        </w:rPr>
        <w:t>个人的文档，模型，训练数据等，不支持</w:t>
      </w:r>
      <w:r>
        <w:rPr>
          <w:rFonts w:hint="eastAsia"/>
          <w:b/>
          <w:bCs/>
        </w:rPr>
        <w:t>web</w:t>
      </w:r>
      <w:r>
        <w:rPr>
          <w:rFonts w:hint="eastAsia"/>
          <w:b/>
          <w:bCs/>
        </w:rPr>
        <w:t>访问。</w:t>
      </w:r>
    </w:p>
    <w:p w:rsidR="005B56F8" w:rsidRDefault="005B56F8" w:rsidP="008F4980">
      <w:pPr>
        <w:pStyle w:val="3"/>
        <w:spacing w:before="156" w:after="156"/>
        <w:rPr>
          <w:rFonts w:hint="eastAsia"/>
        </w:rPr>
      </w:pPr>
      <w:r>
        <w:rPr>
          <w:rFonts w:hint="eastAsia"/>
        </w:rPr>
        <w:lastRenderedPageBreak/>
        <w:t>/data-user</w:t>
      </w:r>
    </w:p>
    <w:p w:rsidR="005B56F8" w:rsidRDefault="005B56F8">
      <w:pPr>
        <w:tabs>
          <w:tab w:val="left" w:pos="420"/>
        </w:tabs>
        <w:ind w:firstLineChars="0" w:firstLine="0"/>
      </w:pPr>
      <w:r>
        <w:rPr>
          <w:rFonts w:hint="eastAsia"/>
          <w:b/>
          <w:bCs/>
        </w:rPr>
        <w:t>←数据管理上传的数据</w:t>
      </w:r>
    </w:p>
    <w:p w:rsidR="005B56F8" w:rsidRDefault="005B56F8">
      <w:pPr>
        <w:tabs>
          <w:tab w:val="left" w:pos="420"/>
        </w:tabs>
        <w:ind w:firstLineChars="0" w:firstLine="0"/>
        <w:rPr>
          <w:rFonts w:hint="eastAsia"/>
        </w:rPr>
      </w:pPr>
      <w:r>
        <w:rPr>
          <w:rFonts w:hint="eastAsia"/>
        </w:rPr>
        <w:t>优势：</w:t>
      </w:r>
      <w:r>
        <w:rPr>
          <w:rFonts w:hint="eastAsia"/>
          <w:b/>
          <w:bCs/>
        </w:rPr>
        <w:t>空间很大</w:t>
      </w:r>
      <w:r>
        <w:rPr>
          <w:rFonts w:hint="eastAsia"/>
        </w:rPr>
        <w:t>，安全性高，可靠性极高</w:t>
      </w:r>
    </w:p>
    <w:p w:rsidR="005B56F8" w:rsidRDefault="005B56F8">
      <w:pPr>
        <w:tabs>
          <w:tab w:val="left" w:pos="420"/>
        </w:tabs>
        <w:ind w:firstLineChars="0" w:firstLine="0"/>
        <w:rPr>
          <w:rFonts w:hint="eastAsia"/>
        </w:rPr>
      </w:pPr>
      <w:r>
        <w:rPr>
          <w:rFonts w:hint="eastAsia"/>
        </w:rPr>
        <w:t>劣势：速度一般</w:t>
      </w:r>
    </w:p>
    <w:p w:rsidR="005B56F8" w:rsidRDefault="005B56F8">
      <w:pPr>
        <w:tabs>
          <w:tab w:val="left" w:pos="420"/>
        </w:tabs>
        <w:ind w:firstLineChars="0" w:firstLine="0"/>
        <w:rPr>
          <w:rFonts w:hint="eastAsia"/>
        </w:rPr>
      </w:pPr>
      <w:r>
        <w:rPr>
          <w:rFonts w:hint="eastAsia"/>
        </w:rPr>
        <w:t>推荐使用</w:t>
      </w:r>
    </w:p>
    <w:p w:rsidR="005B56F8" w:rsidRDefault="005B56F8">
      <w:pPr>
        <w:tabs>
          <w:tab w:val="left" w:pos="420"/>
        </w:tabs>
        <w:ind w:firstLineChars="0" w:firstLine="0"/>
        <w:rPr>
          <w:rFonts w:hint="eastAsia"/>
        </w:rPr>
      </w:pPr>
      <w:r>
        <w:rPr>
          <w:rFonts w:hint="eastAsia"/>
        </w:rPr>
        <w:t>存放从“数据管理”页面上传的所有数据的文件夹</w:t>
      </w:r>
    </w:p>
    <w:p w:rsidR="005B56F8" w:rsidRDefault="005B56F8">
      <w:pPr>
        <w:tabs>
          <w:tab w:val="left" w:pos="420"/>
        </w:tabs>
        <w:ind w:firstLineChars="0" w:firstLine="0"/>
        <w:rPr>
          <w:rFonts w:hint="eastAsia"/>
        </w:rPr>
      </w:pPr>
      <w:r>
        <w:rPr>
          <w:rFonts w:hint="eastAsia"/>
        </w:rPr>
        <w:t>可通过控制台或</w:t>
      </w:r>
      <w:r>
        <w:rPr>
          <w:rFonts w:hint="eastAsia"/>
        </w:rPr>
        <w:t> </w:t>
      </w:r>
      <w:r>
        <w:rPr>
          <w:rFonts w:hint="eastAsia"/>
          <w:b/>
          <w:bCs/>
        </w:rPr>
        <w:t>vcloud-oss-cli</w:t>
      </w:r>
      <w:r>
        <w:rPr>
          <w:rFonts w:hint="eastAsia"/>
        </w:rPr>
        <w:t> </w:t>
      </w:r>
      <w:r>
        <w:rPr>
          <w:rFonts w:hint="eastAsia"/>
        </w:rPr>
        <w:t>命令工具上传</w:t>
      </w:r>
      <w:r>
        <w:rPr>
          <w:rFonts w:hint="eastAsia"/>
        </w:rPr>
        <w:t>/</w:t>
      </w:r>
      <w:r>
        <w:rPr>
          <w:rFonts w:hint="eastAsia"/>
        </w:rPr>
        <w:t>下载数据。</w:t>
      </w:r>
      <w:r>
        <w:rPr>
          <w:rFonts w:hint="eastAsia"/>
          <w:b/>
          <w:bCs/>
          <w:u w:val="single"/>
        </w:rPr>
        <w:t>只用于存储数据集压缩包，不能解压到这里，速度极慢</w:t>
      </w:r>
    </w:p>
    <w:p w:rsidR="005B56F8" w:rsidRDefault="005B56F8" w:rsidP="008F4980">
      <w:pPr>
        <w:pStyle w:val="3"/>
        <w:spacing w:before="156" w:after="156"/>
        <w:rPr>
          <w:rFonts w:hint="eastAsia"/>
        </w:rPr>
      </w:pPr>
      <w:r>
        <w:rPr>
          <w:rFonts w:hint="eastAsia"/>
        </w:rPr>
        <w:t>/data-share</w:t>
      </w:r>
    </w:p>
    <w:p w:rsidR="005B56F8" w:rsidRDefault="005B56F8">
      <w:pPr>
        <w:tabs>
          <w:tab w:val="left" w:pos="420"/>
        </w:tabs>
        <w:ind w:firstLineChars="0" w:firstLine="0"/>
        <w:rPr>
          <w:b/>
          <w:bCs/>
        </w:rPr>
      </w:pPr>
      <w:r>
        <w:rPr>
          <w:rFonts w:hint="eastAsia"/>
          <w:b/>
          <w:bCs/>
        </w:rPr>
        <w:t>→官方提供的模型和数据</w:t>
      </w:r>
    </w:p>
    <w:p w:rsidR="005B56F8" w:rsidRDefault="005B56F8">
      <w:pPr>
        <w:tabs>
          <w:tab w:val="left" w:pos="420"/>
        </w:tabs>
        <w:ind w:firstLineChars="0" w:firstLine="0"/>
        <w:rPr>
          <w:rFonts w:hint="eastAsia"/>
        </w:rPr>
      </w:pPr>
    </w:p>
    <w:p w:rsidR="005B56F8" w:rsidRDefault="005B56F8">
      <w:pPr>
        <w:tabs>
          <w:tab w:val="left" w:pos="420"/>
        </w:tabs>
        <w:ind w:firstLineChars="0" w:firstLine="0"/>
      </w:pPr>
      <w:r>
        <w:rPr>
          <w:rFonts w:hint="eastAsia"/>
        </w:rPr>
        <w:t>优势：</w:t>
      </w:r>
      <w:r>
        <w:rPr>
          <w:rFonts w:hint="eastAsia"/>
          <w:b/>
          <w:bCs/>
        </w:rPr>
        <w:t>空间很大</w:t>
      </w:r>
      <w:r>
        <w:rPr>
          <w:rFonts w:hint="eastAsia"/>
        </w:rPr>
        <w:t>，</w:t>
      </w:r>
      <w:r>
        <w:rPr>
          <w:rFonts w:hint="eastAsia"/>
          <w:b/>
          <w:bCs/>
        </w:rPr>
        <w:t>可下载数据←</w:t>
      </w:r>
      <w:r>
        <w:rPr>
          <w:rFonts w:hint="eastAsia"/>
          <w:b/>
          <w:bCs/>
        </w:rPr>
        <w:t>vcloud-oss-cli </w:t>
      </w:r>
      <w:r>
        <w:rPr>
          <w:rFonts w:hint="eastAsia"/>
          <w:b/>
          <w:bCs/>
        </w:rPr>
        <w:t>命令工具下载数据集</w:t>
      </w:r>
    </w:p>
    <w:p w:rsidR="005B56F8" w:rsidRDefault="005B56F8">
      <w:pPr>
        <w:tabs>
          <w:tab w:val="left" w:pos="420"/>
        </w:tabs>
        <w:ind w:firstLineChars="0" w:firstLine="0"/>
        <w:rPr>
          <w:rFonts w:hint="eastAsia"/>
        </w:rPr>
      </w:pPr>
      <w:r>
        <w:rPr>
          <w:rFonts w:hint="eastAsia"/>
        </w:rPr>
        <w:t>劣势：</w:t>
      </w:r>
      <w:r>
        <w:rPr>
          <w:rFonts w:hint="eastAsia"/>
          <w:u w:val="single"/>
        </w:rPr>
        <w:t>不能上传数据</w:t>
      </w:r>
    </w:p>
    <w:p w:rsidR="005B56F8" w:rsidRDefault="005B56F8">
      <w:pPr>
        <w:tabs>
          <w:tab w:val="left" w:pos="420"/>
        </w:tabs>
        <w:ind w:firstLineChars="0" w:firstLine="0"/>
        <w:rPr>
          <w:rFonts w:hint="eastAsia"/>
        </w:rPr>
      </w:pPr>
      <w:r>
        <w:rPr>
          <w:rFonts w:hint="eastAsia"/>
        </w:rPr>
        <w:t>官方提供的一些模型和样本数据（存放提供的公共数据集或工具）</w:t>
      </w:r>
    </w:p>
    <w:p w:rsidR="005B56F8" w:rsidRDefault="005B56F8" w:rsidP="008F4980">
      <w:pPr>
        <w:pStyle w:val="2"/>
        <w:spacing w:before="312" w:after="312"/>
        <w:rPr>
          <w:rFonts w:hint="eastAsia"/>
        </w:rPr>
      </w:pPr>
      <w:r>
        <w:rPr>
          <w:rFonts w:hint="eastAsia"/>
        </w:rPr>
        <w:t>数据上传与下载</w:t>
      </w:r>
    </w:p>
    <w:p w:rsidR="005B56F8" w:rsidRDefault="005B56F8">
      <w:pPr>
        <w:tabs>
          <w:tab w:val="left" w:pos="420"/>
        </w:tabs>
        <w:ind w:firstLineChars="0" w:firstLine="0"/>
      </w:pPr>
      <w:r>
        <w:rPr>
          <w:rFonts w:hint="eastAsia"/>
        </w:rPr>
        <w:t>/data-user </w:t>
      </w:r>
      <w:r>
        <w:rPr>
          <w:rFonts w:hint="eastAsia"/>
        </w:rPr>
        <w:t>用来中转数据，该目录容量巨大且数据不会丢失，不要直接在它里面压缩或解压，速度会非常慢→</w:t>
      </w:r>
    </w:p>
    <w:p w:rsidR="005B56F8" w:rsidRDefault="005B56F8">
      <w:pPr>
        <w:tabs>
          <w:tab w:val="left" w:pos="420"/>
        </w:tabs>
        <w:ind w:firstLineChars="0" w:firstLine="0"/>
        <w:rPr>
          <w:rFonts w:hint="eastAsia"/>
        </w:rPr>
      </w:pPr>
      <w:r>
        <w:rPr>
          <w:rFonts w:hint="eastAsia"/>
        </w:rPr>
        <w:t>用于解压和压缩两个目录（（从</w:t>
      </w:r>
      <w:r>
        <w:rPr>
          <w:rFonts w:hint="eastAsia"/>
        </w:rPr>
        <w:t> /data-user </w:t>
      </w:r>
      <w:r>
        <w:rPr>
          <w:rFonts w:hint="eastAsia"/>
        </w:rPr>
        <w:t>拷贝到</w:t>
      </w:r>
      <w:r>
        <w:rPr>
          <w:rFonts w:hint="eastAsia"/>
        </w:rPr>
        <w:t> /data-tmp </w:t>
      </w:r>
      <w:r>
        <w:rPr>
          <w:rFonts w:hint="eastAsia"/>
        </w:rPr>
        <w:t>或</w:t>
      </w:r>
      <w:r>
        <w:rPr>
          <w:rFonts w:hint="eastAsia"/>
        </w:rPr>
        <w:t> /data-input </w:t>
      </w:r>
      <w:r>
        <w:rPr>
          <w:rFonts w:hint="eastAsia"/>
        </w:rPr>
        <w:t>文件夹可以使用</w:t>
      </w:r>
      <w:r>
        <w:rPr>
          <w:rFonts w:hint="eastAsia"/>
        </w:rPr>
        <w:t> rsync</w:t>
      </w:r>
      <w:r>
        <w:rPr>
          <w:rFonts w:hint="eastAsia"/>
        </w:rPr>
        <w:t>，能断点续传与查看进度）</w:t>
      </w:r>
    </w:p>
    <w:p w:rsidR="005B56F8" w:rsidRDefault="005B56F8">
      <w:pPr>
        <w:tabs>
          <w:tab w:val="left" w:pos="420"/>
        </w:tabs>
        <w:ind w:firstLineChars="0" w:firstLine="0"/>
        <w:rPr>
          <w:rFonts w:hint="eastAsia"/>
        </w:rPr>
      </w:pPr>
      <w:r>
        <w:rPr>
          <w:rFonts w:hint="eastAsia"/>
        </w:rPr>
        <w:t>（首选）</w:t>
      </w:r>
      <w:r>
        <w:rPr>
          <w:rFonts w:hint="eastAsia"/>
        </w:rPr>
        <w:t>/data-tmp </w:t>
      </w:r>
      <w:r>
        <w:rPr>
          <w:rFonts w:hint="eastAsia"/>
        </w:rPr>
        <w:t>用来临时存放训练需要的输入数据（迁移实例会丢失）</w:t>
      </w:r>
    </w:p>
    <w:p w:rsidR="005B56F8" w:rsidRDefault="005B56F8">
      <w:pPr>
        <w:tabs>
          <w:tab w:val="left" w:pos="420"/>
        </w:tabs>
        <w:ind w:firstLineChars="0" w:firstLine="0"/>
        <w:rPr>
          <w:rFonts w:hint="eastAsia"/>
        </w:rPr>
      </w:pPr>
      <w:r>
        <w:rPr>
          <w:rFonts w:hint="eastAsia"/>
        </w:rPr>
        <w:t>/data-input </w:t>
      </w:r>
      <w:r>
        <w:rPr>
          <w:rFonts w:hint="eastAsia"/>
        </w:rPr>
        <w:t>用来长期存放用户的目录，文档</w:t>
      </w:r>
      <w:r>
        <w:rPr>
          <w:rFonts w:hint="eastAsia"/>
        </w:rPr>
        <w:t>/</w:t>
      </w:r>
      <w:r>
        <w:rPr>
          <w:rFonts w:hint="eastAsia"/>
        </w:rPr>
        <w:t>模型等所有经常访问的数据</w:t>
      </w:r>
      <w:r>
        <w:rPr>
          <w:rFonts w:hint="eastAsia"/>
        </w:rPr>
        <w:t xml:space="preserve"> </w:t>
      </w:r>
      <w:r>
        <w:rPr>
          <w:rFonts w:hint="eastAsia"/>
        </w:rPr>
        <w:t>（迁移实例会保留）</w:t>
      </w:r>
    </w:p>
    <w:p w:rsidR="005B56F8" w:rsidRDefault="005B56F8">
      <w:pPr>
        <w:tabs>
          <w:tab w:val="left" w:pos="420"/>
        </w:tabs>
        <w:ind w:firstLineChars="0" w:firstLine="0"/>
        <w:rPr>
          <w:rFonts w:hint="eastAsia"/>
          <w:b/>
          <w:bCs/>
          <w:u w:val="single"/>
        </w:rPr>
      </w:pPr>
      <w:r>
        <w:rPr>
          <w:rFonts w:hint="eastAsia"/>
          <w:b/>
          <w:bCs/>
          <w:u w:val="single"/>
        </w:rPr>
        <w:t>利用</w:t>
      </w:r>
      <w:r>
        <w:rPr>
          <w:rFonts w:hint="eastAsia"/>
          <w:b/>
          <w:bCs/>
          <w:u w:val="single"/>
        </w:rPr>
        <w:t xml:space="preserve"> Xftp </w:t>
      </w:r>
      <w:r>
        <w:rPr>
          <w:rFonts w:hint="eastAsia"/>
          <w:b/>
          <w:bCs/>
          <w:u w:val="single"/>
        </w:rPr>
        <w:t>工具可以通过</w:t>
      </w:r>
      <w:r>
        <w:rPr>
          <w:rFonts w:hint="eastAsia"/>
          <w:b/>
          <w:bCs/>
          <w:u w:val="single"/>
        </w:rPr>
        <w:t xml:space="preserve"> SSH </w:t>
      </w:r>
      <w:r>
        <w:rPr>
          <w:rFonts w:hint="eastAsia"/>
          <w:b/>
          <w:bCs/>
          <w:u w:val="single"/>
        </w:rPr>
        <w:t>来进行文件下载和上传</w:t>
      </w:r>
    </w:p>
    <w:p w:rsidR="005B56F8" w:rsidRDefault="005B56F8">
      <w:pPr>
        <w:tabs>
          <w:tab w:val="left" w:pos="420"/>
        </w:tabs>
        <w:ind w:firstLineChars="0" w:firstLine="0"/>
        <w:rPr>
          <w:rFonts w:hint="eastAsia"/>
          <w:b/>
          <w:bCs/>
        </w:rPr>
      </w:pPr>
      <w:r>
        <w:rPr>
          <w:rFonts w:hint="eastAsia"/>
          <w:b/>
          <w:bCs/>
        </w:rPr>
        <w:t>Example</w:t>
      </w:r>
    </w:p>
    <w:p w:rsidR="005B56F8" w:rsidRDefault="005B56F8">
      <w:pPr>
        <w:tabs>
          <w:tab w:val="left" w:pos="420"/>
        </w:tabs>
        <w:ind w:firstLineChars="0" w:firstLine="0"/>
      </w:pPr>
      <w:r>
        <w:t>通过</w:t>
      </w:r>
      <w:r>
        <w:t> rsync </w:t>
      </w:r>
      <w:r>
        <w:t>将压缩包传输到</w:t>
      </w:r>
      <w:r>
        <w:t xml:space="preserve"> SSD </w:t>
      </w:r>
      <w:r>
        <w:t>文件夹，然后再在</w:t>
      </w:r>
      <w:r>
        <w:t xml:space="preserve"> SSD </w:t>
      </w:r>
      <w:r>
        <w:t>文件里进行解压</w:t>
      </w:r>
    </w:p>
    <w:p w:rsidR="005B56F8" w:rsidRDefault="005B56F8">
      <w:pPr>
        <w:tabs>
          <w:tab w:val="left" w:pos="420"/>
        </w:tabs>
        <w:ind w:firstLineChars="0" w:firstLine="0"/>
      </w:pPr>
      <w:proofErr w:type="gramStart"/>
      <w:r>
        <w:t>apt-get</w:t>
      </w:r>
      <w:proofErr w:type="gramEnd"/>
      <w:r>
        <w:t xml:space="preserve"> update</w:t>
      </w:r>
    </w:p>
    <w:p w:rsidR="005B56F8" w:rsidRDefault="005B56F8">
      <w:pPr>
        <w:tabs>
          <w:tab w:val="left" w:pos="420"/>
        </w:tabs>
        <w:ind w:firstLineChars="0" w:firstLine="0"/>
      </w:pPr>
      <w:proofErr w:type="gramStart"/>
      <w:r>
        <w:t>apt-get</w:t>
      </w:r>
      <w:proofErr w:type="gramEnd"/>
      <w:r>
        <w:t xml:space="preserve"> install rsync -y</w:t>
      </w:r>
    </w:p>
    <w:p w:rsidR="005B56F8" w:rsidRDefault="005B56F8">
      <w:pPr>
        <w:tabs>
          <w:tab w:val="left" w:pos="420"/>
        </w:tabs>
        <w:ind w:firstLineChars="0" w:firstLine="0"/>
      </w:pPr>
      <w:proofErr w:type="gramStart"/>
      <w:r>
        <w:t>rsync</w:t>
      </w:r>
      <w:proofErr w:type="gramEnd"/>
      <w:r>
        <w:t xml:space="preserve"> -ah --progress /data-user/test.gz /data-tmp/ &amp;&amp; gzip -d /data-tmp/test.gz</w:t>
      </w:r>
    </w:p>
    <w:p w:rsidR="005B56F8" w:rsidRDefault="005B56F8" w:rsidP="008F4980">
      <w:pPr>
        <w:pStyle w:val="3"/>
        <w:spacing w:before="156" w:after="156"/>
      </w:pPr>
      <w:r>
        <w:rPr>
          <w:rFonts w:hint="eastAsia"/>
        </w:rPr>
        <w:lastRenderedPageBreak/>
        <w:t>上传命令</w:t>
      </w:r>
    </w:p>
    <w:p w:rsidR="005B56F8" w:rsidRDefault="005B56F8" w:rsidP="008F4980">
      <w:pPr>
        <w:ind w:firstLine="480"/>
        <w:rPr>
          <w:rFonts w:hint="eastAsia"/>
        </w:rPr>
      </w:pPr>
      <w:proofErr w:type="gramStart"/>
      <w:r>
        <w:t>rsync</w:t>
      </w:r>
      <w:proofErr w:type="gramEnd"/>
      <w:r>
        <w:t xml:space="preserve"> -ah --progress /data-user/</w:t>
      </w:r>
      <w:r>
        <w:rPr>
          <w:rFonts w:hint="eastAsia"/>
        </w:rPr>
        <w:t>file_name</w:t>
      </w:r>
      <w:r>
        <w:t>.</w:t>
      </w:r>
      <w:r>
        <w:rPr>
          <w:rFonts w:hint="eastAsia"/>
        </w:rPr>
        <w:t>tar</w:t>
      </w:r>
      <w:r>
        <w:t xml:space="preserve"> /data-tmp/ &amp;&amp;</w:t>
      </w:r>
      <w:r>
        <w:rPr>
          <w:rFonts w:hint="eastAsia"/>
        </w:rPr>
        <w:t xml:space="preserve"> </w:t>
      </w:r>
      <w:r>
        <w:t>cd /data-tmp</w:t>
      </w:r>
      <w:r>
        <w:rPr>
          <w:rFonts w:hint="eastAsia"/>
        </w:rPr>
        <w:t xml:space="preserve"> &amp;&amp; </w:t>
      </w:r>
      <w:r>
        <w:t>tar -xf</w:t>
      </w:r>
      <w:r>
        <w:rPr>
          <w:rFonts w:hint="eastAsia"/>
        </w:rPr>
        <w:t xml:space="preserve"> </w:t>
      </w:r>
      <w:r>
        <w:t>/data-tmp/</w:t>
      </w:r>
      <w:r>
        <w:rPr>
          <w:rFonts w:hint="eastAsia"/>
        </w:rPr>
        <w:t>file_name</w:t>
      </w:r>
      <w:r>
        <w:t>.</w:t>
      </w:r>
      <w:r>
        <w:rPr>
          <w:rFonts w:hint="eastAsia"/>
        </w:rPr>
        <w:t>tar</w:t>
      </w:r>
    </w:p>
    <w:p w:rsidR="005B56F8" w:rsidRDefault="005B56F8" w:rsidP="008F4980">
      <w:pPr>
        <w:ind w:firstLine="480"/>
        <w:rPr>
          <w:rFonts w:hint="eastAsia"/>
        </w:rPr>
      </w:pPr>
      <w:proofErr w:type="gramStart"/>
      <w:r>
        <w:rPr>
          <w:rFonts w:hint="eastAsia"/>
        </w:rPr>
        <w:t>tar</w:t>
      </w:r>
      <w:proofErr w:type="gramEnd"/>
      <w:r>
        <w:rPr>
          <w:rFonts w:hint="eastAsia"/>
        </w:rPr>
        <w:t xml:space="preserve"> -xf /data-tmp/file_name.tar -C /data-input</w:t>
      </w:r>
    </w:p>
    <w:p w:rsidR="005B56F8" w:rsidRDefault="005B56F8">
      <w:pPr>
        <w:tabs>
          <w:tab w:val="left" w:pos="420"/>
        </w:tabs>
        <w:ind w:firstLineChars="0" w:firstLine="0"/>
        <w:rPr>
          <w:b/>
          <w:bCs/>
          <w:i/>
          <w:iCs/>
          <w:color w:val="C0504D"/>
        </w:rPr>
      </w:pPr>
    </w:p>
    <w:p w:rsidR="005B56F8" w:rsidRDefault="005B56F8">
      <w:pPr>
        <w:tabs>
          <w:tab w:val="left" w:pos="420"/>
        </w:tabs>
        <w:ind w:firstLineChars="0" w:firstLine="0"/>
        <w:rPr>
          <w:u w:val="single"/>
        </w:rPr>
      </w:pPr>
      <w:proofErr w:type="gramStart"/>
      <w:r>
        <w:rPr>
          <w:u w:val="single"/>
        </w:rPr>
        <w:t>rsync</w:t>
      </w:r>
      <w:proofErr w:type="gramEnd"/>
      <w:r>
        <w:rPr>
          <w:u w:val="single"/>
        </w:rPr>
        <w:t xml:space="preserve"> -ah --progress /data-user/test.</w:t>
      </w:r>
      <w:r>
        <w:rPr>
          <w:rFonts w:hint="eastAsia"/>
          <w:u w:val="single"/>
        </w:rPr>
        <w:t>zip</w:t>
      </w:r>
      <w:r>
        <w:rPr>
          <w:u w:val="single"/>
        </w:rPr>
        <w:t xml:space="preserve"> /data-tmp/ &amp;&amp; </w:t>
      </w:r>
      <w:r>
        <w:rPr>
          <w:rFonts w:hint="eastAsia"/>
          <w:u w:val="single"/>
        </w:rPr>
        <w:t>unzip</w:t>
      </w:r>
      <w:r>
        <w:rPr>
          <w:u w:val="single"/>
        </w:rPr>
        <w:t xml:space="preserve"> -</w:t>
      </w:r>
      <w:r>
        <w:rPr>
          <w:rFonts w:hint="eastAsia"/>
          <w:u w:val="single"/>
        </w:rPr>
        <w:t>oq</w:t>
      </w:r>
      <w:r>
        <w:rPr>
          <w:u w:val="single"/>
        </w:rPr>
        <w:t xml:space="preserve"> /data-tmp/test.</w:t>
      </w:r>
      <w:r>
        <w:rPr>
          <w:rFonts w:hint="eastAsia"/>
          <w:u w:val="single"/>
        </w:rPr>
        <w:t>zip -d /data-input</w:t>
      </w:r>
    </w:p>
    <w:p w:rsidR="005B56F8" w:rsidRDefault="005B56F8">
      <w:pPr>
        <w:tabs>
          <w:tab w:val="left" w:pos="420"/>
        </w:tabs>
        <w:ind w:firstLineChars="0" w:firstLine="0"/>
      </w:pPr>
      <w:r>
        <w:t>如果不想下次使用时再次解压</w:t>
      </w:r>
      <w:r>
        <w:rPr>
          <w:rFonts w:hint="eastAsia"/>
        </w:rPr>
        <w:t>，可</w:t>
      </w:r>
      <w:r>
        <w:t>通过命令</w:t>
      </w:r>
      <w:r>
        <w:rPr>
          <w:rFonts w:hint="eastAsia"/>
        </w:rPr>
        <w:t>：</w:t>
      </w:r>
      <w:r>
        <w:t>cp -rp /data-tmp/test /data-input/</w:t>
      </w:r>
      <w:r>
        <w:t>将解压好的数据移动到</w:t>
      </w:r>
      <w:r>
        <w:t>/data-input</w:t>
      </w:r>
      <w:r>
        <w:t>下（</w:t>
      </w:r>
      <w:r>
        <w:t xml:space="preserve">/data-input </w:t>
      </w:r>
      <w:r>
        <w:t>比</w:t>
      </w:r>
      <w:r>
        <w:t xml:space="preserve">/data-user </w:t>
      </w:r>
      <w:r>
        <w:t>访问速度快，但是比</w:t>
      </w:r>
      <w:r>
        <w:t xml:space="preserve">/data-tmp </w:t>
      </w:r>
      <w:r>
        <w:t>访问速度慢）</w:t>
      </w:r>
    </w:p>
    <w:p w:rsidR="005B56F8" w:rsidRDefault="005B56F8">
      <w:pPr>
        <w:tabs>
          <w:tab w:val="left" w:pos="420"/>
        </w:tabs>
        <w:ind w:firstLineChars="0" w:firstLine="0"/>
      </w:pPr>
      <w:r>
        <w:t>将训练结果压缩后存入</w:t>
      </w:r>
      <w:r>
        <w:t>/data-user</w:t>
      </w:r>
    </w:p>
    <w:p w:rsidR="005B56F8" w:rsidRDefault="005B56F8">
      <w:pPr>
        <w:tabs>
          <w:tab w:val="left" w:pos="420"/>
        </w:tabs>
        <w:ind w:firstLineChars="0" w:firstLine="0"/>
      </w:pPr>
      <w:r>
        <w:rPr>
          <w:rFonts w:hint="eastAsia"/>
        </w:rPr>
        <w:t xml:space="preserve"># </w:t>
      </w:r>
      <w:r>
        <w:rPr>
          <w:rFonts w:hint="eastAsia"/>
        </w:rPr>
        <w:t>后者要用相对路径</w:t>
      </w:r>
    </w:p>
    <w:p w:rsidR="005B56F8" w:rsidRDefault="005B56F8">
      <w:pPr>
        <w:tabs>
          <w:tab w:val="left" w:pos="420"/>
        </w:tabs>
        <w:ind w:firstLineChars="0" w:firstLine="0"/>
        <w:rPr>
          <w:u w:val="single"/>
        </w:rPr>
      </w:pPr>
      <w:proofErr w:type="gramStart"/>
      <w:r>
        <w:rPr>
          <w:u w:val="single"/>
        </w:rPr>
        <w:t>tar</w:t>
      </w:r>
      <w:proofErr w:type="gramEnd"/>
      <w:r>
        <w:rPr>
          <w:u w:val="single"/>
        </w:rPr>
        <w:t xml:space="preserve"> -zcf /data-user/backup.tar.gz /data-input</w:t>
      </w:r>
    </w:p>
    <w:p w:rsidR="005B56F8" w:rsidRDefault="005B56F8">
      <w:pPr>
        <w:tabs>
          <w:tab w:val="left" w:pos="420"/>
        </w:tabs>
        <w:ind w:firstLineChars="0" w:firstLine="0"/>
        <w:rPr>
          <w:rFonts w:hint="eastAsia"/>
        </w:rPr>
      </w:pPr>
      <w:r>
        <w:rPr>
          <w:rFonts w:hint="eastAsia"/>
        </w:rPr>
        <w:t>【</w:t>
      </w:r>
      <w:r>
        <w:rPr>
          <w:rFonts w:hint="eastAsia"/>
        </w:rPr>
        <w:t>tar</w:t>
      </w:r>
      <w:r>
        <w:rPr>
          <w:rFonts w:hint="eastAsia"/>
        </w:rPr>
        <w:t>调用</w:t>
      </w:r>
      <w:r>
        <w:rPr>
          <w:rFonts w:hint="eastAsia"/>
        </w:rPr>
        <w:t>gzip</w:t>
      </w:r>
      <w:r>
        <w:rPr>
          <w:rFonts w:hint="eastAsia"/>
        </w:rPr>
        <w:t>←</w:t>
      </w:r>
      <w:r>
        <w:rPr>
          <w:rFonts w:hint="eastAsia"/>
        </w:rPr>
        <w:t>gzip</w:t>
      </w:r>
      <w:r>
        <w:rPr>
          <w:rFonts w:hint="eastAsia"/>
        </w:rPr>
        <w:t>是</w:t>
      </w:r>
      <w:r>
        <w:rPr>
          <w:rFonts w:hint="eastAsia"/>
        </w:rPr>
        <w:t>GNU</w:t>
      </w:r>
      <w:r>
        <w:rPr>
          <w:rFonts w:hint="eastAsia"/>
        </w:rPr>
        <w:t>组织开发的一个压缩程序，</w:t>
      </w:r>
      <w:r>
        <w:rPr>
          <w:rFonts w:hint="eastAsia"/>
        </w:rPr>
        <w:t>.gz</w:t>
      </w:r>
      <w:r>
        <w:rPr>
          <w:rFonts w:hint="eastAsia"/>
        </w:rPr>
        <w:t>结尾的文件就是</w:t>
      </w:r>
      <w:r>
        <w:rPr>
          <w:rFonts w:hint="eastAsia"/>
        </w:rPr>
        <w:t>gzip</w:t>
      </w:r>
      <w:r>
        <w:rPr>
          <w:rFonts w:hint="eastAsia"/>
        </w:rPr>
        <w:t>压缩的结果。与</w:t>
      </w:r>
      <w:r>
        <w:rPr>
          <w:rFonts w:hint="eastAsia"/>
        </w:rPr>
        <w:t>gzip</w:t>
      </w:r>
      <w:r>
        <w:rPr>
          <w:rFonts w:hint="eastAsia"/>
        </w:rPr>
        <w:t>相对的解压程序是</w:t>
      </w:r>
      <w:r>
        <w:rPr>
          <w:rFonts w:hint="eastAsia"/>
        </w:rPr>
        <w:t>gunzip</w:t>
      </w:r>
      <w:r>
        <w:rPr>
          <w:rFonts w:hint="eastAsia"/>
        </w:rPr>
        <w:t>。</w:t>
      </w:r>
      <w:r>
        <w:rPr>
          <w:rFonts w:hint="eastAsia"/>
        </w:rPr>
        <w:t>tar</w:t>
      </w:r>
      <w:r>
        <w:rPr>
          <w:rFonts w:hint="eastAsia"/>
        </w:rPr>
        <w:t>中使用</w:t>
      </w:r>
      <w:r>
        <w:rPr>
          <w:rFonts w:hint="eastAsia"/>
        </w:rPr>
        <w:t>-z</w:t>
      </w:r>
      <w:r>
        <w:rPr>
          <w:rFonts w:hint="eastAsia"/>
        </w:rPr>
        <w:t>这个参数来调用</w:t>
      </w:r>
      <w:r>
        <w:rPr>
          <w:rFonts w:hint="eastAsia"/>
        </w:rPr>
        <w:t>gzip</w:t>
      </w:r>
      <w:r>
        <w:rPr>
          <w:rFonts w:hint="eastAsia"/>
        </w:rPr>
        <w:t>。例：</w:t>
      </w:r>
    </w:p>
    <w:p w:rsidR="005B56F8" w:rsidRDefault="005B56F8">
      <w:pPr>
        <w:tabs>
          <w:tab w:val="left" w:pos="420"/>
        </w:tabs>
        <w:ind w:firstLineChars="0" w:firstLine="0"/>
        <w:rPr>
          <w:rFonts w:hint="eastAsia"/>
        </w:rPr>
      </w:pPr>
      <w:r>
        <w:rPr>
          <w:rFonts w:hint="eastAsia"/>
        </w:rPr>
        <w:t># tar -czf all.tar.gz *.jpg</w:t>
      </w:r>
      <w:r>
        <w:rPr>
          <w:rFonts w:hint="eastAsia"/>
        </w:rPr>
        <w:t>这条命令是将所有</w:t>
      </w:r>
      <w:r>
        <w:rPr>
          <w:rFonts w:hint="eastAsia"/>
        </w:rPr>
        <w:t>.jpg</w:t>
      </w:r>
      <w:r>
        <w:rPr>
          <w:rFonts w:hint="eastAsia"/>
        </w:rPr>
        <w:t>的文件打成一个</w:t>
      </w:r>
      <w:r>
        <w:rPr>
          <w:rFonts w:hint="eastAsia"/>
        </w:rPr>
        <w:t>tar</w:t>
      </w:r>
      <w:r>
        <w:rPr>
          <w:rFonts w:hint="eastAsia"/>
        </w:rPr>
        <w:t>包，并且将其用</w:t>
      </w:r>
      <w:r>
        <w:rPr>
          <w:rFonts w:hint="eastAsia"/>
        </w:rPr>
        <w:t>gzip</w:t>
      </w:r>
      <w:r>
        <w:rPr>
          <w:rFonts w:hint="eastAsia"/>
        </w:rPr>
        <w:t>压缩，生成一个</w:t>
      </w:r>
      <w:r>
        <w:rPr>
          <w:rFonts w:hint="eastAsia"/>
        </w:rPr>
        <w:t>gzip</w:t>
      </w:r>
      <w:r>
        <w:rPr>
          <w:rFonts w:hint="eastAsia"/>
        </w:rPr>
        <w:t>压缩过的包，包名为</w:t>
      </w:r>
      <w:r>
        <w:rPr>
          <w:rFonts w:hint="eastAsia"/>
        </w:rPr>
        <w:t>all.tar.gz</w:t>
      </w:r>
    </w:p>
    <w:p w:rsidR="005B56F8" w:rsidRDefault="005B56F8">
      <w:pPr>
        <w:tabs>
          <w:tab w:val="left" w:pos="420"/>
        </w:tabs>
        <w:ind w:firstLineChars="0" w:firstLine="0"/>
      </w:pPr>
      <w:r>
        <w:rPr>
          <w:rFonts w:hint="eastAsia"/>
        </w:rPr>
        <w:t># tar -xzf all.tar.gz</w:t>
      </w:r>
      <w:r>
        <w:rPr>
          <w:rFonts w:hint="eastAsia"/>
        </w:rPr>
        <w:t>这条命令是将上面产生的包解开。】</w:t>
      </w:r>
    </w:p>
    <w:p w:rsidR="005B56F8" w:rsidRDefault="005B56F8">
      <w:pPr>
        <w:tabs>
          <w:tab w:val="left" w:pos="420"/>
        </w:tabs>
        <w:ind w:firstLineChars="0" w:firstLine="0"/>
      </w:pPr>
    </w:p>
    <w:p w:rsidR="005B56F8" w:rsidRDefault="005B56F8">
      <w:pPr>
        <w:tabs>
          <w:tab w:val="left" w:pos="420"/>
        </w:tabs>
        <w:ind w:firstLineChars="0" w:firstLine="0"/>
      </w:pPr>
      <w:r>
        <w:rPr>
          <w:rFonts w:hint="eastAsia"/>
          <w:b/>
          <w:bCs/>
          <w:sz w:val="32"/>
          <w:szCs w:val="28"/>
        </w:rPr>
        <w:t>Vcloud</w:t>
      </w:r>
      <w:r>
        <w:rPr>
          <w:rFonts w:hint="eastAsia"/>
          <w:b/>
          <w:bCs/>
          <w:sz w:val="32"/>
          <w:szCs w:val="28"/>
        </w:rPr>
        <w:t>文件上传和下载</w:t>
      </w:r>
      <w:r>
        <w:rPr>
          <w:rFonts w:hint="eastAsia"/>
          <w:b/>
          <w:bCs/>
          <w:sz w:val="32"/>
          <w:szCs w:val="28"/>
        </w:rPr>
        <w:t>-</w:t>
      </w:r>
      <w:r>
        <w:rPr>
          <w:b/>
          <w:bCs/>
          <w:sz w:val="32"/>
          <w:szCs w:val="28"/>
        </w:rPr>
        <w:t>常用命令</w:t>
      </w:r>
      <w:r>
        <w:fldChar w:fldCharType="begin"/>
      </w:r>
      <w:r>
        <w:instrText xml:space="preserve"> HYPERLINK "https://cloud.videojj.com/help/docs/data_manage.html" \l "id8" \o "</w:instrText>
      </w:r>
      <w:r>
        <w:instrText>永久链接至标题</w:instrText>
      </w:r>
      <w:r>
        <w:instrText xml:space="preserve">" </w:instrText>
      </w:r>
      <w:r>
        <w:fldChar w:fldCharType="separate"/>
      </w:r>
      <w:r>
        <w:fldChar w:fldCharType="end"/>
      </w:r>
    </w:p>
    <w:p w:rsidR="005B56F8" w:rsidRDefault="005B56F8">
      <w:pPr>
        <w:tabs>
          <w:tab w:val="left" w:pos="420"/>
        </w:tabs>
        <w:ind w:firstLineChars="0" w:firstLine="0"/>
      </w:pPr>
      <w:r>
        <w:t>登陆注销</w:t>
      </w:r>
      <w:r>
        <w:t xml:space="preserve"> login/logout</w:t>
      </w:r>
      <w:r>
        <w:t>：使用前需要账号进行登陆。</w:t>
      </w:r>
    </w:p>
    <w:p w:rsidR="005B56F8" w:rsidRDefault="005B56F8">
      <w:pPr>
        <w:tabs>
          <w:tab w:val="left" w:pos="420"/>
        </w:tabs>
        <w:ind w:firstLineChars="0" w:firstLine="0"/>
      </w:pPr>
      <w:r>
        <w:t xml:space="preserve"># </w:t>
      </w:r>
      <w:r>
        <w:t>使用极链云官网的账号登陆，用户名使用注册的手机号或邮箱</w:t>
      </w:r>
    </w:p>
    <w:p w:rsidR="005B56F8" w:rsidRDefault="005B56F8">
      <w:pPr>
        <w:tabs>
          <w:tab w:val="left" w:pos="420"/>
        </w:tabs>
        <w:ind w:firstLineChars="0" w:firstLine="0"/>
      </w:pPr>
      <w:proofErr w:type="gramStart"/>
      <w:r>
        <w:t>vc</w:t>
      </w:r>
      <w:proofErr w:type="gramEnd"/>
      <w:r>
        <w:t xml:space="preserve"> login --user=</w:t>
      </w:r>
      <w:r>
        <w:rPr>
          <w:rFonts w:hint="eastAsia"/>
        </w:rPr>
        <w:t>13657257512</w:t>
      </w:r>
      <w:r>
        <w:t xml:space="preserve"> --password=</w:t>
      </w:r>
      <w:r>
        <w:rPr>
          <w:rFonts w:hint="eastAsia"/>
        </w:rPr>
        <w:t>101679</w:t>
      </w:r>
    </w:p>
    <w:p w:rsidR="005B56F8" w:rsidRDefault="005B56F8">
      <w:pPr>
        <w:tabs>
          <w:tab w:val="left" w:pos="420"/>
        </w:tabs>
        <w:ind w:firstLineChars="0" w:firstLine="0"/>
      </w:pPr>
      <w:r>
        <w:t xml:space="preserve"># </w:t>
      </w:r>
      <w:r>
        <w:t>如需删除认证则要注销账号</w:t>
      </w:r>
    </w:p>
    <w:p w:rsidR="005B56F8" w:rsidRDefault="005B56F8">
      <w:pPr>
        <w:tabs>
          <w:tab w:val="left" w:pos="420"/>
        </w:tabs>
        <w:ind w:firstLineChars="0" w:firstLine="0"/>
      </w:pPr>
      <w:proofErr w:type="gramStart"/>
      <w:r>
        <w:t>vci</w:t>
      </w:r>
      <w:proofErr w:type="gramEnd"/>
      <w:r>
        <w:t xml:space="preserve"> logout</w:t>
      </w:r>
    </w:p>
    <w:p w:rsidR="005B56F8" w:rsidRDefault="005B56F8">
      <w:pPr>
        <w:tabs>
          <w:tab w:val="left" w:pos="420"/>
        </w:tabs>
        <w:ind w:firstLineChars="0" w:firstLine="0"/>
      </w:pPr>
      <w:r>
        <w:t>浏览文件</w:t>
      </w:r>
      <w:r>
        <w:t xml:space="preserve"> ls</w:t>
      </w:r>
      <w:r>
        <w:t>：列出目录下的文件和文件夹</w:t>
      </w:r>
    </w:p>
    <w:p w:rsidR="005B56F8" w:rsidRDefault="005B56F8">
      <w:pPr>
        <w:tabs>
          <w:tab w:val="left" w:pos="420"/>
        </w:tabs>
        <w:ind w:firstLineChars="0" w:firstLine="0"/>
      </w:pPr>
      <w:r>
        <w:t xml:space="preserve"># </w:t>
      </w:r>
      <w:r>
        <w:t>浏览个人目录下所有的文件和文件夹</w:t>
      </w:r>
    </w:p>
    <w:p w:rsidR="005B56F8" w:rsidRDefault="005B56F8">
      <w:pPr>
        <w:tabs>
          <w:tab w:val="left" w:pos="420"/>
        </w:tabs>
        <w:ind w:firstLineChars="0" w:firstLine="0"/>
      </w:pPr>
      <w:r>
        <w:t xml:space="preserve"># -d </w:t>
      </w:r>
      <w:r>
        <w:t>表示非递归显示，不显示子目录下的所有目录</w:t>
      </w:r>
    </w:p>
    <w:p w:rsidR="005B56F8" w:rsidRDefault="005B56F8">
      <w:pPr>
        <w:tabs>
          <w:tab w:val="left" w:pos="420"/>
        </w:tabs>
        <w:ind w:firstLineChars="0" w:firstLine="0"/>
      </w:pPr>
      <w:proofErr w:type="gramStart"/>
      <w:r>
        <w:t>vc</w:t>
      </w:r>
      <w:proofErr w:type="gramEnd"/>
      <w:r>
        <w:t xml:space="preserve"> ls oss:// -d</w:t>
      </w:r>
    </w:p>
    <w:p w:rsidR="005B56F8" w:rsidRDefault="005B56F8">
      <w:pPr>
        <w:tabs>
          <w:tab w:val="left" w:pos="420"/>
        </w:tabs>
        <w:ind w:firstLineChars="0" w:firstLine="0"/>
      </w:pPr>
      <w:r>
        <w:t xml:space="preserve"># </w:t>
      </w:r>
      <w:r>
        <w:t>列出全部公共数据集</w:t>
      </w:r>
    </w:p>
    <w:p w:rsidR="005B56F8" w:rsidRDefault="005B56F8">
      <w:pPr>
        <w:tabs>
          <w:tab w:val="left" w:pos="420"/>
        </w:tabs>
        <w:ind w:firstLineChars="0" w:firstLine="0"/>
        <w:rPr>
          <w:b/>
          <w:bCs/>
          <w:u w:val="single"/>
        </w:rPr>
      </w:pPr>
      <w:r>
        <w:rPr>
          <w:b/>
          <w:bCs/>
          <w:u w:val="single"/>
        </w:rPr>
        <w:lastRenderedPageBreak/>
        <w:t xml:space="preserve"># --share </w:t>
      </w:r>
      <w:r>
        <w:rPr>
          <w:b/>
          <w:bCs/>
          <w:u w:val="single"/>
        </w:rPr>
        <w:t>表示操作目录为公共数据集目录</w:t>
      </w:r>
    </w:p>
    <w:p w:rsidR="005B56F8" w:rsidRDefault="005B56F8">
      <w:pPr>
        <w:tabs>
          <w:tab w:val="left" w:pos="420"/>
        </w:tabs>
        <w:ind w:firstLineChars="0" w:firstLine="0"/>
      </w:pPr>
      <w:proofErr w:type="gramStart"/>
      <w:r>
        <w:t>vc</w:t>
      </w:r>
      <w:proofErr w:type="gramEnd"/>
      <w:r>
        <w:rPr>
          <w:rFonts w:hint="eastAsia"/>
        </w:rPr>
        <w:t xml:space="preserve"> ls</w:t>
      </w:r>
      <w:r>
        <w:t xml:space="preserve"> oss:// --share -d</w:t>
      </w:r>
    </w:p>
    <w:p w:rsidR="005B56F8" w:rsidRDefault="005B56F8">
      <w:pPr>
        <w:tabs>
          <w:tab w:val="left" w:pos="420"/>
        </w:tabs>
        <w:ind w:firstLineChars="0" w:firstLine="0"/>
      </w:pPr>
      <w:r>
        <w:t xml:space="preserve"># </w:t>
      </w:r>
      <w:r>
        <w:t>查看某个公共数据集的全部文件</w:t>
      </w:r>
    </w:p>
    <w:p w:rsidR="005B56F8" w:rsidRDefault="005B56F8">
      <w:pPr>
        <w:tabs>
          <w:tab w:val="left" w:pos="420"/>
        </w:tabs>
        <w:ind w:firstLineChars="0" w:firstLine="0"/>
      </w:pPr>
      <w:proofErr w:type="gramStart"/>
      <w:r>
        <w:t>vci</w:t>
      </w:r>
      <w:proofErr w:type="gramEnd"/>
      <w:r>
        <w:t xml:space="preserve"> ls oss://</w:t>
      </w:r>
      <w:r>
        <w:rPr>
          <w:rFonts w:hint="eastAsia"/>
        </w:rPr>
        <w:t>dir_name</w:t>
      </w:r>
      <w:r>
        <w:t>/ --share -s</w:t>
      </w:r>
    </w:p>
    <w:p w:rsidR="005B56F8" w:rsidRDefault="005B56F8">
      <w:pPr>
        <w:tabs>
          <w:tab w:val="left" w:pos="420"/>
        </w:tabs>
        <w:ind w:firstLineChars="0" w:firstLine="0"/>
      </w:pPr>
      <w:r>
        <w:rPr>
          <w:rFonts w:hint="eastAsia"/>
        </w:rPr>
        <w:t xml:space="preserve"># </w:t>
      </w:r>
      <w:r>
        <w:t>创建文件夹</w:t>
      </w:r>
      <w:r>
        <w:t xml:space="preserve"> mkdir</w:t>
      </w:r>
      <w:r>
        <w:t>：创建文件夹</w:t>
      </w:r>
    </w:p>
    <w:p w:rsidR="005B56F8" w:rsidRDefault="005B56F8">
      <w:pPr>
        <w:tabs>
          <w:tab w:val="left" w:pos="420"/>
        </w:tabs>
        <w:ind w:firstLineChars="0" w:firstLine="0"/>
      </w:pPr>
      <w:r>
        <w:t xml:space="preserve"># </w:t>
      </w:r>
      <w:r>
        <w:t>在个人目录的空间创建一个名为</w:t>
      </w:r>
      <w:r>
        <w:t xml:space="preserve"> folder </w:t>
      </w:r>
      <w:r>
        <w:t>的文件夹</w:t>
      </w:r>
    </w:p>
    <w:p w:rsidR="005B56F8" w:rsidRDefault="005B56F8">
      <w:pPr>
        <w:tabs>
          <w:tab w:val="left" w:pos="420"/>
        </w:tabs>
        <w:ind w:firstLineChars="0" w:firstLine="0"/>
      </w:pPr>
      <w:proofErr w:type="gramStart"/>
      <w:r>
        <w:t>vc</w:t>
      </w:r>
      <w:proofErr w:type="gramEnd"/>
      <w:r>
        <w:t xml:space="preserve"> mkdir oss://folder/</w:t>
      </w:r>
    </w:p>
    <w:p w:rsidR="005B56F8" w:rsidRDefault="005B56F8">
      <w:pPr>
        <w:tabs>
          <w:tab w:val="left" w:pos="420"/>
        </w:tabs>
        <w:ind w:firstLineChars="0" w:firstLine="0"/>
      </w:pPr>
      <w:r>
        <w:t>上传文件</w:t>
      </w:r>
      <w:r>
        <w:t xml:space="preserve"> cp</w:t>
      </w:r>
      <w:r>
        <w:t>：上传文件或文件夹到</w:t>
      </w:r>
      <w:r>
        <w:t xml:space="preserve"> OSS </w:t>
      </w:r>
      <w:r>
        <w:t>个人目录，仅支持压缩包格式</w:t>
      </w:r>
    </w:p>
    <w:p w:rsidR="005B56F8" w:rsidRDefault="005B56F8">
      <w:pPr>
        <w:tabs>
          <w:tab w:val="left" w:pos="420"/>
        </w:tabs>
        <w:ind w:firstLineChars="0" w:firstLine="0"/>
      </w:pPr>
      <w:r>
        <w:t xml:space="preserve"># </w:t>
      </w:r>
      <w:r>
        <w:t>上传单个文件到</w:t>
      </w:r>
      <w:r>
        <w:t xml:space="preserve"> OSS </w:t>
      </w:r>
      <w:r>
        <w:t>个人目录根下</w:t>
      </w:r>
    </w:p>
    <w:p w:rsidR="005B56F8" w:rsidRDefault="005B56F8">
      <w:pPr>
        <w:tabs>
          <w:tab w:val="left" w:pos="420"/>
        </w:tabs>
        <w:ind w:firstLineChars="0" w:firstLine="0"/>
      </w:pPr>
      <w:r>
        <w:rPr>
          <w:rFonts w:hint="eastAsia"/>
        </w:rPr>
        <w:t xml:space="preserve"># -u </w:t>
      </w:r>
      <w:r>
        <w:rPr>
          <w:rFonts w:hint="eastAsia"/>
        </w:rPr>
        <w:t>代表文件不存在或修改时间不同时才会上传</w:t>
      </w:r>
    </w:p>
    <w:p w:rsidR="005B56F8" w:rsidRDefault="005B56F8">
      <w:pPr>
        <w:tabs>
          <w:tab w:val="left" w:pos="420"/>
        </w:tabs>
        <w:ind w:firstLineChars="0" w:firstLine="0"/>
      </w:pPr>
      <w:proofErr w:type="gramStart"/>
      <w:r>
        <w:t>vc</w:t>
      </w:r>
      <w:proofErr w:type="gramEnd"/>
      <w:r>
        <w:t xml:space="preserve"> cp a.zip oss:// -u</w:t>
      </w:r>
    </w:p>
    <w:p w:rsidR="005B56F8" w:rsidRDefault="005B56F8">
      <w:pPr>
        <w:tabs>
          <w:tab w:val="left" w:pos="420"/>
        </w:tabs>
        <w:ind w:firstLineChars="0" w:firstLine="0"/>
      </w:pPr>
      <w:r>
        <w:t xml:space="preserve"># </w:t>
      </w:r>
      <w:r>
        <w:t>上传</w:t>
      </w:r>
      <w:r>
        <w:t xml:space="preserve"> dir </w:t>
      </w:r>
      <w:r>
        <w:t>目录下文件</w:t>
      </w:r>
      <w:r>
        <w:rPr>
          <w:rFonts w:hint="eastAsia"/>
        </w:rPr>
        <w:t>b.zip</w:t>
      </w:r>
      <w:r>
        <w:t>到个人</w:t>
      </w:r>
      <w:r>
        <w:t xml:space="preserve"> OSS </w:t>
      </w:r>
      <w:r>
        <w:t>目录的</w:t>
      </w:r>
      <w:r>
        <w:t xml:space="preserve"> dataset </w:t>
      </w:r>
      <w:r>
        <w:t>文件夹下</w:t>
      </w:r>
    </w:p>
    <w:p w:rsidR="005B56F8" w:rsidRDefault="005B56F8">
      <w:pPr>
        <w:tabs>
          <w:tab w:val="left" w:pos="420"/>
        </w:tabs>
        <w:ind w:firstLineChars="0" w:firstLine="0"/>
        <w:rPr>
          <w:b/>
          <w:bCs/>
          <w:u w:val="single"/>
        </w:rPr>
      </w:pPr>
      <w:r>
        <w:rPr>
          <w:b/>
          <w:bCs/>
          <w:u w:val="single"/>
        </w:rPr>
        <w:t xml:space="preserve"># -r </w:t>
      </w:r>
      <w:r>
        <w:rPr>
          <w:b/>
          <w:bCs/>
          <w:u w:val="single"/>
        </w:rPr>
        <w:t>代表目录递归</w:t>
      </w:r>
    </w:p>
    <w:p w:rsidR="005B56F8" w:rsidRDefault="005B56F8">
      <w:pPr>
        <w:tabs>
          <w:tab w:val="left" w:pos="420"/>
        </w:tabs>
        <w:ind w:firstLineChars="0" w:firstLine="0"/>
      </w:pPr>
      <w:proofErr w:type="gramStart"/>
      <w:r>
        <w:t>vc</w:t>
      </w:r>
      <w:proofErr w:type="gramEnd"/>
      <w:r>
        <w:t xml:space="preserve"> cp dir/</w:t>
      </w:r>
      <w:r>
        <w:rPr>
          <w:rFonts w:hint="eastAsia"/>
        </w:rPr>
        <w:t>b.zip</w:t>
      </w:r>
      <w:r>
        <w:t xml:space="preserve"> oss://dataset/ -r -u</w:t>
      </w:r>
    </w:p>
    <w:p w:rsidR="005B56F8" w:rsidRDefault="005B56F8">
      <w:pPr>
        <w:tabs>
          <w:tab w:val="left" w:pos="420"/>
        </w:tabs>
        <w:ind w:firstLineChars="0" w:firstLine="0"/>
      </w:pPr>
      <w:r>
        <w:t>下载公共数据集</w:t>
      </w:r>
      <w:r>
        <w:t xml:space="preserve"> cp</w:t>
      </w:r>
      <w:r>
        <w:t>：从公共数据集中下载文件</w:t>
      </w:r>
    </w:p>
    <w:p w:rsidR="005B56F8" w:rsidRDefault="005B56F8">
      <w:pPr>
        <w:tabs>
          <w:tab w:val="left" w:pos="420"/>
        </w:tabs>
        <w:ind w:firstLineChars="0" w:firstLine="0"/>
      </w:pPr>
      <w:r>
        <w:t xml:space="preserve"># </w:t>
      </w:r>
      <w:r>
        <w:t>下载公共数据集指定目录的所有文件到当前目录</w:t>
      </w:r>
    </w:p>
    <w:p w:rsidR="005B56F8" w:rsidRDefault="005B56F8">
      <w:pPr>
        <w:tabs>
          <w:tab w:val="left" w:pos="420"/>
        </w:tabs>
        <w:ind w:firstLineChars="0" w:firstLine="0"/>
      </w:pPr>
      <w:proofErr w:type="gramStart"/>
      <w:r>
        <w:t>vc</w:t>
      </w:r>
      <w:proofErr w:type="gramEnd"/>
      <w:r>
        <w:t xml:space="preserve"> cp oss://</w:t>
      </w:r>
      <w:r>
        <w:rPr>
          <w:rFonts w:hint="eastAsia"/>
        </w:rPr>
        <w:t>dir_name</w:t>
      </w:r>
      <w:r>
        <w:t>/val/images . --</w:t>
      </w:r>
      <w:proofErr w:type="gramStart"/>
      <w:r>
        <w:t>share</w:t>
      </w:r>
      <w:proofErr w:type="gramEnd"/>
      <w:r>
        <w:t xml:space="preserve"> -r</w:t>
      </w:r>
    </w:p>
    <w:p w:rsidR="005B56F8" w:rsidRDefault="005B56F8">
      <w:pPr>
        <w:tabs>
          <w:tab w:val="left" w:pos="420"/>
        </w:tabs>
        <w:ind w:firstLineChars="0" w:firstLine="0"/>
      </w:pPr>
      <w:r>
        <w:t>删除文件</w:t>
      </w:r>
      <w:r>
        <w:t xml:space="preserve"> rm</w:t>
      </w:r>
      <w:r>
        <w:t>：删除文件或文件夹</w:t>
      </w:r>
    </w:p>
    <w:p w:rsidR="005B56F8" w:rsidRDefault="005B56F8">
      <w:pPr>
        <w:tabs>
          <w:tab w:val="left" w:pos="420"/>
        </w:tabs>
        <w:ind w:firstLineChars="0" w:firstLine="0"/>
      </w:pPr>
      <w:r>
        <w:t xml:space="preserve"># </w:t>
      </w:r>
      <w:r>
        <w:t>删除文件</w:t>
      </w:r>
    </w:p>
    <w:p w:rsidR="005B56F8" w:rsidRDefault="005B56F8">
      <w:pPr>
        <w:tabs>
          <w:tab w:val="left" w:pos="420"/>
        </w:tabs>
        <w:ind w:firstLineChars="0" w:firstLine="0"/>
      </w:pPr>
      <w:proofErr w:type="gramStart"/>
      <w:r>
        <w:t>vc</w:t>
      </w:r>
      <w:proofErr w:type="gramEnd"/>
      <w:r>
        <w:t xml:space="preserve"> rm oss://</w:t>
      </w:r>
      <w:r>
        <w:rPr>
          <w:rFonts w:hint="eastAsia"/>
        </w:rPr>
        <w:t>dir_name</w:t>
      </w:r>
      <w:r>
        <w:t>/file</w:t>
      </w:r>
      <w:r>
        <w:rPr>
          <w:rFonts w:hint="eastAsia"/>
        </w:rPr>
        <w:t>_name</w:t>
      </w:r>
    </w:p>
    <w:p w:rsidR="005B56F8" w:rsidRDefault="005B56F8">
      <w:pPr>
        <w:tabs>
          <w:tab w:val="left" w:pos="420"/>
        </w:tabs>
        <w:ind w:firstLineChars="0" w:firstLine="0"/>
      </w:pPr>
      <w:r>
        <w:t xml:space="preserve"># </w:t>
      </w:r>
      <w:r>
        <w:t>删除文件夹</w:t>
      </w:r>
    </w:p>
    <w:p w:rsidR="005B56F8" w:rsidRDefault="005B56F8">
      <w:pPr>
        <w:tabs>
          <w:tab w:val="left" w:pos="420"/>
        </w:tabs>
        <w:ind w:firstLineChars="0" w:firstLine="0"/>
      </w:pPr>
      <w:proofErr w:type="gramStart"/>
      <w:r>
        <w:t>vc</w:t>
      </w:r>
      <w:proofErr w:type="gramEnd"/>
      <w:r>
        <w:t xml:space="preserve"> rm oss://</w:t>
      </w:r>
      <w:r>
        <w:rPr>
          <w:rFonts w:hint="eastAsia"/>
        </w:rPr>
        <w:t>dir_name</w:t>
      </w:r>
      <w:r>
        <w:t>/ -r</w:t>
      </w:r>
    </w:p>
    <w:p w:rsidR="005B56F8" w:rsidRDefault="005B56F8">
      <w:pPr>
        <w:tabs>
          <w:tab w:val="left" w:pos="420"/>
        </w:tabs>
        <w:ind w:firstLineChars="0" w:firstLine="0"/>
      </w:pPr>
    </w:p>
    <w:p w:rsidR="005B56F8" w:rsidRDefault="005B56F8">
      <w:pPr>
        <w:tabs>
          <w:tab w:val="left" w:pos="420"/>
        </w:tabs>
        <w:ind w:firstLineChars="0" w:firstLine="0"/>
      </w:pPr>
    </w:p>
    <w:p w:rsidR="005B56F8" w:rsidRDefault="005B56F8">
      <w:pPr>
        <w:tabs>
          <w:tab w:val="left" w:pos="420"/>
        </w:tabs>
        <w:ind w:firstLineChars="0" w:firstLine="0"/>
      </w:pPr>
    </w:p>
    <w:p w:rsidR="005B56F8" w:rsidRDefault="005B56F8">
      <w:pPr>
        <w:tabs>
          <w:tab w:val="left" w:pos="420"/>
        </w:tabs>
        <w:ind w:firstLineChars="0" w:firstLine="0"/>
        <w:rPr>
          <w:rFonts w:hint="eastAsia"/>
        </w:rPr>
      </w:pPr>
    </w:p>
    <w:p w:rsidR="005B56F8" w:rsidRDefault="005B56F8">
      <w:pPr>
        <w:tabs>
          <w:tab w:val="left" w:pos="420"/>
        </w:tabs>
        <w:ind w:firstLineChars="0" w:firstLine="0"/>
        <w:rPr>
          <w:rFonts w:hint="eastAsia"/>
        </w:rPr>
      </w:pPr>
      <w:r>
        <w:rPr>
          <w:rFonts w:hint="eastAsia"/>
          <w:b/>
          <w:bCs/>
          <w:sz w:val="32"/>
          <w:szCs w:val="28"/>
        </w:rPr>
        <w:t>实例镜像</w:t>
      </w:r>
      <w:r>
        <w:rPr>
          <w:rFonts w:hint="eastAsia"/>
        </w:rPr>
        <w:fldChar w:fldCharType="begin"/>
      </w:r>
      <w:r>
        <w:rPr>
          <w:rFonts w:hint="eastAsia"/>
        </w:rPr>
        <w:instrText xml:space="preserve"> HYPERLINK "https://cloud.videojj.com/help/docs/instance_manage.html" \l "id6" \o "</w:instrText>
      </w:r>
      <w:r>
        <w:rPr>
          <w:rFonts w:hint="eastAsia"/>
        </w:rPr>
        <w:instrText>永久链接至标题</w:instrText>
      </w:r>
      <w:r>
        <w:rPr>
          <w:rFonts w:hint="eastAsia"/>
        </w:rPr>
        <w:instrText xml:space="preserve">" </w:instrText>
      </w:r>
      <w:r>
        <w:rPr>
          <w:rFonts w:hint="eastAsia"/>
        </w:rPr>
        <w:fldChar w:fldCharType="separate"/>
      </w:r>
      <w:r>
        <w:rPr>
          <w:rFonts w:hint="eastAsia"/>
        </w:rPr>
        <w:fldChar w:fldCharType="end"/>
      </w:r>
    </w:p>
    <w:p w:rsidR="005B56F8" w:rsidRDefault="005B56F8">
      <w:pPr>
        <w:tabs>
          <w:tab w:val="left" w:pos="420"/>
        </w:tabs>
        <w:ind w:firstLineChars="0" w:firstLine="0"/>
        <w:rPr>
          <w:rFonts w:hint="eastAsia"/>
        </w:rPr>
      </w:pPr>
      <w:r>
        <w:rPr>
          <w:rFonts w:hint="eastAsia"/>
        </w:rPr>
        <w:t>实例内置软件：</w:t>
      </w:r>
    </w:p>
    <w:p w:rsidR="005B56F8" w:rsidRDefault="005B56F8">
      <w:pPr>
        <w:tabs>
          <w:tab w:val="left" w:pos="420"/>
        </w:tabs>
        <w:ind w:firstLineChars="0" w:firstLine="0"/>
        <w:rPr>
          <w:rFonts w:hint="eastAsia"/>
        </w:rPr>
      </w:pPr>
      <w:r>
        <w:rPr>
          <w:rFonts w:hint="eastAsia"/>
        </w:rPr>
        <w:t>CUDA</w:t>
      </w:r>
    </w:p>
    <w:p w:rsidR="005B56F8" w:rsidRDefault="005B56F8">
      <w:pPr>
        <w:tabs>
          <w:tab w:val="left" w:pos="420"/>
        </w:tabs>
        <w:ind w:firstLineChars="0" w:firstLine="0"/>
        <w:rPr>
          <w:rFonts w:hint="eastAsia"/>
        </w:rPr>
      </w:pPr>
      <w:r>
        <w:rPr>
          <w:rFonts w:hint="eastAsia"/>
        </w:rPr>
        <w:t>cuDNN 7</w:t>
      </w:r>
      <w:r>
        <w:rPr>
          <w:rFonts w:hint="eastAsia"/>
        </w:rPr>
        <w:t>（</w:t>
      </w:r>
      <w:r>
        <w:rPr>
          <w:rFonts w:hint="eastAsia"/>
        </w:rPr>
        <w:t>GPU</w:t>
      </w:r>
      <w:r>
        <w:rPr>
          <w:rFonts w:hint="eastAsia"/>
        </w:rPr>
        <w:t>加速库）</w:t>
      </w:r>
    </w:p>
    <w:p w:rsidR="005B56F8" w:rsidRDefault="005B56F8">
      <w:pPr>
        <w:tabs>
          <w:tab w:val="left" w:pos="420"/>
        </w:tabs>
        <w:ind w:firstLineChars="0" w:firstLine="0"/>
        <w:rPr>
          <w:rFonts w:hint="eastAsia"/>
        </w:rPr>
      </w:pPr>
      <w:r>
        <w:rPr>
          <w:rFonts w:hint="eastAsia"/>
        </w:rPr>
        <w:t>Anaconda</w:t>
      </w:r>
    </w:p>
    <w:p w:rsidR="005B56F8" w:rsidRDefault="005B56F8">
      <w:pPr>
        <w:tabs>
          <w:tab w:val="left" w:pos="420"/>
        </w:tabs>
        <w:ind w:firstLineChars="0" w:firstLine="0"/>
        <w:rPr>
          <w:rFonts w:hint="eastAsia"/>
        </w:rPr>
      </w:pPr>
      <w:r>
        <w:rPr>
          <w:rFonts w:hint="eastAsia"/>
        </w:rPr>
        <w:lastRenderedPageBreak/>
        <w:t>Python</w:t>
      </w:r>
    </w:p>
    <w:p w:rsidR="005B56F8" w:rsidRDefault="005B56F8">
      <w:pPr>
        <w:tabs>
          <w:tab w:val="left" w:pos="420"/>
        </w:tabs>
        <w:ind w:firstLineChars="0" w:firstLine="0"/>
        <w:rPr>
          <w:rFonts w:hint="eastAsia"/>
        </w:rPr>
      </w:pPr>
      <w:r>
        <w:rPr>
          <w:rFonts w:hint="eastAsia"/>
        </w:rPr>
        <w:t>Jupyter Notebook</w:t>
      </w:r>
    </w:p>
    <w:p w:rsidR="005B56F8" w:rsidRDefault="005B56F8">
      <w:pPr>
        <w:tabs>
          <w:tab w:val="left" w:pos="420"/>
        </w:tabs>
        <w:ind w:firstLineChars="0" w:firstLine="0"/>
        <w:rPr>
          <w:rFonts w:hint="eastAsia"/>
        </w:rPr>
      </w:pPr>
      <w:r>
        <w:rPr>
          <w:rFonts w:hint="eastAsia"/>
        </w:rPr>
        <w:t>TensorBoard</w:t>
      </w:r>
    </w:p>
    <w:p w:rsidR="005B56F8" w:rsidRDefault="005B56F8">
      <w:pPr>
        <w:tabs>
          <w:tab w:val="left" w:pos="420"/>
        </w:tabs>
        <w:ind w:firstLineChars="0" w:firstLine="0"/>
        <w:rPr>
          <w:rFonts w:hint="eastAsia"/>
        </w:rPr>
      </w:pPr>
    </w:p>
    <w:p w:rsidR="005B56F8" w:rsidRDefault="005B56F8">
      <w:pPr>
        <w:tabs>
          <w:tab w:val="left" w:pos="420"/>
        </w:tabs>
        <w:ind w:firstLineChars="0" w:firstLine="0"/>
        <w:rPr>
          <w:rFonts w:hint="eastAsia"/>
        </w:rPr>
      </w:pPr>
      <w:r>
        <w:rPr>
          <w:rFonts w:hint="eastAsia"/>
        </w:rPr>
        <w:t xml:space="preserve">CUDA </w:t>
      </w:r>
      <w:r>
        <w:rPr>
          <w:rFonts w:hint="eastAsia"/>
        </w:rPr>
        <w:t>的相关环境变量：</w:t>
      </w:r>
    </w:p>
    <w:p w:rsidR="005B56F8" w:rsidRDefault="005B56F8">
      <w:pPr>
        <w:tabs>
          <w:tab w:val="left" w:pos="420"/>
        </w:tabs>
        <w:ind w:firstLineChars="0" w:firstLine="0"/>
        <w:rPr>
          <w:rFonts w:hint="eastAsia"/>
        </w:rPr>
      </w:pPr>
      <w:r>
        <w:rPr>
          <w:rFonts w:hint="eastAsia"/>
        </w:rPr>
        <w:t>CUDA_HOME=/usr/local/cudaLD_LIBRARY_PATH=/usr/local/nvidia/lib</w:t>
      </w:r>
      <w:proofErr w:type="gramStart"/>
      <w:r>
        <w:rPr>
          <w:rFonts w:hint="eastAsia"/>
        </w:rPr>
        <w:t>:/</w:t>
      </w:r>
      <w:proofErr w:type="gramEnd"/>
      <w:r>
        <w:rPr>
          <w:rFonts w:hint="eastAsia"/>
        </w:rPr>
        <w:t>usr/local/nvidia/lib64</w:t>
      </w:r>
    </w:p>
    <w:p w:rsidR="005B56F8" w:rsidRDefault="005B56F8">
      <w:pPr>
        <w:tabs>
          <w:tab w:val="left" w:pos="420"/>
        </w:tabs>
        <w:ind w:firstLineChars="0" w:firstLine="0"/>
        <w:rPr>
          <w:rFonts w:hint="eastAsia"/>
        </w:rPr>
      </w:pPr>
      <w:r>
        <w:rPr>
          <w:rFonts w:hint="eastAsia"/>
        </w:rPr>
        <w:t>Python</w:t>
      </w:r>
      <w:r>
        <w:rPr>
          <w:rFonts w:hint="eastAsia"/>
        </w:rPr>
        <w:t>、框架的环境均使用</w:t>
      </w:r>
      <w:r>
        <w:rPr>
          <w:rFonts w:hint="eastAsia"/>
        </w:rPr>
        <w:t xml:space="preserve"> conda </w:t>
      </w:r>
      <w:r>
        <w:rPr>
          <w:rFonts w:hint="eastAsia"/>
        </w:rPr>
        <w:t>安装</w:t>
      </w:r>
    </w:p>
    <w:p w:rsidR="005B56F8" w:rsidRDefault="005B56F8">
      <w:pPr>
        <w:tabs>
          <w:tab w:val="left" w:pos="420"/>
        </w:tabs>
        <w:ind w:firstLineChars="0" w:firstLine="0"/>
        <w:rPr>
          <w:rFonts w:hint="eastAsia"/>
        </w:rPr>
      </w:pPr>
      <w:r>
        <w:rPr>
          <w:rFonts w:hint="eastAsia"/>
        </w:rPr>
        <w:t xml:space="preserve">python </w:t>
      </w:r>
      <w:r>
        <w:rPr>
          <w:rFonts w:hint="eastAsia"/>
        </w:rPr>
        <w:t>的命令组已经指向创建时选择的</w:t>
      </w:r>
      <w:r>
        <w:rPr>
          <w:rFonts w:hint="eastAsia"/>
        </w:rPr>
        <w:t xml:space="preserve"> Python </w:t>
      </w:r>
      <w:r>
        <w:rPr>
          <w:rFonts w:hint="eastAsia"/>
        </w:rPr>
        <w:t>版本</w:t>
      </w:r>
    </w:p>
    <w:p w:rsidR="005B56F8" w:rsidRDefault="005B56F8">
      <w:pPr>
        <w:tabs>
          <w:tab w:val="left" w:pos="420"/>
        </w:tabs>
        <w:ind w:firstLineChars="0" w:firstLine="0"/>
        <w:rPr>
          <w:rFonts w:hint="eastAsia"/>
        </w:rPr>
      </w:pPr>
      <w:r>
        <w:rPr>
          <w:rFonts w:hint="eastAsia"/>
        </w:rPr>
        <w:t>可以使用如命令</w:t>
      </w:r>
    </w:p>
    <w:p w:rsidR="005B56F8" w:rsidRDefault="005B56F8">
      <w:pPr>
        <w:tabs>
          <w:tab w:val="left" w:pos="420"/>
        </w:tabs>
        <w:ind w:firstLineChars="0" w:firstLine="0"/>
        <w:rPr>
          <w:rFonts w:hint="eastAsia"/>
          <w:b/>
          <w:bCs/>
          <w:u w:val="single"/>
        </w:rPr>
      </w:pPr>
      <w:proofErr w:type="gramStart"/>
      <w:r>
        <w:rPr>
          <w:rFonts w:hint="eastAsia"/>
          <w:b/>
          <w:bCs/>
          <w:u w:val="single"/>
        </w:rPr>
        <w:t>ll</w:t>
      </w:r>
      <w:proofErr w:type="gramEnd"/>
      <w:r>
        <w:rPr>
          <w:rFonts w:hint="eastAsia"/>
          <w:b/>
          <w:bCs/>
          <w:u w:val="single"/>
        </w:rPr>
        <w:t xml:space="preserve"> /opt/conda/bin | grep "python"</w:t>
      </w:r>
    </w:p>
    <w:p w:rsidR="005B56F8" w:rsidRDefault="005B56F8">
      <w:pPr>
        <w:ind w:firstLineChars="0" w:firstLine="0"/>
        <w:jc w:val="left"/>
        <w:rPr>
          <w:rFonts w:hint="eastAsia"/>
        </w:rPr>
      </w:pPr>
      <w:r>
        <w:rPr>
          <w:rFonts w:hint="eastAsia"/>
        </w:rPr>
        <w:t>查看</w:t>
      </w:r>
      <w:r>
        <w:rPr>
          <w:rFonts w:hint="eastAsia"/>
        </w:rPr>
        <w:t xml:space="preserve"> conda </w:t>
      </w:r>
      <w:r>
        <w:rPr>
          <w:rFonts w:hint="eastAsia"/>
        </w:rPr>
        <w:t>的</w:t>
      </w:r>
      <w:r>
        <w:rPr>
          <w:rFonts w:hint="eastAsia"/>
        </w:rPr>
        <w:t xml:space="preserve"> python </w:t>
      </w:r>
      <w:r>
        <w:rPr>
          <w:rFonts w:hint="eastAsia"/>
        </w:rPr>
        <w:t>命令</w:t>
      </w:r>
    </w:p>
    <w:p w:rsidR="005B56F8" w:rsidRDefault="005B56F8">
      <w:pPr>
        <w:ind w:firstLineChars="0" w:firstLine="0"/>
        <w:jc w:val="left"/>
      </w:pPr>
      <w:r>
        <w:rPr>
          <w:rFonts w:hint="eastAsia"/>
        </w:rPr>
        <w:t>例如：代码保存为</w:t>
      </w:r>
      <w:r>
        <w:rPr>
          <w:rFonts w:hint="eastAsia"/>
        </w:rPr>
        <w:t> example.py</w:t>
      </w:r>
      <w:r>
        <w:rPr>
          <w:rFonts w:hint="eastAsia"/>
        </w:rPr>
        <w:t>，之后使用</w:t>
      </w:r>
      <w:r>
        <w:rPr>
          <w:rFonts w:hint="eastAsia"/>
        </w:rPr>
        <w:t> python3.6 ./example.py </w:t>
      </w:r>
      <w:r>
        <w:rPr>
          <w:rFonts w:hint="eastAsia"/>
        </w:rPr>
        <w:t>来执行</w:t>
      </w:r>
    </w:p>
    <w:p w:rsidR="005B56F8" w:rsidRDefault="005B56F8">
      <w:pPr>
        <w:tabs>
          <w:tab w:val="left" w:pos="420"/>
        </w:tabs>
        <w:ind w:firstLineChars="0" w:firstLine="0"/>
        <w:rPr>
          <w:rFonts w:hint="eastAsia"/>
        </w:rPr>
      </w:pPr>
      <w:r>
        <w:rPr>
          <w:rFonts w:hint="eastAsia"/>
        </w:rPr>
        <w:t xml:space="preserve">PIP </w:t>
      </w:r>
      <w:r>
        <w:rPr>
          <w:rFonts w:hint="eastAsia"/>
        </w:rPr>
        <w:t>均配好国内镜像源，可以快速安装软件包</w:t>
      </w:r>
    </w:p>
    <w:p w:rsidR="005B56F8" w:rsidRDefault="005B56F8">
      <w:pPr>
        <w:tabs>
          <w:tab w:val="left" w:pos="420"/>
        </w:tabs>
        <w:ind w:firstLineChars="0" w:firstLine="0"/>
        <w:rPr>
          <w:rFonts w:hint="eastAsia"/>
        </w:rPr>
      </w:pPr>
    </w:p>
    <w:p w:rsidR="005B56F8" w:rsidRDefault="005B56F8">
      <w:pPr>
        <w:tabs>
          <w:tab w:val="left" w:pos="420"/>
        </w:tabs>
        <w:ind w:firstLineChars="0" w:firstLine="0"/>
        <w:rPr>
          <w:rFonts w:hint="eastAsia"/>
          <w:b/>
          <w:bCs/>
          <w:sz w:val="32"/>
          <w:szCs w:val="28"/>
        </w:rPr>
      </w:pPr>
      <w:r>
        <w:rPr>
          <w:rFonts w:hint="eastAsia"/>
          <w:b/>
          <w:bCs/>
          <w:sz w:val="32"/>
          <w:szCs w:val="28"/>
        </w:rPr>
        <w:t xml:space="preserve">PyCharm </w:t>
      </w:r>
      <w:r>
        <w:rPr>
          <w:rFonts w:hint="eastAsia"/>
          <w:b/>
          <w:bCs/>
          <w:sz w:val="32"/>
          <w:szCs w:val="28"/>
        </w:rPr>
        <w:t>远程连接</w:t>
      </w:r>
    </w:p>
    <w:p w:rsidR="005B56F8" w:rsidRDefault="005B56F8">
      <w:pPr>
        <w:tabs>
          <w:tab w:val="left" w:pos="420"/>
        </w:tabs>
        <w:ind w:firstLineChars="0" w:firstLine="0"/>
      </w:pPr>
      <w:r>
        <w:rPr>
          <w:rFonts w:hint="eastAsia"/>
        </w:rPr>
        <w:t>IP: 39.104.69.33</w:t>
      </w:r>
    </w:p>
    <w:p w:rsidR="005B56F8" w:rsidRDefault="005B56F8">
      <w:pPr>
        <w:tabs>
          <w:tab w:val="left" w:pos="420"/>
        </w:tabs>
        <w:ind w:firstLineChars="0" w:firstLine="0"/>
        <w:rPr>
          <w:rFonts w:hint="eastAsia"/>
        </w:rPr>
      </w:pPr>
      <w:r>
        <w:rPr>
          <w:rFonts w:hint="eastAsia"/>
        </w:rPr>
        <w:t>Host: net.videojj.com</w:t>
      </w:r>
    </w:p>
    <w:p w:rsidR="005B56F8" w:rsidRDefault="005B56F8">
      <w:pPr>
        <w:tabs>
          <w:tab w:val="left" w:pos="420"/>
        </w:tabs>
        <w:ind w:firstLineChars="0" w:firstLine="0"/>
        <w:rPr>
          <w:rFonts w:hint="eastAsia"/>
        </w:rPr>
      </w:pPr>
      <w:r>
        <w:rPr>
          <w:rFonts w:hint="eastAsia"/>
        </w:rPr>
        <w:t>Port: 38687</w:t>
      </w:r>
    </w:p>
    <w:p w:rsidR="005B56F8" w:rsidRDefault="005B56F8">
      <w:pPr>
        <w:tabs>
          <w:tab w:val="left" w:pos="420"/>
        </w:tabs>
        <w:ind w:firstLineChars="0" w:firstLine="0"/>
        <w:rPr>
          <w:rFonts w:hint="eastAsia"/>
        </w:rPr>
      </w:pPr>
      <w:r>
        <w:rPr>
          <w:rFonts w:hint="eastAsia"/>
        </w:rPr>
        <w:t>Username: root</w:t>
      </w:r>
    </w:p>
    <w:p w:rsidR="005B56F8" w:rsidRDefault="005B56F8">
      <w:pPr>
        <w:tabs>
          <w:tab w:val="left" w:pos="420"/>
        </w:tabs>
        <w:ind w:firstLineChars="0" w:firstLine="0"/>
        <w:rPr>
          <w:rFonts w:hint="eastAsia"/>
        </w:rPr>
      </w:pPr>
      <w:r>
        <w:rPr>
          <w:rFonts w:hint="eastAsia"/>
        </w:rPr>
        <w:t>Interpreter: /opt/conda/bin/python</w:t>
      </w:r>
    </w:p>
    <w:p w:rsidR="005B56F8" w:rsidRDefault="005B56F8">
      <w:pPr>
        <w:tabs>
          <w:tab w:val="left" w:pos="420"/>
        </w:tabs>
        <w:ind w:firstLineChars="0" w:firstLine="0"/>
        <w:rPr>
          <w:rFonts w:hint="eastAsia"/>
        </w:rPr>
      </w:pPr>
      <w:r>
        <w:rPr>
          <w:rFonts w:hint="eastAsia"/>
        </w:rPr>
        <w:t>←</w:t>
      </w:r>
      <w:r>
        <w:rPr>
          <w:rFonts w:hint="eastAsia"/>
        </w:rPr>
        <w:t>Sync folders: /data-tmp/pycharm_project_*</w:t>
      </w:r>
    </w:p>
    <w:p w:rsidR="005B56F8" w:rsidRDefault="005B56F8">
      <w:pPr>
        <w:tabs>
          <w:tab w:val="left" w:pos="420"/>
        </w:tabs>
        <w:ind w:firstLineChars="0" w:firstLine="0"/>
        <w:rPr>
          <w:rFonts w:hint="eastAsia"/>
        </w:rPr>
      </w:pPr>
    </w:p>
    <w:p w:rsidR="005B56F8" w:rsidRDefault="005B56F8">
      <w:pPr>
        <w:tabs>
          <w:tab w:val="left" w:pos="420"/>
        </w:tabs>
        <w:ind w:firstLineChars="0" w:firstLine="0"/>
        <w:rPr>
          <w:rFonts w:hint="eastAsia"/>
        </w:rPr>
      </w:pPr>
      <w:r>
        <w:rPr>
          <w:rFonts w:hint="eastAsia"/>
        </w:rPr>
        <w:t>主机</w:t>
      </w:r>
    </w:p>
    <w:p w:rsidR="005B56F8" w:rsidRDefault="005B56F8">
      <w:pPr>
        <w:tabs>
          <w:tab w:val="left" w:pos="420"/>
        </w:tabs>
        <w:ind w:firstLineChars="0" w:firstLine="0"/>
      </w:pPr>
      <w:r>
        <w:t>39.104.69.33</w:t>
      </w:r>
    </w:p>
    <w:p w:rsidR="005B56F8" w:rsidRDefault="005B56F8">
      <w:pPr>
        <w:tabs>
          <w:tab w:val="left" w:pos="420"/>
        </w:tabs>
        <w:ind w:firstLineChars="0" w:firstLine="0"/>
      </w:pPr>
      <w:r>
        <w:t>net.videojj.com</w:t>
      </w:r>
    </w:p>
    <w:p w:rsidR="005B56F8" w:rsidRDefault="005B56F8">
      <w:pPr>
        <w:tabs>
          <w:tab w:val="left" w:pos="420"/>
        </w:tabs>
        <w:ind w:firstLineChars="0" w:firstLine="0"/>
      </w:pPr>
      <w:r>
        <w:t>53445</w:t>
      </w:r>
    </w:p>
    <w:p w:rsidR="005B56F8" w:rsidRDefault="005B56F8" w:rsidP="00F35B73">
      <w:pPr>
        <w:tabs>
          <w:tab w:val="left" w:pos="420"/>
        </w:tabs>
        <w:ind w:firstLineChars="0" w:firstLine="0"/>
      </w:pPr>
      <w:r>
        <w:rPr>
          <w:rFonts w:hint="eastAsia"/>
        </w:rPr>
        <w:t>9X4R37ZYy5qKAw4yW8bYTaQZEYpwPx7s</w:t>
      </w:r>
      <w:bookmarkStart w:id="0" w:name="_GoBack"/>
      <w:bookmarkEnd w:id="0"/>
    </w:p>
    <w:sectPr w:rsidR="005B56F8">
      <w:headerReference w:type="even" r:id="rId7"/>
      <w:headerReference w:type="default" r:id="rId8"/>
      <w:footerReference w:type="even" r:id="rId9"/>
      <w:footerReference w:type="default" r:id="rId10"/>
      <w:headerReference w:type="first" r:id="rId11"/>
      <w:footerReference w:type="first" r:id="rId12"/>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F3C" w:rsidRDefault="00067F3C" w:rsidP="008F4980">
      <w:pPr>
        <w:spacing w:line="240" w:lineRule="auto"/>
        <w:ind w:firstLine="480"/>
      </w:pPr>
      <w:r>
        <w:separator/>
      </w:r>
    </w:p>
  </w:endnote>
  <w:endnote w:type="continuationSeparator" w:id="0">
    <w:p w:rsidR="00067F3C" w:rsidRDefault="00067F3C" w:rsidP="008F498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A5B" w:rsidRDefault="00591A5B" w:rsidP="00591A5B">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6F8" w:rsidRDefault="00BD4FC2">
    <w:pPr>
      <w:pStyle w:val="a3"/>
      <w:ind w:firstLine="360"/>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343535" cy="152400"/>
              <wp:effectExtent l="0" t="0" r="12065" b="1270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535" cy="152400"/>
                      </a:xfrm>
                      <a:prstGeom prst="rect">
                        <a:avLst/>
                      </a:prstGeom>
                      <a:noFill/>
                      <a:ln w="6350">
                        <a:noFill/>
                      </a:ln>
                    </wps:spPr>
                    <wps:txbx>
                      <w:txbxContent>
                        <w:p w:rsidR="005B56F8" w:rsidRDefault="005B56F8" w:rsidP="008F4980">
                          <w:pPr>
                            <w:pStyle w:val="a3"/>
                            <w:ind w:firstLine="360"/>
                          </w:pPr>
                          <w:r>
                            <w:fldChar w:fldCharType="begin"/>
                          </w:r>
                          <w:r>
                            <w:instrText xml:space="preserve"> PAGE  \* MERGEFORMAT </w:instrText>
                          </w:r>
                          <w:r>
                            <w:fldChar w:fldCharType="separate"/>
                          </w:r>
                          <w:r w:rsidR="00F35B73">
                            <w:rPr>
                              <w:noProof/>
                            </w:rPr>
                            <w:t>24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0;margin-top:0;width:27.05pt;height:12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" filled="f" stroked="f" strokeweight=".5pt">
              <v:path arrowok="t"/>
              <v:textbox style="mso-fit-shape-to-text:t" inset="0,0,0,0">
                <w:txbxContent>
                  <w:p w:rsidR="005B56F8" w:rsidRDefault="005B56F8" w:rsidP="008F4980">
                    <w:pPr>
                      <w:pStyle w:val="a3"/>
                      <w:ind w:firstLine="360"/>
                    </w:pPr>
                    <w:r>
                      <w:fldChar w:fldCharType="begin"/>
                    </w:r>
                    <w:r>
                      <w:instrText xml:space="preserve"> PAGE  \* MERGEFORMAT </w:instrText>
                    </w:r>
                    <w:r>
                      <w:fldChar w:fldCharType="separate"/>
                    </w:r>
                    <w:r w:rsidR="00F35B73">
                      <w:rPr>
                        <w:noProof/>
                      </w:rPr>
                      <w:t>24</w:t>
                    </w:r>
                    <w: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A5B" w:rsidRDefault="00591A5B" w:rsidP="00591A5B">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F3C" w:rsidRDefault="00067F3C" w:rsidP="008F4980">
      <w:pPr>
        <w:spacing w:line="240" w:lineRule="auto"/>
        <w:ind w:firstLine="480"/>
      </w:pPr>
      <w:r>
        <w:separator/>
      </w:r>
    </w:p>
  </w:footnote>
  <w:footnote w:type="continuationSeparator" w:id="0">
    <w:p w:rsidR="00067F3C" w:rsidRDefault="00067F3C" w:rsidP="008F4980">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A5B" w:rsidRDefault="00591A5B" w:rsidP="00591A5B">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6F8" w:rsidRDefault="005B56F8">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A5B" w:rsidRDefault="00591A5B" w:rsidP="00591A5B">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C879F4"/>
    <w:rsid w:val="00067F3C"/>
    <w:rsid w:val="00082D0A"/>
    <w:rsid w:val="001C1125"/>
    <w:rsid w:val="001C5E7B"/>
    <w:rsid w:val="00224B32"/>
    <w:rsid w:val="00257EC9"/>
    <w:rsid w:val="0028446B"/>
    <w:rsid w:val="002C41FC"/>
    <w:rsid w:val="00313CCF"/>
    <w:rsid w:val="003973EE"/>
    <w:rsid w:val="003E47C4"/>
    <w:rsid w:val="004059B7"/>
    <w:rsid w:val="00452A4C"/>
    <w:rsid w:val="005158F0"/>
    <w:rsid w:val="00591A5B"/>
    <w:rsid w:val="005B56F8"/>
    <w:rsid w:val="0061284F"/>
    <w:rsid w:val="006A2E32"/>
    <w:rsid w:val="00710CE9"/>
    <w:rsid w:val="00774FE4"/>
    <w:rsid w:val="007F052C"/>
    <w:rsid w:val="0089115E"/>
    <w:rsid w:val="008F4980"/>
    <w:rsid w:val="008F69B0"/>
    <w:rsid w:val="00905C8A"/>
    <w:rsid w:val="00943462"/>
    <w:rsid w:val="009E57CD"/>
    <w:rsid w:val="00B14FC6"/>
    <w:rsid w:val="00B9328E"/>
    <w:rsid w:val="00BD4FC2"/>
    <w:rsid w:val="00C05F6B"/>
    <w:rsid w:val="00CC1FD2"/>
    <w:rsid w:val="00D37BC4"/>
    <w:rsid w:val="00E062BA"/>
    <w:rsid w:val="00F35B73"/>
    <w:rsid w:val="00FA2FF3"/>
    <w:rsid w:val="00FF285E"/>
    <w:rsid w:val="00FF31CA"/>
    <w:rsid w:val="01114655"/>
    <w:rsid w:val="012802FC"/>
    <w:rsid w:val="012A7B6E"/>
    <w:rsid w:val="017126B5"/>
    <w:rsid w:val="01DD6181"/>
    <w:rsid w:val="021B4FBD"/>
    <w:rsid w:val="030347F1"/>
    <w:rsid w:val="03445213"/>
    <w:rsid w:val="03673E9A"/>
    <w:rsid w:val="037C0E43"/>
    <w:rsid w:val="03A015EC"/>
    <w:rsid w:val="03A737FE"/>
    <w:rsid w:val="03DC39AC"/>
    <w:rsid w:val="047D323B"/>
    <w:rsid w:val="04C43922"/>
    <w:rsid w:val="052E01BC"/>
    <w:rsid w:val="05452A06"/>
    <w:rsid w:val="05DA725F"/>
    <w:rsid w:val="065605EA"/>
    <w:rsid w:val="06962677"/>
    <w:rsid w:val="0735796F"/>
    <w:rsid w:val="07390794"/>
    <w:rsid w:val="07561F26"/>
    <w:rsid w:val="075B0908"/>
    <w:rsid w:val="078500F8"/>
    <w:rsid w:val="07B62188"/>
    <w:rsid w:val="081B0B15"/>
    <w:rsid w:val="08387F8D"/>
    <w:rsid w:val="089857DF"/>
    <w:rsid w:val="09891BD1"/>
    <w:rsid w:val="0A143E51"/>
    <w:rsid w:val="0A194507"/>
    <w:rsid w:val="0B842F69"/>
    <w:rsid w:val="0C557CE0"/>
    <w:rsid w:val="0C5A41D4"/>
    <w:rsid w:val="0CDF4F92"/>
    <w:rsid w:val="0D383074"/>
    <w:rsid w:val="0D442DC0"/>
    <w:rsid w:val="0D461A1E"/>
    <w:rsid w:val="0DEE733B"/>
    <w:rsid w:val="0F16254C"/>
    <w:rsid w:val="0F230DFD"/>
    <w:rsid w:val="0F502E4F"/>
    <w:rsid w:val="0FD255DB"/>
    <w:rsid w:val="105A6DC9"/>
    <w:rsid w:val="10977A83"/>
    <w:rsid w:val="10C86CF9"/>
    <w:rsid w:val="10F01413"/>
    <w:rsid w:val="111C103D"/>
    <w:rsid w:val="116A4E41"/>
    <w:rsid w:val="11A23562"/>
    <w:rsid w:val="11A403B8"/>
    <w:rsid w:val="11C6697E"/>
    <w:rsid w:val="11E93F1D"/>
    <w:rsid w:val="11EA2F86"/>
    <w:rsid w:val="123F611C"/>
    <w:rsid w:val="124077FE"/>
    <w:rsid w:val="12C41EB2"/>
    <w:rsid w:val="12C917F1"/>
    <w:rsid w:val="12DE12CE"/>
    <w:rsid w:val="12E97FFE"/>
    <w:rsid w:val="12EE088F"/>
    <w:rsid w:val="12F5302C"/>
    <w:rsid w:val="13412976"/>
    <w:rsid w:val="13A943B0"/>
    <w:rsid w:val="13AC710B"/>
    <w:rsid w:val="13D31608"/>
    <w:rsid w:val="13E4721E"/>
    <w:rsid w:val="13EA2B76"/>
    <w:rsid w:val="14057EF9"/>
    <w:rsid w:val="14266445"/>
    <w:rsid w:val="14367FCE"/>
    <w:rsid w:val="14523F90"/>
    <w:rsid w:val="1499499F"/>
    <w:rsid w:val="1501241E"/>
    <w:rsid w:val="15441E6D"/>
    <w:rsid w:val="15A147DA"/>
    <w:rsid w:val="15B37B5A"/>
    <w:rsid w:val="15F42052"/>
    <w:rsid w:val="16244335"/>
    <w:rsid w:val="16955140"/>
    <w:rsid w:val="16AB2A58"/>
    <w:rsid w:val="170E27CE"/>
    <w:rsid w:val="173A7C4D"/>
    <w:rsid w:val="17997F73"/>
    <w:rsid w:val="17B656D3"/>
    <w:rsid w:val="17B701F7"/>
    <w:rsid w:val="18D6766C"/>
    <w:rsid w:val="192C6B40"/>
    <w:rsid w:val="194507D5"/>
    <w:rsid w:val="19B30FAF"/>
    <w:rsid w:val="1A626EF0"/>
    <w:rsid w:val="1A81140A"/>
    <w:rsid w:val="1BAE3EF5"/>
    <w:rsid w:val="1BC35DF5"/>
    <w:rsid w:val="1BF0376C"/>
    <w:rsid w:val="1C340266"/>
    <w:rsid w:val="1CDD0B4D"/>
    <w:rsid w:val="1CEE20B4"/>
    <w:rsid w:val="1D5D1BCC"/>
    <w:rsid w:val="1D7F7202"/>
    <w:rsid w:val="1D8413E8"/>
    <w:rsid w:val="1DA93822"/>
    <w:rsid w:val="1E3248A2"/>
    <w:rsid w:val="1E403ABA"/>
    <w:rsid w:val="1E5D4EA7"/>
    <w:rsid w:val="1E5E35E0"/>
    <w:rsid w:val="1EA31D46"/>
    <w:rsid w:val="1F287A54"/>
    <w:rsid w:val="203F0F36"/>
    <w:rsid w:val="2043747F"/>
    <w:rsid w:val="204B1B14"/>
    <w:rsid w:val="20CA51AD"/>
    <w:rsid w:val="20CF0D7E"/>
    <w:rsid w:val="21510C02"/>
    <w:rsid w:val="216776AE"/>
    <w:rsid w:val="21C92656"/>
    <w:rsid w:val="21DD6B2C"/>
    <w:rsid w:val="22000FAC"/>
    <w:rsid w:val="22184616"/>
    <w:rsid w:val="2255657B"/>
    <w:rsid w:val="228F6C9C"/>
    <w:rsid w:val="231A0570"/>
    <w:rsid w:val="232F2785"/>
    <w:rsid w:val="236A30C9"/>
    <w:rsid w:val="23850A14"/>
    <w:rsid w:val="23AA34AA"/>
    <w:rsid w:val="245E5E5A"/>
    <w:rsid w:val="24CB52A5"/>
    <w:rsid w:val="24D84D37"/>
    <w:rsid w:val="24E34016"/>
    <w:rsid w:val="255A118B"/>
    <w:rsid w:val="25E04D6F"/>
    <w:rsid w:val="25ED1F6B"/>
    <w:rsid w:val="25FC02EE"/>
    <w:rsid w:val="26461034"/>
    <w:rsid w:val="269B7D3A"/>
    <w:rsid w:val="26E43518"/>
    <w:rsid w:val="26E66E98"/>
    <w:rsid w:val="273D2959"/>
    <w:rsid w:val="278843B1"/>
    <w:rsid w:val="27A63AD1"/>
    <w:rsid w:val="282D3688"/>
    <w:rsid w:val="28312876"/>
    <w:rsid w:val="28745FA1"/>
    <w:rsid w:val="28BC3CBE"/>
    <w:rsid w:val="2907608F"/>
    <w:rsid w:val="296A0B1A"/>
    <w:rsid w:val="29976620"/>
    <w:rsid w:val="2A30206A"/>
    <w:rsid w:val="2A6F456E"/>
    <w:rsid w:val="2A787C57"/>
    <w:rsid w:val="2ACD58CB"/>
    <w:rsid w:val="2ACF604C"/>
    <w:rsid w:val="2AD136A8"/>
    <w:rsid w:val="2B096CA3"/>
    <w:rsid w:val="2B215B55"/>
    <w:rsid w:val="2C391B83"/>
    <w:rsid w:val="2C541367"/>
    <w:rsid w:val="2CA2780D"/>
    <w:rsid w:val="2CBC3256"/>
    <w:rsid w:val="2CD7138E"/>
    <w:rsid w:val="2D516B43"/>
    <w:rsid w:val="2D78294C"/>
    <w:rsid w:val="2DC231CB"/>
    <w:rsid w:val="2DE674FA"/>
    <w:rsid w:val="2E12525D"/>
    <w:rsid w:val="2F63267A"/>
    <w:rsid w:val="2FF61CED"/>
    <w:rsid w:val="301814C8"/>
    <w:rsid w:val="302A7FB4"/>
    <w:rsid w:val="304838E3"/>
    <w:rsid w:val="308A2314"/>
    <w:rsid w:val="308C5DD3"/>
    <w:rsid w:val="30FC0B99"/>
    <w:rsid w:val="318725ED"/>
    <w:rsid w:val="318B5327"/>
    <w:rsid w:val="318D3D61"/>
    <w:rsid w:val="318F1E7C"/>
    <w:rsid w:val="319A4BA5"/>
    <w:rsid w:val="32A47D11"/>
    <w:rsid w:val="33647E07"/>
    <w:rsid w:val="34275918"/>
    <w:rsid w:val="34AC2983"/>
    <w:rsid w:val="34CC16A3"/>
    <w:rsid w:val="350A79D1"/>
    <w:rsid w:val="367C1538"/>
    <w:rsid w:val="36FE078E"/>
    <w:rsid w:val="371437CC"/>
    <w:rsid w:val="373D2798"/>
    <w:rsid w:val="378E27C4"/>
    <w:rsid w:val="37A8604F"/>
    <w:rsid w:val="37C97808"/>
    <w:rsid w:val="37DB4401"/>
    <w:rsid w:val="37FB764A"/>
    <w:rsid w:val="38057EBD"/>
    <w:rsid w:val="387B139D"/>
    <w:rsid w:val="38BA6C59"/>
    <w:rsid w:val="38F255E4"/>
    <w:rsid w:val="39355639"/>
    <w:rsid w:val="394352E2"/>
    <w:rsid w:val="39560F0B"/>
    <w:rsid w:val="39784135"/>
    <w:rsid w:val="39872CA3"/>
    <w:rsid w:val="39A61C95"/>
    <w:rsid w:val="39B711B1"/>
    <w:rsid w:val="39BE5A89"/>
    <w:rsid w:val="3A080F59"/>
    <w:rsid w:val="3A4C62BB"/>
    <w:rsid w:val="3A5742F6"/>
    <w:rsid w:val="3A73136F"/>
    <w:rsid w:val="3AF02A88"/>
    <w:rsid w:val="3BD853BF"/>
    <w:rsid w:val="3BD9623A"/>
    <w:rsid w:val="3C167861"/>
    <w:rsid w:val="3D170D48"/>
    <w:rsid w:val="3D2B1EC6"/>
    <w:rsid w:val="3D343806"/>
    <w:rsid w:val="3D9E37EE"/>
    <w:rsid w:val="3D9F0729"/>
    <w:rsid w:val="3DDB0FC4"/>
    <w:rsid w:val="3DE01ADB"/>
    <w:rsid w:val="3E456895"/>
    <w:rsid w:val="3F25679F"/>
    <w:rsid w:val="3F382556"/>
    <w:rsid w:val="3FBA68FE"/>
    <w:rsid w:val="3FDC2210"/>
    <w:rsid w:val="3FE62C4E"/>
    <w:rsid w:val="40115BA3"/>
    <w:rsid w:val="40911B0A"/>
    <w:rsid w:val="40C11FC8"/>
    <w:rsid w:val="40C9110D"/>
    <w:rsid w:val="41AE2DEC"/>
    <w:rsid w:val="41C11D5F"/>
    <w:rsid w:val="41EF2CFE"/>
    <w:rsid w:val="421E788F"/>
    <w:rsid w:val="421F7861"/>
    <w:rsid w:val="42236DD4"/>
    <w:rsid w:val="426B652B"/>
    <w:rsid w:val="428A1DED"/>
    <w:rsid w:val="429C7695"/>
    <w:rsid w:val="42EC7E2A"/>
    <w:rsid w:val="42EF23AB"/>
    <w:rsid w:val="42EF5619"/>
    <w:rsid w:val="432B12DA"/>
    <w:rsid w:val="43FD26C0"/>
    <w:rsid w:val="449D2736"/>
    <w:rsid w:val="44ED4AFE"/>
    <w:rsid w:val="45063352"/>
    <w:rsid w:val="45936DDC"/>
    <w:rsid w:val="45A51D12"/>
    <w:rsid w:val="45F06DFC"/>
    <w:rsid w:val="46551D6C"/>
    <w:rsid w:val="46784F72"/>
    <w:rsid w:val="47610C13"/>
    <w:rsid w:val="48570E68"/>
    <w:rsid w:val="486C07C8"/>
    <w:rsid w:val="48A03ABA"/>
    <w:rsid w:val="48C04BE4"/>
    <w:rsid w:val="49415BFE"/>
    <w:rsid w:val="49775F9B"/>
    <w:rsid w:val="49D348B6"/>
    <w:rsid w:val="4A5E42E7"/>
    <w:rsid w:val="4A6131B3"/>
    <w:rsid w:val="4A6E3991"/>
    <w:rsid w:val="4AA87D45"/>
    <w:rsid w:val="4AFD2237"/>
    <w:rsid w:val="4B7F702C"/>
    <w:rsid w:val="4B876778"/>
    <w:rsid w:val="4BBA7AD3"/>
    <w:rsid w:val="4BF010FA"/>
    <w:rsid w:val="4C1B1AE1"/>
    <w:rsid w:val="4C24028C"/>
    <w:rsid w:val="4C800948"/>
    <w:rsid w:val="4C902458"/>
    <w:rsid w:val="4C993BD7"/>
    <w:rsid w:val="4D663A3A"/>
    <w:rsid w:val="4D9A54E8"/>
    <w:rsid w:val="4E53022F"/>
    <w:rsid w:val="4E6F0D12"/>
    <w:rsid w:val="4E946E51"/>
    <w:rsid w:val="4EC879F4"/>
    <w:rsid w:val="4F411DC6"/>
    <w:rsid w:val="4F7F5FE0"/>
    <w:rsid w:val="4F850DC3"/>
    <w:rsid w:val="4FB80DF4"/>
    <w:rsid w:val="50246C68"/>
    <w:rsid w:val="50572360"/>
    <w:rsid w:val="508A1528"/>
    <w:rsid w:val="520722DD"/>
    <w:rsid w:val="520C2815"/>
    <w:rsid w:val="522D10C6"/>
    <w:rsid w:val="526B45CA"/>
    <w:rsid w:val="528F7240"/>
    <w:rsid w:val="536E1177"/>
    <w:rsid w:val="53E912A7"/>
    <w:rsid w:val="542B1041"/>
    <w:rsid w:val="5441038A"/>
    <w:rsid w:val="54A71495"/>
    <w:rsid w:val="54F130E7"/>
    <w:rsid w:val="5507436C"/>
    <w:rsid w:val="5574299F"/>
    <w:rsid w:val="5654741A"/>
    <w:rsid w:val="56B23756"/>
    <w:rsid w:val="56EC14DD"/>
    <w:rsid w:val="573F6C69"/>
    <w:rsid w:val="574A4199"/>
    <w:rsid w:val="576E18C7"/>
    <w:rsid w:val="580E120D"/>
    <w:rsid w:val="584D763E"/>
    <w:rsid w:val="58596911"/>
    <w:rsid w:val="58774881"/>
    <w:rsid w:val="587E55C8"/>
    <w:rsid w:val="58E71B89"/>
    <w:rsid w:val="58ED6EB5"/>
    <w:rsid w:val="58EF172B"/>
    <w:rsid w:val="58F319C0"/>
    <w:rsid w:val="593A1CE3"/>
    <w:rsid w:val="595D5A03"/>
    <w:rsid w:val="5972416E"/>
    <w:rsid w:val="59834ED3"/>
    <w:rsid w:val="598D1115"/>
    <w:rsid w:val="598E56C2"/>
    <w:rsid w:val="59C235AC"/>
    <w:rsid w:val="5A7208DD"/>
    <w:rsid w:val="5A733014"/>
    <w:rsid w:val="5AE55832"/>
    <w:rsid w:val="5B4263E7"/>
    <w:rsid w:val="5B601E87"/>
    <w:rsid w:val="5B667EAD"/>
    <w:rsid w:val="5BDE247F"/>
    <w:rsid w:val="5C683112"/>
    <w:rsid w:val="5CEE64E5"/>
    <w:rsid w:val="5D0C32D7"/>
    <w:rsid w:val="5D762177"/>
    <w:rsid w:val="5D8C178B"/>
    <w:rsid w:val="5DFC2B45"/>
    <w:rsid w:val="5E4054D4"/>
    <w:rsid w:val="5E736043"/>
    <w:rsid w:val="5E900A3D"/>
    <w:rsid w:val="5EE309B5"/>
    <w:rsid w:val="5EF11152"/>
    <w:rsid w:val="5EF1254A"/>
    <w:rsid w:val="5F265561"/>
    <w:rsid w:val="5F565E56"/>
    <w:rsid w:val="5F5F76A7"/>
    <w:rsid w:val="5F944031"/>
    <w:rsid w:val="5FA766A6"/>
    <w:rsid w:val="5FEB2321"/>
    <w:rsid w:val="602A7170"/>
    <w:rsid w:val="6087799D"/>
    <w:rsid w:val="60962BE6"/>
    <w:rsid w:val="616F1B87"/>
    <w:rsid w:val="61761768"/>
    <w:rsid w:val="62C94AD2"/>
    <w:rsid w:val="62CE5FB5"/>
    <w:rsid w:val="62E60ED1"/>
    <w:rsid w:val="63027B43"/>
    <w:rsid w:val="633B1A1C"/>
    <w:rsid w:val="63982A08"/>
    <w:rsid w:val="648A1CA6"/>
    <w:rsid w:val="654C5FCC"/>
    <w:rsid w:val="65BB63A7"/>
    <w:rsid w:val="65D33D9D"/>
    <w:rsid w:val="661B74BB"/>
    <w:rsid w:val="665B6ACB"/>
    <w:rsid w:val="666A3B8F"/>
    <w:rsid w:val="669C141D"/>
    <w:rsid w:val="672531DD"/>
    <w:rsid w:val="673752AE"/>
    <w:rsid w:val="67773966"/>
    <w:rsid w:val="67CD329E"/>
    <w:rsid w:val="67E51ED9"/>
    <w:rsid w:val="69046F4E"/>
    <w:rsid w:val="69516266"/>
    <w:rsid w:val="69893EC9"/>
    <w:rsid w:val="6A445409"/>
    <w:rsid w:val="6A6D4BA5"/>
    <w:rsid w:val="6A902306"/>
    <w:rsid w:val="6AAD7F91"/>
    <w:rsid w:val="6AEC3226"/>
    <w:rsid w:val="6AFD7E27"/>
    <w:rsid w:val="6BA328CF"/>
    <w:rsid w:val="6BB21E5F"/>
    <w:rsid w:val="6BC553A7"/>
    <w:rsid w:val="6C15239B"/>
    <w:rsid w:val="6D7A2C0F"/>
    <w:rsid w:val="6DEB3129"/>
    <w:rsid w:val="6DEE0A07"/>
    <w:rsid w:val="6E022557"/>
    <w:rsid w:val="6E980FB1"/>
    <w:rsid w:val="6EBD2B87"/>
    <w:rsid w:val="6ECD2EE2"/>
    <w:rsid w:val="6EE70A83"/>
    <w:rsid w:val="6EF61829"/>
    <w:rsid w:val="6F3F67E2"/>
    <w:rsid w:val="6F616BC3"/>
    <w:rsid w:val="6FD611EB"/>
    <w:rsid w:val="701D2733"/>
    <w:rsid w:val="70404AAD"/>
    <w:rsid w:val="704D4579"/>
    <w:rsid w:val="704E27BE"/>
    <w:rsid w:val="70700022"/>
    <w:rsid w:val="7076761F"/>
    <w:rsid w:val="708D6644"/>
    <w:rsid w:val="70ED72D7"/>
    <w:rsid w:val="71331826"/>
    <w:rsid w:val="71814A41"/>
    <w:rsid w:val="71FA4B73"/>
    <w:rsid w:val="728A17D7"/>
    <w:rsid w:val="72FB47C7"/>
    <w:rsid w:val="73A1086F"/>
    <w:rsid w:val="73BB1405"/>
    <w:rsid w:val="73BC2CEB"/>
    <w:rsid w:val="73C345BB"/>
    <w:rsid w:val="73C71FA1"/>
    <w:rsid w:val="74B91033"/>
    <w:rsid w:val="74DD599E"/>
    <w:rsid w:val="74DF4624"/>
    <w:rsid w:val="74F15409"/>
    <w:rsid w:val="754A2B9F"/>
    <w:rsid w:val="758267A3"/>
    <w:rsid w:val="763C3DAD"/>
    <w:rsid w:val="76504353"/>
    <w:rsid w:val="76E065CA"/>
    <w:rsid w:val="76F67B68"/>
    <w:rsid w:val="77254204"/>
    <w:rsid w:val="772B0623"/>
    <w:rsid w:val="77630207"/>
    <w:rsid w:val="77986A8F"/>
    <w:rsid w:val="77F86A3F"/>
    <w:rsid w:val="783C17A4"/>
    <w:rsid w:val="790358D9"/>
    <w:rsid w:val="79111651"/>
    <w:rsid w:val="79155B0C"/>
    <w:rsid w:val="792F318B"/>
    <w:rsid w:val="799A10B5"/>
    <w:rsid w:val="7A4F60D8"/>
    <w:rsid w:val="7A676A1D"/>
    <w:rsid w:val="7AB07728"/>
    <w:rsid w:val="7AEC2D80"/>
    <w:rsid w:val="7B3F5307"/>
    <w:rsid w:val="7BB94C32"/>
    <w:rsid w:val="7BCD5A12"/>
    <w:rsid w:val="7BDB13BF"/>
    <w:rsid w:val="7C1171B2"/>
    <w:rsid w:val="7C9C41FD"/>
    <w:rsid w:val="7CA04F52"/>
    <w:rsid w:val="7CA8020C"/>
    <w:rsid w:val="7CCD5853"/>
    <w:rsid w:val="7CE91294"/>
    <w:rsid w:val="7CE92410"/>
    <w:rsid w:val="7D0567B4"/>
    <w:rsid w:val="7D1432C0"/>
    <w:rsid w:val="7DC34328"/>
    <w:rsid w:val="7F885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HTML Code" w:semiHidden="0"/>
    <w:lsdException w:name="HTML Preformatted" w:semiHidden="0"/>
    <w:lsdException w:name="Normal Table" w:semiHidden="0" w:qFormat="1"/>
    <w:lsdException w:name="Table Grid" w:semiHidden="0" w:uiPriority="59" w:unhideWhenUsed="0" w:qFormat="1"/>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440" w:lineRule="exact"/>
      <w:ind w:firstLineChars="200" w:firstLine="200"/>
      <w:jc w:val="both"/>
    </w:pPr>
    <w:rPr>
      <w:kern w:val="2"/>
      <w:sz w:val="24"/>
      <w:szCs w:val="22"/>
    </w:rPr>
  </w:style>
  <w:style w:type="paragraph" w:styleId="1">
    <w:name w:val="heading 1"/>
    <w:basedOn w:val="a"/>
    <w:next w:val="a"/>
    <w:uiPriority w:val="9"/>
    <w:qFormat/>
    <w:pPr>
      <w:keepNext/>
      <w:keepLines/>
      <w:spacing w:beforeLines="100" w:before="100" w:afterLines="100" w:after="100" w:line="480" w:lineRule="auto"/>
      <w:ind w:firstLineChars="0" w:firstLine="0"/>
      <w:outlineLvl w:val="0"/>
    </w:pPr>
    <w:rPr>
      <w:rFonts w:eastAsia="黑体"/>
      <w:b/>
      <w:kern w:val="44"/>
      <w:sz w:val="44"/>
    </w:rPr>
  </w:style>
  <w:style w:type="paragraph" w:styleId="2">
    <w:name w:val="heading 2"/>
    <w:basedOn w:val="a"/>
    <w:next w:val="a"/>
    <w:uiPriority w:val="9"/>
    <w:qFormat/>
    <w:pPr>
      <w:keepNext/>
      <w:keepLines/>
      <w:spacing w:beforeLines="100" w:before="100" w:afterLines="100" w:after="100"/>
      <w:ind w:firstLineChars="0" w:firstLine="0"/>
      <w:outlineLvl w:val="1"/>
    </w:pPr>
    <w:rPr>
      <w:rFonts w:ascii="Arial" w:eastAsia="黑体" w:hAnsi="Arial"/>
      <w:b/>
      <w:sz w:val="32"/>
    </w:rPr>
  </w:style>
  <w:style w:type="paragraph" w:styleId="3">
    <w:name w:val="heading 3"/>
    <w:basedOn w:val="a"/>
    <w:next w:val="a"/>
    <w:link w:val="3Char"/>
    <w:uiPriority w:val="9"/>
    <w:qFormat/>
    <w:pPr>
      <w:keepNext/>
      <w:keepLines/>
      <w:spacing w:beforeLines="50" w:before="50" w:afterLines="50" w:after="50"/>
      <w:ind w:firstLineChars="0" w:firstLine="0"/>
      <w:outlineLvl w:val="2"/>
    </w:pPr>
    <w:rPr>
      <w:rFonts w:eastAsia="黑体"/>
      <w:b/>
      <w:sz w:val="30"/>
    </w:rPr>
  </w:style>
  <w:style w:type="paragraph" w:styleId="4">
    <w:name w:val="heading 4"/>
    <w:basedOn w:val="a"/>
    <w:next w:val="a"/>
    <w:uiPriority w:val="9"/>
    <w:qFormat/>
    <w:pPr>
      <w:keepNext/>
      <w:keepLines/>
      <w:ind w:firstLineChars="0" w:firstLine="0"/>
      <w:outlineLvl w:val="3"/>
    </w:pPr>
    <w:rPr>
      <w:rFonts w:ascii="Arial" w:hAnsi="Arial"/>
      <w:b/>
      <w:sz w:val="28"/>
    </w:rPr>
  </w:style>
  <w:style w:type="paragraph" w:styleId="5">
    <w:name w:val="heading 5"/>
    <w:basedOn w:val="a"/>
    <w:next w:val="a"/>
    <w:uiPriority w:val="9"/>
    <w:qFormat/>
    <w:pPr>
      <w:keepNext/>
      <w:keepLines/>
      <w:spacing w:before="280" w:after="290" w:line="372" w:lineRule="auto"/>
      <w:outlineLvl w:val="4"/>
    </w:pPr>
    <w:rPr>
      <w:b/>
      <w:sz w:val="28"/>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uiPriority w:val="9"/>
    <w:qFormat/>
    <w:rPr>
      <w:rFonts w:eastAsia="黑体"/>
      <w:b/>
      <w:sz w:val="30"/>
    </w:rPr>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character" w:customStyle="1" w:styleId="Char">
    <w:name w:val="页脚 Char"/>
    <w:link w:val="a3"/>
    <w:uiPriority w:val="99"/>
    <w:qFormat/>
    <w:rPr>
      <w:rFonts w:ascii="Times New Roman" w:eastAsia="宋体" w:hAnsi="Times New Roman"/>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link w:val="a4"/>
    <w:uiPriority w:val="99"/>
    <w:qFormat/>
    <w:rPr>
      <w:rFonts w:ascii="Times New Roman" w:eastAsia="宋体" w:hAnsi="Times New Roman"/>
      <w:sz w:val="18"/>
      <w:szCs w:val="18"/>
    </w:rPr>
  </w:style>
  <w:style w:type="paragraph" w:styleId="10">
    <w:name w:val="toc 1"/>
    <w:basedOn w:val="a"/>
    <w:next w:val="a"/>
    <w:uiPriority w:val="39"/>
    <w:unhideWhenUsed/>
    <w:qFormat/>
  </w:style>
  <w:style w:type="paragraph" w:styleId="20">
    <w:name w:val="toc 2"/>
    <w:basedOn w:val="a"/>
    <w:next w:val="a"/>
    <w:uiPriority w:val="39"/>
    <w:unhideWhenUsed/>
    <w:pPr>
      <w:ind w:leftChars="200" w:left="420"/>
    </w:p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5">
    <w:name w:val="Normal (Web)"/>
    <w:basedOn w:val="a"/>
    <w:uiPriority w:val="99"/>
    <w:unhideWhenUsed/>
    <w:pPr>
      <w:spacing w:before="100" w:beforeAutospacing="1" w:after="100" w:afterAutospacing="1"/>
      <w:jc w:val="left"/>
    </w:pPr>
    <w:rPr>
      <w:kern w:val="0"/>
    </w:rPr>
  </w:style>
  <w:style w:type="table" w:styleId="a6">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uiPriority w:val="22"/>
    <w:qFormat/>
    <w:rPr>
      <w:b/>
    </w:rPr>
  </w:style>
  <w:style w:type="character" w:styleId="a8">
    <w:name w:val="Hyperlink"/>
    <w:uiPriority w:val="99"/>
    <w:unhideWhenUsed/>
    <w:rPr>
      <w:color w:val="0000FF"/>
      <w:u w:val="single"/>
    </w:rPr>
  </w:style>
  <w:style w:type="character" w:styleId="HTML0">
    <w:name w:val="HTML Code"/>
    <w:uiPriority w:val="99"/>
    <w:unhideWhenUsed/>
    <w:rPr>
      <w:rFonts w:ascii="Courier New" w:hAnsi="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HTML Code" w:semiHidden="0"/>
    <w:lsdException w:name="HTML Preformatted" w:semiHidden="0"/>
    <w:lsdException w:name="Normal Table" w:semiHidden="0" w:qFormat="1"/>
    <w:lsdException w:name="Table Grid" w:semiHidden="0" w:uiPriority="59" w:unhideWhenUsed="0" w:qFormat="1"/>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440" w:lineRule="exact"/>
      <w:ind w:firstLineChars="200" w:firstLine="200"/>
      <w:jc w:val="both"/>
    </w:pPr>
    <w:rPr>
      <w:kern w:val="2"/>
      <w:sz w:val="24"/>
      <w:szCs w:val="22"/>
    </w:rPr>
  </w:style>
  <w:style w:type="paragraph" w:styleId="1">
    <w:name w:val="heading 1"/>
    <w:basedOn w:val="a"/>
    <w:next w:val="a"/>
    <w:uiPriority w:val="9"/>
    <w:qFormat/>
    <w:pPr>
      <w:keepNext/>
      <w:keepLines/>
      <w:spacing w:beforeLines="100" w:before="100" w:afterLines="100" w:after="100" w:line="480" w:lineRule="auto"/>
      <w:ind w:firstLineChars="0" w:firstLine="0"/>
      <w:outlineLvl w:val="0"/>
    </w:pPr>
    <w:rPr>
      <w:rFonts w:eastAsia="黑体"/>
      <w:b/>
      <w:kern w:val="44"/>
      <w:sz w:val="44"/>
    </w:rPr>
  </w:style>
  <w:style w:type="paragraph" w:styleId="2">
    <w:name w:val="heading 2"/>
    <w:basedOn w:val="a"/>
    <w:next w:val="a"/>
    <w:uiPriority w:val="9"/>
    <w:qFormat/>
    <w:pPr>
      <w:keepNext/>
      <w:keepLines/>
      <w:spacing w:beforeLines="100" w:before="100" w:afterLines="100" w:after="100"/>
      <w:ind w:firstLineChars="0" w:firstLine="0"/>
      <w:outlineLvl w:val="1"/>
    </w:pPr>
    <w:rPr>
      <w:rFonts w:ascii="Arial" w:eastAsia="黑体" w:hAnsi="Arial"/>
      <w:b/>
      <w:sz w:val="32"/>
    </w:rPr>
  </w:style>
  <w:style w:type="paragraph" w:styleId="3">
    <w:name w:val="heading 3"/>
    <w:basedOn w:val="a"/>
    <w:next w:val="a"/>
    <w:link w:val="3Char"/>
    <w:uiPriority w:val="9"/>
    <w:qFormat/>
    <w:pPr>
      <w:keepNext/>
      <w:keepLines/>
      <w:spacing w:beforeLines="50" w:before="50" w:afterLines="50" w:after="50"/>
      <w:ind w:firstLineChars="0" w:firstLine="0"/>
      <w:outlineLvl w:val="2"/>
    </w:pPr>
    <w:rPr>
      <w:rFonts w:eastAsia="黑体"/>
      <w:b/>
      <w:sz w:val="30"/>
    </w:rPr>
  </w:style>
  <w:style w:type="paragraph" w:styleId="4">
    <w:name w:val="heading 4"/>
    <w:basedOn w:val="a"/>
    <w:next w:val="a"/>
    <w:uiPriority w:val="9"/>
    <w:qFormat/>
    <w:pPr>
      <w:keepNext/>
      <w:keepLines/>
      <w:ind w:firstLineChars="0" w:firstLine="0"/>
      <w:outlineLvl w:val="3"/>
    </w:pPr>
    <w:rPr>
      <w:rFonts w:ascii="Arial" w:hAnsi="Arial"/>
      <w:b/>
      <w:sz w:val="28"/>
    </w:rPr>
  </w:style>
  <w:style w:type="paragraph" w:styleId="5">
    <w:name w:val="heading 5"/>
    <w:basedOn w:val="a"/>
    <w:next w:val="a"/>
    <w:uiPriority w:val="9"/>
    <w:qFormat/>
    <w:pPr>
      <w:keepNext/>
      <w:keepLines/>
      <w:spacing w:before="280" w:after="290" w:line="372" w:lineRule="auto"/>
      <w:outlineLvl w:val="4"/>
    </w:pPr>
    <w:rPr>
      <w:b/>
      <w:sz w:val="28"/>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uiPriority w:val="9"/>
    <w:qFormat/>
    <w:rPr>
      <w:rFonts w:eastAsia="黑体"/>
      <w:b/>
      <w:sz w:val="30"/>
    </w:rPr>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character" w:customStyle="1" w:styleId="Char">
    <w:name w:val="页脚 Char"/>
    <w:link w:val="a3"/>
    <w:uiPriority w:val="99"/>
    <w:qFormat/>
    <w:rPr>
      <w:rFonts w:ascii="Times New Roman" w:eastAsia="宋体" w:hAnsi="Times New Roman"/>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link w:val="a4"/>
    <w:uiPriority w:val="99"/>
    <w:qFormat/>
    <w:rPr>
      <w:rFonts w:ascii="Times New Roman" w:eastAsia="宋体" w:hAnsi="Times New Roman"/>
      <w:sz w:val="18"/>
      <w:szCs w:val="18"/>
    </w:rPr>
  </w:style>
  <w:style w:type="paragraph" w:styleId="10">
    <w:name w:val="toc 1"/>
    <w:basedOn w:val="a"/>
    <w:next w:val="a"/>
    <w:uiPriority w:val="39"/>
    <w:unhideWhenUsed/>
    <w:qFormat/>
  </w:style>
  <w:style w:type="paragraph" w:styleId="20">
    <w:name w:val="toc 2"/>
    <w:basedOn w:val="a"/>
    <w:next w:val="a"/>
    <w:uiPriority w:val="39"/>
    <w:unhideWhenUsed/>
    <w:pPr>
      <w:ind w:leftChars="200" w:left="420"/>
    </w:p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5">
    <w:name w:val="Normal (Web)"/>
    <w:basedOn w:val="a"/>
    <w:uiPriority w:val="99"/>
    <w:unhideWhenUsed/>
    <w:pPr>
      <w:spacing w:before="100" w:beforeAutospacing="1" w:after="100" w:afterAutospacing="1"/>
      <w:jc w:val="left"/>
    </w:pPr>
    <w:rPr>
      <w:kern w:val="0"/>
    </w:rPr>
  </w:style>
  <w:style w:type="table" w:styleId="a6">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uiPriority w:val="22"/>
    <w:qFormat/>
    <w:rPr>
      <w:b/>
    </w:rPr>
  </w:style>
  <w:style w:type="character" w:styleId="a8">
    <w:name w:val="Hyperlink"/>
    <w:uiPriority w:val="99"/>
    <w:unhideWhenUsed/>
    <w:rPr>
      <w:color w:val="0000FF"/>
      <w:u w:val="single"/>
    </w:rPr>
  </w:style>
  <w:style w:type="character" w:styleId="HTML0">
    <w:name w:val="HTML Code"/>
    <w:uiPriority w:val="99"/>
    <w:unhideWhenUsed/>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148935">
      <w:bodyDiv w:val="1"/>
      <w:marLeft w:val="0"/>
      <w:marRight w:val="0"/>
      <w:marTop w:val="0"/>
      <w:marBottom w:val="0"/>
      <w:divBdr>
        <w:top w:val="none" w:sz="0" w:space="0" w:color="auto"/>
        <w:left w:val="none" w:sz="0" w:space="0" w:color="auto"/>
        <w:bottom w:val="none" w:sz="0" w:space="0" w:color="auto"/>
        <w:right w:val="none" w:sz="0" w:space="0" w:color="auto"/>
      </w:divBdr>
    </w:div>
    <w:div w:id="19775670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_files\WPS%20Files\Templates\Model_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Model_1.dotx</Template>
  <TotalTime>3</TotalTime>
  <Pages>24</Pages>
  <Words>2097</Words>
  <Characters>11958</Characters>
  <Application>Microsoft Office Word</Application>
  <DocSecurity>0</DocSecurity>
  <Lines>99</Lines>
  <Paragraphs>28</Paragraphs>
  <ScaleCrop>false</ScaleCrop>
  <Company/>
  <LinksUpToDate>false</LinksUpToDate>
  <CharactersWithSpaces>14027</CharactersWithSpaces>
  <SharedDoc>false</SharedDoc>
  <HLinks>
    <vt:vector size="12" baseType="variant">
      <vt:variant>
        <vt:i4>3407944</vt:i4>
      </vt:variant>
      <vt:variant>
        <vt:i4>3</vt:i4>
      </vt:variant>
      <vt:variant>
        <vt:i4>0</vt:i4>
      </vt:variant>
      <vt:variant>
        <vt:i4>5</vt:i4>
      </vt:variant>
      <vt:variant>
        <vt:lpwstr>https://cloud.videojj.com/help/docs/instance_manage.html</vt:lpwstr>
      </vt:variant>
      <vt:variant>
        <vt:lpwstr>id6</vt:lpwstr>
      </vt:variant>
      <vt:variant>
        <vt:i4>2424896</vt:i4>
      </vt:variant>
      <vt:variant>
        <vt:i4>0</vt:i4>
      </vt:variant>
      <vt:variant>
        <vt:i4>0</vt:i4>
      </vt:variant>
      <vt:variant>
        <vt:i4>5</vt:i4>
      </vt:variant>
      <vt:variant>
        <vt:lpwstr>https://cloud.videojj.com/help/docs/data_manage.html</vt:lpwstr>
      </vt:variant>
      <vt:variant>
        <vt:lpwstr>id8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田宗林</dc:creator>
  <cp:lastModifiedBy>田宗林</cp:lastModifiedBy>
  <cp:revision>3</cp:revision>
  <dcterms:created xsi:type="dcterms:W3CDTF">2021-11-27T01:29:00Z</dcterms:created>
  <dcterms:modified xsi:type="dcterms:W3CDTF">2021-11-27T01:32:00Z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21453144AB4A4FB9B31744581D817513</vt:lpwstr>
  </property>
</Properties>
</file>